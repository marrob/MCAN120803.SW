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972903212"/>
        <w:docPartObj>
          <w:docPartGallery w:val="Cover Pages"/>
          <w:docPartUnique/>
        </w:docPartObj>
      </w:sdtPr>
      <w:sdtContent>
        <w:p w:rsidR="005C3086" w:rsidRDefault="00C24FDA" w:rsidP="00391A5F">
          <w:r>
            <w:rPr>
              <w:noProof/>
              <w:lang w:eastAsia="hu-HU"/>
            </w:rPr>
            <w:drawing>
              <wp:anchor distT="0" distB="0" distL="114300" distR="114300" simplePos="0" relativeHeight="251663360" behindDoc="0" locked="0" layoutInCell="0" allowOverlap="1" wp14:anchorId="4E73CBD5" wp14:editId="4B5F8CD6">
                <wp:simplePos x="0" y="0"/>
                <wp:positionH relativeFrom="page">
                  <wp:posOffset>2128520</wp:posOffset>
                </wp:positionH>
                <wp:positionV relativeFrom="page">
                  <wp:posOffset>3926840</wp:posOffset>
                </wp:positionV>
                <wp:extent cx="5577840" cy="3140075"/>
                <wp:effectExtent l="19050" t="19050" r="22860" b="22225"/>
                <wp:wrapNone/>
                <wp:docPr id="21" name="Kép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7840" cy="3140075"/>
                        </a:xfrm>
                        <a:prstGeom prst="rect">
                          <a:avLst/>
                        </a:prstGeom>
                        <a:ln w="12700">
                          <a:solidFill>
                            <a:sysClr val="window" lastClr="FFFFFF"/>
                          </a:solidFill>
                        </a:ln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 w:rsidR="005C3086"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0" allowOverlap="1" wp14:anchorId="0A9CA715" wp14:editId="36C29736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95160" cy="640080"/>
                    <wp:effectExtent l="0" t="0" r="15875" b="26670"/>
                    <wp:wrapNone/>
                    <wp:docPr id="10" name="Téglalap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5160" cy="640080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 w="12700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Cím"/>
                                  <w:id w:val="2090038505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85337F" w:rsidRDefault="0085337F">
                                    <w:pPr>
                                      <w:pStyle w:val="Nincstrkz"/>
                                      <w:jc w:val="right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CAN Adapter MCAN120803</w:t>
                                    </w:r>
                                  </w:p>
                                </w:sdtContent>
                              </w:sdt>
                              <w:p w:rsidR="0085337F" w:rsidRDefault="0085337F" w:rsidP="005C3086">
                                <w:pPr>
                                  <w:pStyle w:val="Nincstrkz"/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Felhasználói kézikönyv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Téglalap 16" o:spid="_x0000_s1026" style="position:absolute;margin-left:0;margin-top:0;width:550.8pt;height:50.4pt;z-index:251664384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" o:allowincell="f" fillcolor="#00b0f0" strokecolor="white [3212]" strokeweight="1pt">
                    <v:textbox style="mso-fit-shape-to-text:t" inset="14.4pt,,14.4p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alias w:val="Cím"/>
                            <w:id w:val="2090038505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85337F" w:rsidRDefault="0085337F">
                              <w:pPr>
                                <w:pStyle w:val="Nincstrkz"/>
                                <w:jc w:val="right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CAN Adapter MCAN120803</w:t>
                              </w:r>
                            </w:p>
                          </w:sdtContent>
                        </w:sdt>
                        <w:p w:rsidR="0085337F" w:rsidRDefault="0085337F" w:rsidP="005C3086">
                          <w:pPr>
                            <w:pStyle w:val="Nincstrkz"/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Felhasználói kézikönyv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5C3086">
            <w:rPr>
              <w:noProof/>
              <w:lang w:eastAsia="hu-HU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622FD080" wp14:editId="5F5EAF3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8485" cy="10058400"/>
                    <wp:effectExtent l="0" t="0" r="0" b="0"/>
                    <wp:wrapNone/>
                    <wp:docPr id="11" name="Csoport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118485" cy="10058400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12" name="Group 364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1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D8D8D8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Rectangle 366" descr="Light vertical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pattFill prst="ltVert">
                                  <a:fgClr>
                                    <a:schemeClr val="accent3">
                                      <a:alpha val="80000"/>
                                    </a:schemeClr>
                                  </a:fgClr>
                                  <a:bgClr>
                                    <a:schemeClr val="bg1">
                                      <a:alpha val="80000"/>
                                    </a:schemeClr>
                                  </a:bgClr>
                                </a:pattFill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17" name="Rectangle 3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Év"/>
                                    <w:id w:val="1776205380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5-04-21T00:00:00Z">
                                      <w:dateFormat w:val="yyyy"/>
                                      <w:lid w:val="hu-H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85337F" w:rsidRDefault="0085337F">
                                      <w:pPr>
                                        <w:pStyle w:val="Nincstrkz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19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ég"/>
                                    <w:id w:val="-152400829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85337F" w:rsidRDefault="0085337F">
                                      <w:pPr>
                                        <w:pStyle w:val="Nincstrkz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Konvolúció Bt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átum"/>
                                    <w:id w:val="1617091374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5-04-21T00:00:00Z">
                                      <w:dateFormat w:val="yyyy.MM.dd."/>
                                      <w:lid w:val="hu-H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85337F" w:rsidRDefault="0085337F">
                                      <w:pPr>
                                        <w:pStyle w:val="Nincstrkz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Csoport 14" o:spid="_x0000_s1027" style="position:absolute;margin-left:194.35pt;margin-top:0;width:245.55pt;height:11in;z-index:251659264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" o:allowincell="f">
                    <v:group id="Group 364" o:spid="_x0000_s1028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    <v:rect id="Rectangle 365" o:spid="_x0000_s1029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symcEA&#10;AADbAAAADwAAAGRycy9kb3ducmV2LnhtbERP24rCMBB9F/yHMIJvmrqiSNcoKggKwuIFdvdtSMa2&#10;2Ey6TdT69xtB8G0O5zrTeWNLcaPaF44VDPoJCGLtTMGZgtNx3ZuA8AHZYOmYFDzIw3zWbk0xNe7O&#10;e7odQiZiCPsUFeQhVKmUXudk0fddRRy5s6sthgjrTJoa7zHclvIjScbSYsGxIceKVjnpy+FqFXyP&#10;LoX+2jbuTz+29vfnuNwN5VKpbqdZfIII1IS3+OXemDh/BM9f4gFy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crMpnBAAAA2wAAAA8AAAAAAAAAAAAAAAAAmAIAAGRycy9kb3du&#10;cmV2LnhtbFBLBQYAAAAABAAEAPUAAACGAwAAAAA=&#10;" fillcolor="#e36c0a [2409]" stroked="f" strokecolor="#d8d8d8"/>
                      <v:rect id="Rectangle 366" o:spid="_x0000_s1030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H6msIA&#10;AADbAAAADwAAAGRycy9kb3ducmV2LnhtbERPTUsDMRC9C/6HMEJvNquli6xNi0illV7aKp6HzbhZ&#10;upksybTd+usbQfA2j/c5s8XgO3WimNrABh7GBSjiOtiWGwOfH2/3T6CSIFvsApOBCyVYzG9vZljZ&#10;cOYdnfbSqBzCqUIDTqSvtE61I49pHHrizH2H6FEyjI22Ec853Hf6sShK7bHl3OCwp1dH9WF/9Aa+&#10;ZPM+3R42RSxXP5Otk+UOy6Uxo7vh5RmU0CD/4j/32ub5Jfz+kg/Q8y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4fqawgAAANsAAAAPAAAAAAAAAAAAAAAAAJgCAABkcnMvZG93&#10;bnJldi54bWxQSwUGAAAAAAQABAD1AAAAhwMAAAAA&#10;" fillcolor="#9bbb59 [3206]" stroked="f" strokecolor="white" strokeweight="1pt">
                        <v:fill r:id="rId10" o:title="" opacity="52428f" color2="white [3212]" o:opacity2="52428f" type="pattern"/>
                        <v:shadow color="#d8d8d8" offset="3pt,3pt"/>
                      </v:rect>
                    </v:group>
                    <v:rect id="Rectangle 367" o:spid="_x0000_s1031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t6PcIA&#10;AADbAAAADwAAAGRycy9kb3ducmV2LnhtbERP22oCMRB9F/oPYQp902wFa7ualaIIWhDR6vuwme6l&#10;m0ncpOv27xtB6NscznXmi940oqPWV5YVPI8SEMS51RUXCk6f6+ErCB+QNTaWScEveVhkD4M5ptpe&#10;+UDdMRQihrBPUUEZgkul9HlJBv3IOuLIfdnWYIiwLaRu8RrDTSPHSfIiDVYcG0p0tCwp/z7+GAVy&#10;17nzun5LTge32m/dR32Z4Eqpp8f+fQYiUB/+xXf3Rsf5U7j9Eg+Q2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u3o9wgAAANsAAAAPAAAAAAAAAAAAAAAAAJgCAABkcnMvZG93&#10;bnJldi54bWxQSwUGAAAAAAQABAD1AAAAhw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Év"/>
                              <w:id w:val="1776205380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5-04-21T00:00:00Z">
                                <w:dateFormat w:val="yyyy"/>
                                <w:lid w:val="hu-HU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5337F" w:rsidRDefault="0085337F">
                                <w:pPr>
                                  <w:pStyle w:val="Nincstrkz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2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hL1MIA&#10;AADbAAAADwAAAGRycy9kb3ducmV2LnhtbERP22rCQBB9L/Qflin4VjctWDTNRkpF0IKIl74P2TGJ&#10;ZmfX7BrTv+8Kgm9zONfJpr1pREetry0reBsmIIgLq2suFex389cxCB+QNTaWScEfeZjmz08Zptpe&#10;eUPdNpQihrBPUUEVgkul9EVFBv3QOuLIHWxrMETYllK3eI3hppHvSfIhDdYcGyp09F1RcdpejAK5&#10;6tzv/DhJ9hs3Wy/dz/E8wplSg5f+6xNEoD48xHf3Qsf5E7j9Eg+Q+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aEvUwgAAANsAAAAPAAAAAAAAAAAAAAAAAJgCAABkcnMvZG93&#10;bnJldi54bWxQSwUGAAAAAAQABAD1AAAAhw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ég"/>
                              <w:id w:val="-152400829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85337F" w:rsidRDefault="0085337F">
                                <w:pPr>
                                  <w:pStyle w:val="Nincstrkz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Konvolúció Bt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átum"/>
                              <w:id w:val="1617091374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5-04-21T00:00:00Z">
                                <w:dateFormat w:val="yyyy.MM.dd."/>
                                <w:lid w:val="hu-HU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5337F" w:rsidRDefault="0085337F">
                                <w:pPr>
                                  <w:pStyle w:val="Nincstrkz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="005C3086">
            <w:rPr>
              <w:b/>
              <w:bCs/>
            </w:rPr>
            <w:br w:type="page"/>
          </w:r>
        </w:p>
      </w:sdtContent>
    </w:sdt>
    <w:sdt>
      <w:sdtPr>
        <w:rPr>
          <w:rFonts w:ascii="Segoe UI" w:eastAsiaTheme="minorHAnsi" w:hAnsi="Segoe UI" w:cstheme="minorBidi"/>
          <w:b w:val="0"/>
          <w:bCs w:val="0"/>
          <w:color w:val="262626" w:themeColor="text1" w:themeTint="D9"/>
          <w:sz w:val="21"/>
          <w:szCs w:val="22"/>
          <w:lang w:eastAsia="en-US"/>
        </w:rPr>
        <w:id w:val="982044983"/>
        <w:docPartObj>
          <w:docPartGallery w:val="Table of Contents"/>
          <w:docPartUnique/>
        </w:docPartObj>
      </w:sdtPr>
      <w:sdtContent>
        <w:p w:rsidR="001047EA" w:rsidRDefault="001047EA">
          <w:pPr>
            <w:pStyle w:val="Tartalomjegyzkcmsora"/>
          </w:pPr>
          <w:r>
            <w:t>Tartalom</w:t>
          </w:r>
        </w:p>
        <w:p w:rsidR="0085337F" w:rsidRDefault="001047EA">
          <w:pPr>
            <w:pStyle w:val="TJ1"/>
            <w:tabs>
              <w:tab w:val="left" w:pos="4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1527845" w:history="1">
            <w:r w:rsidR="0085337F" w:rsidRPr="00CE5EAE">
              <w:rPr>
                <w:rStyle w:val="Hiperhivatkozs"/>
                <w:noProof/>
              </w:rPr>
              <w:t>1</w:t>
            </w:r>
            <w:r w:rsidR="0085337F"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="0085337F" w:rsidRPr="00CE5EAE">
              <w:rPr>
                <w:rStyle w:val="Hiperhivatkozs"/>
                <w:noProof/>
              </w:rPr>
              <w:t>Előzmények</w:t>
            </w:r>
            <w:r w:rsidR="0085337F">
              <w:rPr>
                <w:noProof/>
                <w:webHidden/>
              </w:rPr>
              <w:tab/>
            </w:r>
            <w:r w:rsidR="0085337F">
              <w:rPr>
                <w:noProof/>
                <w:webHidden/>
              </w:rPr>
              <w:fldChar w:fldCharType="begin"/>
            </w:r>
            <w:r w:rsidR="0085337F">
              <w:rPr>
                <w:noProof/>
                <w:webHidden/>
              </w:rPr>
              <w:instrText xml:space="preserve"> PAGEREF _Toc461527845 \h </w:instrText>
            </w:r>
            <w:r w:rsidR="0085337F">
              <w:rPr>
                <w:noProof/>
                <w:webHidden/>
              </w:rPr>
            </w:r>
            <w:r w:rsidR="0085337F"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</w:t>
            </w:r>
            <w:r w:rsidR="0085337F"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1"/>
            <w:tabs>
              <w:tab w:val="left" w:pos="4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46" w:history="1">
            <w:r w:rsidRPr="00CE5EAE">
              <w:rPr>
                <w:rStyle w:val="Hiperhivatkozs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1"/>
            <w:tabs>
              <w:tab w:val="left" w:pos="4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47" w:history="1">
            <w:r w:rsidRPr="00CE5EAE">
              <w:rPr>
                <w:rStyle w:val="Hiperhivatkozs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Lábkiosztás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1"/>
            <w:tabs>
              <w:tab w:val="left" w:pos="4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48" w:history="1">
            <w:r w:rsidRPr="00CE5EAE">
              <w:rPr>
                <w:rStyle w:val="Hiperhivatkozs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Szómagyarázat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1"/>
            <w:tabs>
              <w:tab w:val="left" w:pos="4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49" w:history="1">
            <w:r w:rsidRPr="00CE5EAE">
              <w:rPr>
                <w:rStyle w:val="Hiperhivatkozs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Meghajtó szoftver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50" w:history="1">
            <w:r w:rsidRPr="00CE5EAE">
              <w:rPr>
                <w:rStyle w:val="Hiperhivatkozs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51" w:history="1">
            <w:r w:rsidRPr="00CE5EAE">
              <w:rPr>
                <w:rStyle w:val="Hiperhivatkozs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Telepítés lépései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52" w:history="1">
            <w:r w:rsidRPr="00CE5EAE">
              <w:rPr>
                <w:rStyle w:val="Hiperhivatkozs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Nevezetes útvonalak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53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API, meghajtó és dokumentáció elérési útvonala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54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LabView könyvtár elérési útvonala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55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Mintakódok és alkalmazások elérési útvonala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1"/>
            <w:tabs>
              <w:tab w:val="left" w:pos="4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56" w:history="1">
            <w:r w:rsidRPr="00CE5EAE">
              <w:rPr>
                <w:rStyle w:val="Hiperhivatkozs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CAN Bus Tool 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57" w:history="1">
            <w:r w:rsidRPr="00CE5EAE">
              <w:rPr>
                <w:rStyle w:val="Hiperhivatkozs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Szoftver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58" w:history="1">
            <w:r w:rsidRPr="00CE5EAE">
              <w:rPr>
                <w:rStyle w:val="Hiperhivatkozs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Egyedi átviteli sebesség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85337F" w:rsidRDefault="0085337F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59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Megadásának lépései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60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Értékének bit térképe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61" w:history="1">
            <w:r w:rsidRPr="00CE5EAE">
              <w:rPr>
                <w:rStyle w:val="Hiperhivatkozs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Egyedi arbitrációs mezők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62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Működési mechanizmusa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63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Megadásának lépései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1"/>
            <w:tabs>
              <w:tab w:val="left" w:pos="4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64" w:history="1">
            <w:r w:rsidRPr="00CE5EAE">
              <w:rPr>
                <w:rStyle w:val="Hiperhivatkozs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Example Tool 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1"/>
            <w:tabs>
              <w:tab w:val="left" w:pos="4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65" w:history="1">
            <w:r w:rsidRPr="00CE5EAE">
              <w:rPr>
                <w:rStyle w:val="Hiperhivatkozs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Fejlesztőknek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66" w:history="1">
            <w:r w:rsidRPr="00CE5EAE">
              <w:rPr>
                <w:rStyle w:val="Hiperhivatkozs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Támogatott átviteli sebességek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67" w:history="1">
            <w:r w:rsidRPr="00CE5EAE">
              <w:rPr>
                <w:rStyle w:val="Hiperhivatkozs"/>
                <w:noProof/>
              </w:rPr>
              <w:t>8.2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Az adapter állapotgépe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68" w:history="1">
            <w:r w:rsidRPr="00CE5EAE">
              <w:rPr>
                <w:rStyle w:val="Hiperhivatkozs"/>
                <w:noProof/>
              </w:rPr>
              <w:t>8.3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Attribútumok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69" w:history="1">
            <w:r w:rsidRPr="00CE5EAE">
              <w:rPr>
                <w:rStyle w:val="Hiperhivatkozs"/>
                <w:noProof/>
              </w:rPr>
              <w:t>8.4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Szolgáltatások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70" w:history="1">
            <w:r w:rsidRPr="00CE5EAE">
              <w:rPr>
                <w:rStyle w:val="Hiperhivatkozs"/>
                <w:noProof/>
              </w:rPr>
              <w:t>8.5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Metódusok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71" w:history="1">
            <w:r w:rsidRPr="00CE5EAE">
              <w:rPr>
                <w:rStyle w:val="Hiperhivatkozs"/>
                <w:noProof/>
              </w:rPr>
              <w:t>8.6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Kivételek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1"/>
            <w:tabs>
              <w:tab w:val="left" w:pos="4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72" w:history="1">
            <w:r w:rsidRPr="00CE5EAE">
              <w:rPr>
                <w:rStyle w:val="Hiperhivatkozs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Fejlesztés LabView 2011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73" w:history="1">
            <w:r w:rsidRPr="00CE5EAE">
              <w:rPr>
                <w:rStyle w:val="Hiperhivatkozs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74" w:history="1">
            <w:r w:rsidRPr="00CE5EAE">
              <w:rPr>
                <w:rStyle w:val="Hiperhivatkozs"/>
                <w:noProof/>
              </w:rPr>
              <w:t>9.2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Lépései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75" w:history="1">
            <w:r w:rsidRPr="00CE5EAE">
              <w:rPr>
                <w:rStyle w:val="Hiperhivatkozs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Fejlesztés Visual Studio 2010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76" w:history="1">
            <w:r w:rsidRPr="00CE5EAE">
              <w:rPr>
                <w:rStyle w:val="Hiperhivatkozs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77" w:history="1">
            <w:r w:rsidRPr="00CE5EAE">
              <w:rPr>
                <w:rStyle w:val="Hiperhivatkozs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Lépései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78" w:history="1">
            <w:r w:rsidRPr="00CE5EAE">
              <w:rPr>
                <w:rStyle w:val="Hiperhivatkozs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Minta kódok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79" w:history="1">
            <w:r w:rsidRPr="00CE5EAE">
              <w:rPr>
                <w:rStyle w:val="Hiperhivatkozs"/>
                <w:noProof/>
              </w:rPr>
              <w:t>11.1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Kapcsolódás és kapcsolat bontása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80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11.1.1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Kapcsolódás -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81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11.1.2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Kapcsolódás adott adapterhez - ConnectTo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82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11.1.3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Kapcsolódás Serial Number segítségével - ConnectBySerialNumber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83" w:history="1">
            <w:r w:rsidRPr="00CE5EAE">
              <w:rPr>
                <w:rStyle w:val="Hiperhivatkozs"/>
                <w:noProof/>
              </w:rPr>
              <w:t>11.2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Üzenet küldése és fogadás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84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11.2.1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Üzenet küldése -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85" w:history="1">
            <w:r w:rsidRPr="00CE5EAE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11.2.2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Üzenet fogadása - 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337F" w:rsidRDefault="0085337F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hu-HU"/>
            </w:rPr>
          </w:pPr>
          <w:hyperlink w:anchor="_Toc461527886" w:history="1">
            <w:r w:rsidRPr="00CE5EAE">
              <w:rPr>
                <w:rStyle w:val="Hiperhivatkozs"/>
                <w:noProof/>
              </w:rPr>
              <w:t>11.3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hu-HU"/>
              </w:rPr>
              <w:tab/>
            </w:r>
            <w:r w:rsidRPr="00CE5EAE">
              <w:rPr>
                <w:rStyle w:val="Hiperhivatkozs"/>
                <w:noProof/>
              </w:rPr>
              <w:t>Loopback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_Toc461527886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5E2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47EA" w:rsidRDefault="001047EA">
          <w:r>
            <w:rPr>
              <w:b/>
              <w:bCs/>
            </w:rPr>
            <w:fldChar w:fldCharType="end"/>
          </w:r>
        </w:p>
      </w:sdtContent>
    </w:sdt>
    <w:p w:rsidR="004F27B9" w:rsidRDefault="004F27B9" w:rsidP="004F27B9">
      <w:pPr>
        <w:pStyle w:val="Cmsor1"/>
      </w:pPr>
      <w:bookmarkStart w:id="1" w:name="_Toc461527845"/>
      <w:r>
        <w:t>Előzmények</w:t>
      </w:r>
      <w:bookmarkEnd w:id="1"/>
    </w:p>
    <w:tbl>
      <w:tblPr>
        <w:tblStyle w:val="Rcsostblzat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6804"/>
        <w:gridCol w:w="1203"/>
      </w:tblGrid>
      <w:tr w:rsidR="004F27B9" w:rsidRPr="00224FC3" w:rsidTr="00AF3127">
        <w:tc>
          <w:tcPr>
            <w:tcW w:w="1101" w:type="dxa"/>
          </w:tcPr>
          <w:p w:rsidR="004F27B9" w:rsidRPr="006D0073" w:rsidRDefault="004F27B9" w:rsidP="00117CEB">
            <w:pPr>
              <w:jc w:val="center"/>
              <w:rPr>
                <w:b/>
                <w:sz w:val="16"/>
                <w:szCs w:val="16"/>
              </w:rPr>
            </w:pPr>
            <w:r w:rsidRPr="006D0073">
              <w:rPr>
                <w:b/>
                <w:sz w:val="16"/>
                <w:szCs w:val="16"/>
              </w:rPr>
              <w:t>Dátum</w:t>
            </w:r>
          </w:p>
        </w:tc>
        <w:tc>
          <w:tcPr>
            <w:tcW w:w="6804" w:type="dxa"/>
          </w:tcPr>
          <w:p w:rsidR="004F27B9" w:rsidRPr="006D0073" w:rsidRDefault="004F27B9" w:rsidP="00117CEB">
            <w:pPr>
              <w:jc w:val="center"/>
              <w:rPr>
                <w:b/>
                <w:sz w:val="16"/>
                <w:szCs w:val="16"/>
              </w:rPr>
            </w:pPr>
            <w:r w:rsidRPr="006D0073">
              <w:rPr>
                <w:b/>
                <w:sz w:val="16"/>
                <w:szCs w:val="16"/>
              </w:rPr>
              <w:t>Megjegyzés</w:t>
            </w:r>
          </w:p>
        </w:tc>
        <w:tc>
          <w:tcPr>
            <w:tcW w:w="1203" w:type="dxa"/>
          </w:tcPr>
          <w:p w:rsidR="004F27B9" w:rsidRPr="006D0073" w:rsidRDefault="004F27B9" w:rsidP="00117CEB">
            <w:pPr>
              <w:jc w:val="center"/>
              <w:rPr>
                <w:b/>
                <w:sz w:val="16"/>
                <w:szCs w:val="16"/>
              </w:rPr>
            </w:pPr>
            <w:r w:rsidRPr="006D0073">
              <w:rPr>
                <w:b/>
                <w:sz w:val="16"/>
                <w:szCs w:val="16"/>
              </w:rPr>
              <w:t>Módosította</w:t>
            </w:r>
          </w:p>
        </w:tc>
      </w:tr>
      <w:tr w:rsidR="004F27B9" w:rsidRPr="00A35E7D" w:rsidTr="00AF3127">
        <w:trPr>
          <w:trHeight w:val="544"/>
        </w:trPr>
        <w:tc>
          <w:tcPr>
            <w:tcW w:w="1101" w:type="dxa"/>
          </w:tcPr>
          <w:p w:rsidR="004F27B9" w:rsidRPr="00A35E7D" w:rsidRDefault="004F27B9" w:rsidP="00117CEB">
            <w:pPr>
              <w:rPr>
                <w:sz w:val="16"/>
                <w:szCs w:val="16"/>
              </w:rPr>
            </w:pPr>
            <w:r w:rsidRPr="00A35E7D">
              <w:rPr>
                <w:sz w:val="16"/>
                <w:szCs w:val="16"/>
              </w:rPr>
              <w:t>2015.12.15</w:t>
            </w:r>
          </w:p>
        </w:tc>
        <w:tc>
          <w:tcPr>
            <w:tcW w:w="6804" w:type="dxa"/>
          </w:tcPr>
          <w:p w:rsidR="004F27B9" w:rsidRPr="00A35E7D" w:rsidRDefault="004F27B9" w:rsidP="00117CEB">
            <w:pPr>
              <w:rPr>
                <w:sz w:val="16"/>
                <w:szCs w:val="16"/>
              </w:rPr>
            </w:pPr>
            <w:r w:rsidRPr="00A35E7D">
              <w:rPr>
                <w:sz w:val="16"/>
                <w:szCs w:val="16"/>
              </w:rPr>
              <w:t>Első.</w:t>
            </w:r>
          </w:p>
          <w:p w:rsidR="004F27B9" w:rsidRPr="00A35E7D" w:rsidRDefault="004F27B9" w:rsidP="00117CEB">
            <w:pPr>
              <w:rPr>
                <w:sz w:val="16"/>
                <w:szCs w:val="16"/>
              </w:rPr>
            </w:pPr>
            <w:r w:rsidRPr="00A35E7D">
              <w:rPr>
                <w:sz w:val="16"/>
                <w:szCs w:val="16"/>
              </w:rPr>
              <w:t>CAN adapter firmware version: 1.0.0.15</w:t>
            </w:r>
          </w:p>
          <w:p w:rsidR="004F27B9" w:rsidRPr="00A35E7D" w:rsidRDefault="004F27B9" w:rsidP="00117CEB">
            <w:pPr>
              <w:rPr>
                <w:sz w:val="16"/>
                <w:szCs w:val="16"/>
              </w:rPr>
            </w:pPr>
            <w:r w:rsidRPr="00A35E7D">
              <w:rPr>
                <w:sz w:val="16"/>
                <w:szCs w:val="16"/>
              </w:rPr>
              <w:t>MCAN120803.dll assembly version: 1.0.0.19</w:t>
            </w:r>
          </w:p>
          <w:p w:rsidR="004F27B9" w:rsidRPr="00A35E7D" w:rsidRDefault="004F27B9" w:rsidP="00117CEB">
            <w:pPr>
              <w:rPr>
                <w:sz w:val="16"/>
                <w:szCs w:val="16"/>
              </w:rPr>
            </w:pPr>
            <w:r w:rsidRPr="00A35E7D">
              <w:rPr>
                <w:sz w:val="16"/>
                <w:szCs w:val="16"/>
              </w:rPr>
              <w:t xml:space="preserve">MCAN120803.lvlib version </w:t>
            </w:r>
            <w:proofErr w:type="spellStart"/>
            <w:r w:rsidRPr="00A35E7D">
              <w:rPr>
                <w:sz w:val="16"/>
                <w:szCs w:val="16"/>
              </w:rPr>
              <w:t>number</w:t>
            </w:r>
            <w:proofErr w:type="spellEnd"/>
            <w:r w:rsidRPr="00A35E7D">
              <w:rPr>
                <w:sz w:val="16"/>
                <w:szCs w:val="16"/>
              </w:rPr>
              <w:t>: 1.0.0.8</w:t>
            </w:r>
          </w:p>
          <w:p w:rsidR="004F27B9" w:rsidRPr="00A35E7D" w:rsidRDefault="004F27B9" w:rsidP="00117CEB">
            <w:pPr>
              <w:rPr>
                <w:sz w:val="16"/>
                <w:szCs w:val="16"/>
              </w:rPr>
            </w:pPr>
            <w:r w:rsidRPr="00A35E7D">
              <w:rPr>
                <w:sz w:val="16"/>
                <w:szCs w:val="16"/>
              </w:rPr>
              <w:t xml:space="preserve">MUDS150628.lvlib version </w:t>
            </w:r>
            <w:proofErr w:type="spellStart"/>
            <w:r w:rsidRPr="00A35E7D">
              <w:rPr>
                <w:sz w:val="16"/>
                <w:szCs w:val="16"/>
              </w:rPr>
              <w:t>number</w:t>
            </w:r>
            <w:proofErr w:type="spellEnd"/>
            <w:r w:rsidRPr="00A35E7D">
              <w:rPr>
                <w:sz w:val="16"/>
                <w:szCs w:val="16"/>
              </w:rPr>
              <w:t>: 1.0.0.3</w:t>
            </w:r>
          </w:p>
        </w:tc>
        <w:tc>
          <w:tcPr>
            <w:tcW w:w="1203" w:type="dxa"/>
          </w:tcPr>
          <w:p w:rsidR="004F27B9" w:rsidRPr="00A35E7D" w:rsidRDefault="00AF3127" w:rsidP="00117CE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marrob</w:t>
            </w:r>
            <w:proofErr w:type="spellEnd"/>
          </w:p>
        </w:tc>
      </w:tr>
      <w:tr w:rsidR="004F27B9" w:rsidRPr="00A35E7D" w:rsidTr="00AF3127">
        <w:tc>
          <w:tcPr>
            <w:tcW w:w="1101" w:type="dxa"/>
          </w:tcPr>
          <w:p w:rsidR="004F27B9" w:rsidRPr="00A35E7D" w:rsidRDefault="004F27B9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2016.02.01</w:t>
            </w:r>
          </w:p>
        </w:tc>
        <w:tc>
          <w:tcPr>
            <w:tcW w:w="6804" w:type="dxa"/>
          </w:tcPr>
          <w:p w:rsidR="004F27B9" w:rsidRPr="00A35E7D" w:rsidRDefault="004F27B9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Az Action átnevezve, mostantól Service</w:t>
            </w:r>
          </w:p>
        </w:tc>
        <w:tc>
          <w:tcPr>
            <w:tcW w:w="1203" w:type="dxa"/>
          </w:tcPr>
          <w:p w:rsidR="004F27B9" w:rsidRPr="00A35E7D" w:rsidRDefault="00AF3127" w:rsidP="00117CE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marrob</w:t>
            </w:r>
            <w:proofErr w:type="spellEnd"/>
          </w:p>
        </w:tc>
      </w:tr>
      <w:tr w:rsidR="00AF3127" w:rsidRPr="00A35E7D" w:rsidTr="00AF3127">
        <w:tc>
          <w:tcPr>
            <w:tcW w:w="1101" w:type="dxa"/>
          </w:tcPr>
          <w:p w:rsidR="00AF3127" w:rsidRPr="00A35E7D" w:rsidRDefault="00AF3127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2016.04.04</w:t>
            </w:r>
          </w:p>
        </w:tc>
        <w:tc>
          <w:tcPr>
            <w:tcW w:w="6804" w:type="dxa"/>
          </w:tcPr>
          <w:p w:rsidR="00AF3127" w:rsidRDefault="00AF3127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Telepítő javítások</w:t>
            </w:r>
          </w:p>
          <w:p w:rsidR="00AF3127" w:rsidRPr="00A35E7D" w:rsidRDefault="00AF3127" w:rsidP="00117CEB">
            <w:pPr>
              <w:rPr>
                <w:sz w:val="16"/>
                <w:szCs w:val="16"/>
              </w:rPr>
            </w:pPr>
            <w:r w:rsidRPr="00A35E7D">
              <w:rPr>
                <w:sz w:val="16"/>
                <w:szCs w:val="16"/>
              </w:rPr>
              <w:t>CAN adapter firmware version: 1.0.0.</w:t>
            </w:r>
            <w:r>
              <w:rPr>
                <w:sz w:val="16"/>
                <w:szCs w:val="16"/>
              </w:rPr>
              <w:t>21</w:t>
            </w:r>
          </w:p>
          <w:p w:rsidR="00AF3127" w:rsidRPr="00A35E7D" w:rsidRDefault="00AF3127" w:rsidP="00117CEB">
            <w:pPr>
              <w:rPr>
                <w:sz w:val="16"/>
                <w:szCs w:val="16"/>
              </w:rPr>
            </w:pPr>
            <w:r w:rsidRPr="00A35E7D">
              <w:rPr>
                <w:sz w:val="16"/>
                <w:szCs w:val="16"/>
              </w:rPr>
              <w:t>MCAN120803.dll assembly version: 1.0.0.</w:t>
            </w:r>
            <w:r>
              <w:rPr>
                <w:sz w:val="16"/>
                <w:szCs w:val="16"/>
              </w:rPr>
              <w:t>24</w:t>
            </w:r>
          </w:p>
          <w:p w:rsidR="00AF3127" w:rsidRPr="00A35E7D" w:rsidRDefault="00AF3127" w:rsidP="00117CEB">
            <w:pPr>
              <w:rPr>
                <w:sz w:val="16"/>
                <w:szCs w:val="16"/>
              </w:rPr>
            </w:pPr>
            <w:r w:rsidRPr="00A35E7D">
              <w:rPr>
                <w:sz w:val="16"/>
                <w:szCs w:val="16"/>
              </w:rPr>
              <w:t xml:space="preserve">MCAN120803.lvlib version </w:t>
            </w:r>
            <w:proofErr w:type="spellStart"/>
            <w:r w:rsidRPr="00A35E7D">
              <w:rPr>
                <w:sz w:val="16"/>
                <w:szCs w:val="16"/>
              </w:rPr>
              <w:t>number</w:t>
            </w:r>
            <w:proofErr w:type="spellEnd"/>
            <w:r w:rsidRPr="00A35E7D">
              <w:rPr>
                <w:sz w:val="16"/>
                <w:szCs w:val="16"/>
              </w:rPr>
              <w:t>: 1.0.0.8</w:t>
            </w:r>
          </w:p>
          <w:p w:rsidR="00AF3127" w:rsidRPr="00A35E7D" w:rsidRDefault="00AF3127" w:rsidP="00117CEB">
            <w:pPr>
              <w:rPr>
                <w:sz w:val="16"/>
                <w:szCs w:val="16"/>
              </w:rPr>
            </w:pPr>
            <w:r w:rsidRPr="00A35E7D">
              <w:rPr>
                <w:sz w:val="16"/>
                <w:szCs w:val="16"/>
              </w:rPr>
              <w:t xml:space="preserve">MUDS150628.lvlib version </w:t>
            </w:r>
            <w:proofErr w:type="spellStart"/>
            <w:r w:rsidRPr="00A35E7D">
              <w:rPr>
                <w:sz w:val="16"/>
                <w:szCs w:val="16"/>
              </w:rPr>
              <w:t>number</w:t>
            </w:r>
            <w:proofErr w:type="spellEnd"/>
            <w:r w:rsidRPr="00A35E7D">
              <w:rPr>
                <w:sz w:val="16"/>
                <w:szCs w:val="16"/>
              </w:rPr>
              <w:t>: 1.0.0.3</w:t>
            </w:r>
          </w:p>
        </w:tc>
        <w:tc>
          <w:tcPr>
            <w:tcW w:w="1203" w:type="dxa"/>
          </w:tcPr>
          <w:p w:rsidR="00AF3127" w:rsidRDefault="00AF3127">
            <w:proofErr w:type="spellStart"/>
            <w:r w:rsidRPr="00E9103C">
              <w:rPr>
                <w:sz w:val="16"/>
                <w:szCs w:val="16"/>
              </w:rPr>
              <w:t>marrob</w:t>
            </w:r>
            <w:proofErr w:type="spellEnd"/>
          </w:p>
        </w:tc>
      </w:tr>
      <w:tr w:rsidR="00AF3127" w:rsidRPr="00A35E7D" w:rsidTr="00AF3127">
        <w:tc>
          <w:tcPr>
            <w:tcW w:w="1101" w:type="dxa"/>
          </w:tcPr>
          <w:p w:rsidR="00AF3127" w:rsidRPr="00A35E7D" w:rsidRDefault="00AF3127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2016.04.22</w:t>
            </w:r>
          </w:p>
        </w:tc>
        <w:tc>
          <w:tcPr>
            <w:tcW w:w="6804" w:type="dxa"/>
          </w:tcPr>
          <w:p w:rsidR="00AF3127" w:rsidRDefault="00AF3127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1. .NET3.5 helyett mostantól 4.0-tól kezdve támogatott. Windows </w:t>
            </w:r>
            <w:proofErr w:type="spellStart"/>
            <w:r>
              <w:rPr>
                <w:sz w:val="16"/>
                <w:szCs w:val="16"/>
              </w:rPr>
              <w:t>XP</w:t>
            </w:r>
            <w:proofErr w:type="spellEnd"/>
            <w:r>
              <w:rPr>
                <w:sz w:val="16"/>
                <w:szCs w:val="16"/>
              </w:rPr>
              <w:t xml:space="preserve"> SP3 továbbra is támogatott.</w:t>
            </w:r>
          </w:p>
          <w:p w:rsidR="00AF3127" w:rsidRDefault="00AF3127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2. Új ikon a telepítőhöz.</w:t>
            </w:r>
          </w:p>
          <w:p w:rsidR="00AF3127" w:rsidRDefault="00AF3127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3. </w:t>
            </w:r>
            <w:proofErr w:type="spellStart"/>
            <w:r>
              <w:rPr>
                <w:sz w:val="16"/>
                <w:szCs w:val="16"/>
              </w:rPr>
              <w:t>TestStand</w:t>
            </w:r>
            <w:proofErr w:type="spellEnd"/>
            <w:r>
              <w:rPr>
                <w:sz w:val="16"/>
                <w:szCs w:val="16"/>
              </w:rPr>
              <w:t xml:space="preserve"> minták elválnak a </w:t>
            </w:r>
            <w:proofErr w:type="spellStart"/>
            <w:r>
              <w:rPr>
                <w:sz w:val="16"/>
                <w:szCs w:val="16"/>
              </w:rPr>
              <w:t>Labview-tól</w:t>
            </w:r>
            <w:proofErr w:type="spellEnd"/>
          </w:p>
          <w:p w:rsidR="00AF3127" w:rsidRPr="00A35E7D" w:rsidRDefault="00AF3127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4. Telepítés követelményei hozzáadva.</w:t>
            </w:r>
          </w:p>
        </w:tc>
        <w:tc>
          <w:tcPr>
            <w:tcW w:w="1203" w:type="dxa"/>
          </w:tcPr>
          <w:p w:rsidR="00AF3127" w:rsidRDefault="00AF3127">
            <w:proofErr w:type="spellStart"/>
            <w:r w:rsidRPr="00E9103C">
              <w:rPr>
                <w:sz w:val="16"/>
                <w:szCs w:val="16"/>
              </w:rPr>
              <w:t>marrob</w:t>
            </w:r>
            <w:proofErr w:type="spellEnd"/>
          </w:p>
        </w:tc>
      </w:tr>
      <w:tr w:rsidR="00345BA8" w:rsidRPr="00A35E7D" w:rsidTr="00AF3127">
        <w:tc>
          <w:tcPr>
            <w:tcW w:w="1101" w:type="dxa"/>
          </w:tcPr>
          <w:p w:rsidR="00345BA8" w:rsidRDefault="00345BA8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2016.07.20</w:t>
            </w:r>
          </w:p>
        </w:tc>
        <w:tc>
          <w:tcPr>
            <w:tcW w:w="6804" w:type="dxa"/>
          </w:tcPr>
          <w:p w:rsidR="00345BA8" w:rsidRDefault="00345BA8" w:rsidP="00345BA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 Lábkiosztás hozzáadva</w:t>
            </w:r>
          </w:p>
          <w:p w:rsidR="00345BA8" w:rsidRDefault="00345BA8" w:rsidP="00345BA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2. CAN </w:t>
            </w:r>
            <w:proofErr w:type="spellStart"/>
            <w:r>
              <w:rPr>
                <w:sz w:val="16"/>
                <w:szCs w:val="16"/>
              </w:rPr>
              <w:t>Bus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Tool</w:t>
            </w:r>
            <w:proofErr w:type="spellEnd"/>
            <w:r>
              <w:rPr>
                <w:sz w:val="16"/>
                <w:szCs w:val="16"/>
              </w:rPr>
              <w:t xml:space="preserve"> szoftver használata hozzáadva</w:t>
            </w:r>
          </w:p>
          <w:p w:rsidR="00345BA8" w:rsidRDefault="00AF3127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3. Szómagyarázat kiegészítése</w:t>
            </w:r>
          </w:p>
          <w:p w:rsidR="00AF3127" w:rsidRDefault="00AF3127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4. Specifikáció javítása</w:t>
            </w:r>
          </w:p>
        </w:tc>
        <w:tc>
          <w:tcPr>
            <w:tcW w:w="1203" w:type="dxa"/>
          </w:tcPr>
          <w:p w:rsidR="00345BA8" w:rsidRPr="00A35E7D" w:rsidRDefault="00AF3127" w:rsidP="00117CE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marrob</w:t>
            </w:r>
            <w:proofErr w:type="spellEnd"/>
          </w:p>
        </w:tc>
      </w:tr>
      <w:tr w:rsidR="00F74AD8" w:rsidRPr="00A35E7D" w:rsidTr="00AF3127">
        <w:tc>
          <w:tcPr>
            <w:tcW w:w="1101" w:type="dxa"/>
          </w:tcPr>
          <w:p w:rsidR="00F74AD8" w:rsidRDefault="00F74AD8" w:rsidP="00117CE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2016.09.20</w:t>
            </w:r>
          </w:p>
        </w:tc>
        <w:tc>
          <w:tcPr>
            <w:tcW w:w="6804" w:type="dxa"/>
          </w:tcPr>
          <w:p w:rsidR="00F74AD8" w:rsidRDefault="00F74AD8" w:rsidP="00F74AD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 Egyedi átviteli sebesség megadása</w:t>
            </w:r>
          </w:p>
          <w:p w:rsidR="00F74AD8" w:rsidRDefault="00A10D46" w:rsidP="00345BA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2. Egyedi arbitrációs mezők</w:t>
            </w:r>
          </w:p>
          <w:p w:rsidR="00A37CB0" w:rsidRDefault="00A37CB0" w:rsidP="00345BA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3. CAN </w:t>
            </w:r>
            <w:proofErr w:type="spellStart"/>
            <w:r>
              <w:rPr>
                <w:sz w:val="16"/>
                <w:szCs w:val="16"/>
              </w:rPr>
              <w:t>Bus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Tool</w:t>
            </w:r>
            <w:proofErr w:type="spellEnd"/>
            <w:r>
              <w:rPr>
                <w:sz w:val="16"/>
                <w:szCs w:val="16"/>
              </w:rPr>
              <w:t xml:space="preserve"> 2.0.28.51</w:t>
            </w:r>
          </w:p>
        </w:tc>
        <w:tc>
          <w:tcPr>
            <w:tcW w:w="1203" w:type="dxa"/>
          </w:tcPr>
          <w:p w:rsidR="00F74AD8" w:rsidRDefault="00F74AD8" w:rsidP="00117CE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marrob</w:t>
            </w:r>
            <w:proofErr w:type="spellEnd"/>
          </w:p>
        </w:tc>
      </w:tr>
    </w:tbl>
    <w:p w:rsidR="004F27B9" w:rsidRDefault="004F27B9" w:rsidP="004F27B9"/>
    <w:p w:rsidR="004F27B9" w:rsidRDefault="004F27B9">
      <w:r>
        <w:br w:type="page"/>
      </w:r>
    </w:p>
    <w:p w:rsidR="00391A5F" w:rsidRDefault="00391A5F" w:rsidP="00391A5F">
      <w:pPr>
        <w:pStyle w:val="Cmsor1"/>
      </w:pPr>
      <w:bookmarkStart w:id="2" w:name="_Toc461527846"/>
      <w:r>
        <w:lastRenderedPageBreak/>
        <w:t>Specifikáció</w:t>
      </w:r>
      <w:bookmarkEnd w:id="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48"/>
        <w:gridCol w:w="3616"/>
        <w:gridCol w:w="3224"/>
      </w:tblGrid>
      <w:tr w:rsidR="001C20FF" w:rsidTr="00FE3B41">
        <w:tc>
          <w:tcPr>
            <w:tcW w:w="2448" w:type="dxa"/>
            <w:vMerge w:val="restart"/>
            <w:vAlign w:val="center"/>
          </w:tcPr>
          <w:p w:rsidR="001C20FF" w:rsidRPr="001C20FF" w:rsidRDefault="001C20FF" w:rsidP="001C20FF">
            <w:pPr>
              <w:rPr>
                <w:sz w:val="18"/>
                <w:szCs w:val="18"/>
              </w:rPr>
            </w:pPr>
            <w:r w:rsidRPr="001C20FF">
              <w:rPr>
                <w:sz w:val="18"/>
                <w:szCs w:val="18"/>
              </w:rPr>
              <w:t>Csatlakozás:</w:t>
            </w:r>
          </w:p>
        </w:tc>
        <w:tc>
          <w:tcPr>
            <w:tcW w:w="3616" w:type="dxa"/>
          </w:tcPr>
          <w:p w:rsidR="001C20FF" w:rsidRPr="001C20FF" w:rsidRDefault="001C20FF" w:rsidP="00391A5F">
            <w:pPr>
              <w:rPr>
                <w:sz w:val="18"/>
                <w:szCs w:val="18"/>
              </w:rPr>
            </w:pPr>
            <w:r w:rsidRPr="001C20FF">
              <w:rPr>
                <w:sz w:val="18"/>
                <w:szCs w:val="18"/>
              </w:rPr>
              <w:t>CAN busz oldali csatlakozás:</w:t>
            </w:r>
          </w:p>
        </w:tc>
        <w:tc>
          <w:tcPr>
            <w:tcW w:w="3224" w:type="dxa"/>
          </w:tcPr>
          <w:p w:rsidR="001C20FF" w:rsidRPr="001C20FF" w:rsidRDefault="001C20FF" w:rsidP="00391A5F">
            <w:pPr>
              <w:rPr>
                <w:sz w:val="18"/>
                <w:szCs w:val="18"/>
              </w:rPr>
            </w:pPr>
            <w:r w:rsidRPr="001C20FF">
              <w:rPr>
                <w:sz w:val="18"/>
                <w:szCs w:val="18"/>
              </w:rPr>
              <w:t>DSUB-9 apa</w:t>
            </w:r>
          </w:p>
        </w:tc>
      </w:tr>
      <w:tr w:rsidR="001C20FF" w:rsidTr="00FE3B41">
        <w:tc>
          <w:tcPr>
            <w:tcW w:w="2448" w:type="dxa"/>
            <w:vMerge/>
          </w:tcPr>
          <w:p w:rsidR="001C20FF" w:rsidRPr="001C20FF" w:rsidRDefault="001C20FF" w:rsidP="00391A5F">
            <w:pPr>
              <w:rPr>
                <w:sz w:val="18"/>
                <w:szCs w:val="18"/>
              </w:rPr>
            </w:pPr>
          </w:p>
        </w:tc>
        <w:tc>
          <w:tcPr>
            <w:tcW w:w="3616" w:type="dxa"/>
          </w:tcPr>
          <w:p w:rsidR="001C20FF" w:rsidRPr="001C20FF" w:rsidRDefault="001C20FF" w:rsidP="00391A5F">
            <w:pPr>
              <w:rPr>
                <w:sz w:val="18"/>
                <w:szCs w:val="18"/>
              </w:rPr>
            </w:pPr>
            <w:r w:rsidRPr="001C20FF">
              <w:rPr>
                <w:sz w:val="18"/>
                <w:szCs w:val="18"/>
              </w:rPr>
              <w:t>PC oldali csatlakozás:</w:t>
            </w:r>
          </w:p>
        </w:tc>
        <w:tc>
          <w:tcPr>
            <w:tcW w:w="3224" w:type="dxa"/>
          </w:tcPr>
          <w:p w:rsidR="001C20FF" w:rsidRPr="001C20FF" w:rsidRDefault="001C20FF" w:rsidP="00391A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USB </w:t>
            </w:r>
            <w:proofErr w:type="spellStart"/>
            <w:r>
              <w:rPr>
                <w:sz w:val="18"/>
                <w:szCs w:val="18"/>
              </w:rPr>
              <w:t>Type-</w:t>
            </w:r>
            <w:r w:rsidRPr="001C20FF">
              <w:rPr>
                <w:sz w:val="18"/>
                <w:szCs w:val="18"/>
              </w:rPr>
              <w:t>B</w:t>
            </w:r>
            <w:proofErr w:type="spellEnd"/>
          </w:p>
        </w:tc>
      </w:tr>
      <w:tr w:rsidR="00061A0D" w:rsidTr="00427502">
        <w:tc>
          <w:tcPr>
            <w:tcW w:w="2448" w:type="dxa"/>
            <w:vMerge w:val="restart"/>
            <w:vAlign w:val="center"/>
          </w:tcPr>
          <w:p w:rsidR="00061A0D" w:rsidRPr="001C20FF" w:rsidRDefault="00061A0D" w:rsidP="0042750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Tulajdonságok:</w:t>
            </w:r>
          </w:p>
        </w:tc>
        <w:tc>
          <w:tcPr>
            <w:tcW w:w="6840" w:type="dxa"/>
            <w:gridSpan w:val="2"/>
          </w:tcPr>
          <w:p w:rsidR="00061A0D" w:rsidRPr="001C20FF" w:rsidRDefault="00450270" w:rsidP="00391A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</w:t>
            </w:r>
            <w:r w:rsidRPr="00450270">
              <w:rPr>
                <w:sz w:val="18"/>
                <w:szCs w:val="18"/>
              </w:rPr>
              <w:t>ámogatott CAN típus:</w:t>
            </w:r>
            <w:r>
              <w:rPr>
                <w:sz w:val="18"/>
                <w:szCs w:val="18"/>
              </w:rPr>
              <w:t xml:space="preserve"> </w:t>
            </w:r>
            <w:proofErr w:type="spellStart"/>
            <w:r w:rsidRPr="00450270">
              <w:rPr>
                <w:sz w:val="18"/>
                <w:szCs w:val="18"/>
              </w:rPr>
              <w:t>High-Speed</w:t>
            </w:r>
            <w:proofErr w:type="spellEnd"/>
            <w:r w:rsidRPr="00450270">
              <w:rPr>
                <w:sz w:val="18"/>
                <w:szCs w:val="18"/>
              </w:rPr>
              <w:t xml:space="preserve"> CAN 1Mb/s-ig</w:t>
            </w:r>
          </w:p>
        </w:tc>
      </w:tr>
      <w:tr w:rsidR="00061A0D" w:rsidTr="00FE3B41">
        <w:tc>
          <w:tcPr>
            <w:tcW w:w="2448" w:type="dxa"/>
            <w:vMerge/>
          </w:tcPr>
          <w:p w:rsidR="00061A0D" w:rsidRPr="001C20FF" w:rsidRDefault="00061A0D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061A0D" w:rsidRPr="001C20FF" w:rsidRDefault="00427502" w:rsidP="00391A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</w:t>
            </w:r>
            <w:r w:rsidR="00061A0D">
              <w:rPr>
                <w:sz w:val="18"/>
                <w:szCs w:val="18"/>
              </w:rPr>
              <w:t>ezérelhető busz lezárás</w:t>
            </w:r>
          </w:p>
        </w:tc>
      </w:tr>
      <w:tr w:rsidR="00061A0D" w:rsidTr="00FE3B41">
        <w:tc>
          <w:tcPr>
            <w:tcW w:w="2448" w:type="dxa"/>
            <w:vMerge/>
          </w:tcPr>
          <w:p w:rsidR="00061A0D" w:rsidRPr="001C20FF" w:rsidRDefault="00061A0D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061A0D" w:rsidRPr="001C20FF" w:rsidRDefault="00061A0D" w:rsidP="00FC0C1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CAN </w:t>
            </w:r>
            <w:proofErr w:type="spellStart"/>
            <w:r>
              <w:rPr>
                <w:sz w:val="18"/>
                <w:szCs w:val="18"/>
              </w:rPr>
              <w:t>Transceiver</w:t>
            </w:r>
            <w:proofErr w:type="spellEnd"/>
            <w:r>
              <w:rPr>
                <w:sz w:val="18"/>
                <w:szCs w:val="18"/>
              </w:rPr>
              <w:t xml:space="preserve"> típusa: MCP2251 amely megvalósítja a szabványos ISO-11898 fizikai réteget</w:t>
            </w:r>
          </w:p>
        </w:tc>
      </w:tr>
      <w:tr w:rsidR="00061A0D" w:rsidTr="00FE3B41">
        <w:tc>
          <w:tcPr>
            <w:tcW w:w="2448" w:type="dxa"/>
            <w:vMerge/>
          </w:tcPr>
          <w:p w:rsidR="00061A0D" w:rsidRPr="001C20FF" w:rsidRDefault="00061A0D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061A0D" w:rsidRDefault="00427502" w:rsidP="00FC0C14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h</w:t>
            </w:r>
            <w:r w:rsidR="00061A0D">
              <w:rPr>
                <w:sz w:val="18"/>
                <w:szCs w:val="18"/>
              </w:rPr>
              <w:t>oszt</w:t>
            </w:r>
            <w:proofErr w:type="spellEnd"/>
            <w:r w:rsidR="00061A0D">
              <w:rPr>
                <w:sz w:val="18"/>
                <w:szCs w:val="18"/>
              </w:rPr>
              <w:t xml:space="preserve"> és a busz galvanikusan leválasztott</w:t>
            </w:r>
          </w:p>
        </w:tc>
      </w:tr>
      <w:tr w:rsidR="00061A0D" w:rsidTr="00FE3B41">
        <w:tc>
          <w:tcPr>
            <w:tcW w:w="2448" w:type="dxa"/>
            <w:vMerge/>
          </w:tcPr>
          <w:p w:rsidR="00061A0D" w:rsidRPr="001C20FF" w:rsidRDefault="00061A0D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061A0D" w:rsidRDefault="00061A0D" w:rsidP="003927B2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LED-es</w:t>
            </w:r>
            <w:proofErr w:type="spellEnd"/>
            <w:r>
              <w:rPr>
                <w:sz w:val="18"/>
                <w:szCs w:val="18"/>
              </w:rPr>
              <w:t xml:space="preserve"> visszajelzés az adapter egyértelmű állapotának meghatározásához</w:t>
            </w:r>
          </w:p>
        </w:tc>
      </w:tr>
      <w:tr w:rsidR="00061A0D" w:rsidTr="00FE3B41">
        <w:tc>
          <w:tcPr>
            <w:tcW w:w="2448" w:type="dxa"/>
            <w:vMerge/>
          </w:tcPr>
          <w:p w:rsidR="00061A0D" w:rsidRPr="001C20FF" w:rsidRDefault="00061A0D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061A0D" w:rsidRDefault="00772635" w:rsidP="00DE5C81">
            <w:pPr>
              <w:tabs>
                <w:tab w:val="left" w:pos="516"/>
              </w:tabs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Extended</w:t>
            </w:r>
            <w:proofErr w:type="spellEnd"/>
            <w:r>
              <w:rPr>
                <w:sz w:val="18"/>
                <w:szCs w:val="18"/>
              </w:rPr>
              <w:t xml:space="preserve"> és Standard üzenetek támogatása</w:t>
            </w:r>
          </w:p>
        </w:tc>
      </w:tr>
      <w:tr w:rsidR="004F6A98" w:rsidTr="00427502">
        <w:tc>
          <w:tcPr>
            <w:tcW w:w="2448" w:type="dxa"/>
            <w:vMerge w:val="restart"/>
            <w:vAlign w:val="center"/>
          </w:tcPr>
          <w:p w:rsidR="004F6A98" w:rsidRDefault="004F6A98" w:rsidP="0042750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Hardveres funkciók:</w:t>
            </w:r>
          </w:p>
        </w:tc>
        <w:tc>
          <w:tcPr>
            <w:tcW w:w="6840" w:type="dxa"/>
            <w:gridSpan w:val="2"/>
          </w:tcPr>
          <w:p w:rsidR="004F6A98" w:rsidRDefault="004F6A98" w:rsidP="00B23343">
            <w:pPr>
              <w:tabs>
                <w:tab w:val="left" w:pos="516"/>
              </w:tabs>
              <w:rPr>
                <w:sz w:val="18"/>
                <w:szCs w:val="18"/>
              </w:rPr>
            </w:pPr>
          </w:p>
        </w:tc>
      </w:tr>
      <w:tr w:rsidR="00772635" w:rsidTr="00427502">
        <w:tc>
          <w:tcPr>
            <w:tcW w:w="2448" w:type="dxa"/>
            <w:vMerge/>
            <w:vAlign w:val="center"/>
          </w:tcPr>
          <w:p w:rsidR="00772635" w:rsidRDefault="00772635" w:rsidP="00427502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772635" w:rsidRDefault="00772635" w:rsidP="00B23343">
            <w:pPr>
              <w:tabs>
                <w:tab w:val="left" w:pos="516"/>
              </w:tabs>
              <w:rPr>
                <w:sz w:val="18"/>
                <w:szCs w:val="18"/>
              </w:rPr>
            </w:pPr>
            <w:r w:rsidRPr="00772635">
              <w:rPr>
                <w:sz w:val="18"/>
                <w:szCs w:val="18"/>
              </w:rPr>
              <w:t>nincs szükség külső tápegységre (5V/300mA)</w:t>
            </w:r>
          </w:p>
        </w:tc>
      </w:tr>
      <w:tr w:rsidR="004F6A98" w:rsidTr="00FE3B41">
        <w:tc>
          <w:tcPr>
            <w:tcW w:w="2448" w:type="dxa"/>
            <w:vMerge/>
          </w:tcPr>
          <w:p w:rsidR="004F6A98" w:rsidRDefault="004F6A98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F6A98" w:rsidRDefault="004F6A98" w:rsidP="00B23343">
            <w:pPr>
              <w:tabs>
                <w:tab w:val="left" w:pos="516"/>
              </w:tabs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Loopback</w:t>
            </w:r>
            <w:proofErr w:type="spellEnd"/>
            <w:r>
              <w:rPr>
                <w:sz w:val="18"/>
                <w:szCs w:val="18"/>
              </w:rPr>
              <w:t xml:space="preserve">, Listen </w:t>
            </w:r>
            <w:proofErr w:type="spellStart"/>
            <w:r>
              <w:rPr>
                <w:sz w:val="18"/>
                <w:szCs w:val="18"/>
              </w:rPr>
              <w:t>only</w:t>
            </w:r>
            <w:proofErr w:type="spellEnd"/>
            <w:r>
              <w:rPr>
                <w:sz w:val="18"/>
                <w:szCs w:val="18"/>
              </w:rPr>
              <w:t xml:space="preserve"> és </w:t>
            </w:r>
            <w:proofErr w:type="spellStart"/>
            <w:r>
              <w:rPr>
                <w:sz w:val="18"/>
                <w:szCs w:val="18"/>
              </w:rPr>
              <w:t>Silent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Loopback</w:t>
            </w:r>
            <w:proofErr w:type="spellEnd"/>
            <w:r>
              <w:rPr>
                <w:sz w:val="18"/>
                <w:szCs w:val="18"/>
              </w:rPr>
              <w:t xml:space="preserve"> funkciók támogatása </w:t>
            </w:r>
          </w:p>
        </w:tc>
      </w:tr>
      <w:tr w:rsidR="004F6A98" w:rsidTr="00FE3B41">
        <w:tc>
          <w:tcPr>
            <w:tcW w:w="2448" w:type="dxa"/>
            <w:vMerge/>
          </w:tcPr>
          <w:p w:rsidR="004F6A98" w:rsidRDefault="004F6A98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F6A98" w:rsidRDefault="004F6A98" w:rsidP="00B23343">
            <w:pPr>
              <w:tabs>
                <w:tab w:val="left" w:pos="516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512 üzenet tárolá</w:t>
            </w:r>
            <w:r w:rsidR="003911A4">
              <w:rPr>
                <w:sz w:val="18"/>
                <w:szCs w:val="18"/>
              </w:rPr>
              <w:t xml:space="preserve">sára képes hardveres </w:t>
            </w:r>
            <w:proofErr w:type="spellStart"/>
            <w:r w:rsidR="003911A4">
              <w:rPr>
                <w:sz w:val="18"/>
                <w:szCs w:val="18"/>
              </w:rPr>
              <w:t>várakozási</w:t>
            </w:r>
            <w:r>
              <w:rPr>
                <w:sz w:val="18"/>
                <w:szCs w:val="18"/>
              </w:rPr>
              <w:t>sor</w:t>
            </w:r>
            <w:proofErr w:type="spellEnd"/>
            <w:r>
              <w:rPr>
                <w:sz w:val="18"/>
                <w:szCs w:val="18"/>
              </w:rPr>
              <w:tab/>
            </w:r>
          </w:p>
        </w:tc>
      </w:tr>
      <w:tr w:rsidR="004F6A98" w:rsidTr="00FE3B41">
        <w:trPr>
          <w:trHeight w:val="247"/>
        </w:trPr>
        <w:tc>
          <w:tcPr>
            <w:tcW w:w="2448" w:type="dxa"/>
            <w:vMerge/>
          </w:tcPr>
          <w:p w:rsidR="004F6A98" w:rsidRDefault="004F6A98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F6A98" w:rsidRDefault="004F6A98" w:rsidP="00C008DE">
            <w:pPr>
              <w:tabs>
                <w:tab w:val="left" w:pos="516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berkező üzenetek hardveres időbélyegzése (abszolút) 1ms-os felbontással</w:t>
            </w:r>
          </w:p>
        </w:tc>
      </w:tr>
      <w:tr w:rsidR="004F6A98" w:rsidTr="00FE3B41">
        <w:tc>
          <w:tcPr>
            <w:tcW w:w="2448" w:type="dxa"/>
            <w:vMerge/>
          </w:tcPr>
          <w:p w:rsidR="004F6A98" w:rsidRDefault="004F6A98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F6A98" w:rsidRDefault="004F6A98" w:rsidP="00B23343">
            <w:pPr>
              <w:tabs>
                <w:tab w:val="left" w:pos="516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Támogatott operációs rendszer: Microsoft Windows 7,10 32/64-bites kiadás </w:t>
            </w:r>
          </w:p>
        </w:tc>
      </w:tr>
      <w:tr w:rsidR="004F6A98" w:rsidTr="00FE3B41">
        <w:tc>
          <w:tcPr>
            <w:tcW w:w="2448" w:type="dxa"/>
            <w:vMerge/>
          </w:tcPr>
          <w:p w:rsidR="004F6A98" w:rsidRDefault="004F6A98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F6A98" w:rsidRDefault="004F6A98" w:rsidP="00B23343">
            <w:pPr>
              <w:tabs>
                <w:tab w:val="left" w:pos="516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1db hardveres maszk és szűrő</w:t>
            </w:r>
          </w:p>
        </w:tc>
      </w:tr>
      <w:tr w:rsidR="004F6A98" w:rsidTr="00FE3B41">
        <w:tc>
          <w:tcPr>
            <w:tcW w:w="2448" w:type="dxa"/>
            <w:vMerge/>
          </w:tcPr>
          <w:p w:rsidR="004F6A98" w:rsidRDefault="004F6A98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F6A98" w:rsidRDefault="004F6A98" w:rsidP="00B23343">
            <w:pPr>
              <w:tabs>
                <w:tab w:val="left" w:pos="516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előredefiniált gyakran használt buszsebességek</w:t>
            </w:r>
          </w:p>
        </w:tc>
      </w:tr>
      <w:tr w:rsidR="00427502" w:rsidTr="00427502">
        <w:tc>
          <w:tcPr>
            <w:tcW w:w="2448" w:type="dxa"/>
            <w:vMerge w:val="restart"/>
            <w:vAlign w:val="center"/>
          </w:tcPr>
          <w:p w:rsidR="00427502" w:rsidRDefault="00427502" w:rsidP="00427502">
            <w:pPr>
              <w:rPr>
                <w:sz w:val="18"/>
                <w:szCs w:val="18"/>
              </w:rPr>
            </w:pPr>
            <w:r w:rsidRPr="00427502">
              <w:rPr>
                <w:sz w:val="18"/>
                <w:szCs w:val="18"/>
              </w:rPr>
              <w:t>Szoftveres tulajdonságok:</w:t>
            </w:r>
          </w:p>
        </w:tc>
        <w:tc>
          <w:tcPr>
            <w:tcW w:w="6840" w:type="dxa"/>
            <w:gridSpan w:val="2"/>
          </w:tcPr>
          <w:p w:rsidR="00427502" w:rsidRDefault="00427502" w:rsidP="00B23343">
            <w:pPr>
              <w:tabs>
                <w:tab w:val="left" w:pos="516"/>
              </w:tabs>
              <w:rPr>
                <w:sz w:val="18"/>
                <w:szCs w:val="18"/>
              </w:rPr>
            </w:pPr>
          </w:p>
        </w:tc>
      </w:tr>
      <w:tr w:rsidR="00427502" w:rsidTr="00FE3B41">
        <w:tc>
          <w:tcPr>
            <w:tcW w:w="2448" w:type="dxa"/>
            <w:vMerge/>
          </w:tcPr>
          <w:p w:rsidR="00427502" w:rsidRDefault="00427502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27502" w:rsidRDefault="00427502" w:rsidP="000F1119">
            <w:pPr>
              <w:tabs>
                <w:tab w:val="left" w:pos="516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támogatott fejlesztői környezet: </w:t>
            </w:r>
          </w:p>
          <w:p w:rsidR="00427502" w:rsidRDefault="006C17C3" w:rsidP="000F1119">
            <w:pPr>
              <w:tabs>
                <w:tab w:val="left" w:pos="516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.NET Framework (3.5-től)</w:t>
            </w:r>
          </w:p>
          <w:p w:rsidR="00427502" w:rsidRDefault="00427502" w:rsidP="006C17C3">
            <w:pPr>
              <w:tabs>
                <w:tab w:val="left" w:pos="516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LabVIEW</w:t>
            </w:r>
            <w:r w:rsidR="006C17C3">
              <w:rPr>
                <w:sz w:val="18"/>
                <w:szCs w:val="18"/>
              </w:rPr>
              <w:t xml:space="preserve"> 2011 fejlesztői könyvtár</w:t>
            </w:r>
          </w:p>
        </w:tc>
      </w:tr>
      <w:tr w:rsidR="00A356C6" w:rsidTr="00FE3B41">
        <w:tc>
          <w:tcPr>
            <w:tcW w:w="2448" w:type="dxa"/>
            <w:vMerge/>
          </w:tcPr>
          <w:p w:rsidR="00A356C6" w:rsidRDefault="00A356C6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A356C6" w:rsidRDefault="00A356C6" w:rsidP="000F1119">
            <w:pPr>
              <w:tabs>
                <w:tab w:val="left" w:pos="516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több adapter kezelése alkalmazáson belül </w:t>
            </w:r>
          </w:p>
        </w:tc>
      </w:tr>
      <w:tr w:rsidR="00427502" w:rsidTr="00FE3B41">
        <w:tc>
          <w:tcPr>
            <w:tcW w:w="2448" w:type="dxa"/>
            <w:vMerge/>
          </w:tcPr>
          <w:p w:rsidR="00427502" w:rsidRDefault="00427502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27502" w:rsidRDefault="00427502" w:rsidP="000F1119">
            <w:pPr>
              <w:tabs>
                <w:tab w:val="left" w:pos="516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mintaalkalmazások és mintapéldák</w:t>
            </w:r>
          </w:p>
        </w:tc>
      </w:tr>
      <w:tr w:rsidR="00614B2E" w:rsidTr="00FE3B41">
        <w:tc>
          <w:tcPr>
            <w:tcW w:w="2448" w:type="dxa"/>
          </w:tcPr>
          <w:p w:rsidR="00614B2E" w:rsidRDefault="00614B2E" w:rsidP="00391A5F">
            <w:pPr>
              <w:rPr>
                <w:sz w:val="18"/>
                <w:szCs w:val="18"/>
              </w:rPr>
            </w:pPr>
            <w:r w:rsidRPr="00614B2E">
              <w:rPr>
                <w:sz w:val="18"/>
                <w:szCs w:val="18"/>
              </w:rPr>
              <w:t>Környezeti feltételek</w:t>
            </w:r>
          </w:p>
        </w:tc>
        <w:tc>
          <w:tcPr>
            <w:tcW w:w="6840" w:type="dxa"/>
            <w:gridSpan w:val="2"/>
          </w:tcPr>
          <w:p w:rsidR="00614B2E" w:rsidRDefault="00614B2E" w:rsidP="000F1119">
            <w:pPr>
              <w:tabs>
                <w:tab w:val="left" w:pos="516"/>
              </w:tabs>
              <w:rPr>
                <w:sz w:val="18"/>
                <w:szCs w:val="18"/>
              </w:rPr>
            </w:pPr>
          </w:p>
        </w:tc>
      </w:tr>
      <w:tr w:rsidR="00427502" w:rsidTr="00427502">
        <w:tc>
          <w:tcPr>
            <w:tcW w:w="2448" w:type="dxa"/>
            <w:vMerge w:val="restart"/>
            <w:vAlign w:val="center"/>
          </w:tcPr>
          <w:p w:rsidR="00427502" w:rsidRPr="00614B2E" w:rsidRDefault="00427502" w:rsidP="00427502">
            <w:pPr>
              <w:rPr>
                <w:sz w:val="18"/>
                <w:szCs w:val="18"/>
              </w:rPr>
            </w:pPr>
            <w:r w:rsidRPr="00614B2E">
              <w:rPr>
                <w:sz w:val="18"/>
                <w:szCs w:val="18"/>
              </w:rPr>
              <w:t>Üzemi feltételetek:</w:t>
            </w:r>
          </w:p>
        </w:tc>
        <w:tc>
          <w:tcPr>
            <w:tcW w:w="6840" w:type="dxa"/>
            <w:gridSpan w:val="2"/>
          </w:tcPr>
          <w:p w:rsidR="00427502" w:rsidRDefault="00427502" w:rsidP="000F1119">
            <w:pPr>
              <w:tabs>
                <w:tab w:val="left" w:pos="516"/>
              </w:tabs>
              <w:rPr>
                <w:sz w:val="18"/>
                <w:szCs w:val="18"/>
              </w:rPr>
            </w:pPr>
          </w:p>
        </w:tc>
      </w:tr>
      <w:tr w:rsidR="00427502" w:rsidTr="00FE3B41">
        <w:tc>
          <w:tcPr>
            <w:tcW w:w="2448" w:type="dxa"/>
            <w:vMerge/>
          </w:tcPr>
          <w:p w:rsidR="00427502" w:rsidRPr="00614B2E" w:rsidRDefault="00427502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27502" w:rsidRPr="00224FC3" w:rsidRDefault="00450270" w:rsidP="000F1119">
            <w:pPr>
              <w:tabs>
                <w:tab w:val="left" w:pos="516"/>
              </w:tabs>
              <w:rPr>
                <w:rFonts w:cs="Segoe UI"/>
                <w:sz w:val="18"/>
                <w:szCs w:val="18"/>
              </w:rPr>
            </w:pPr>
            <w:r w:rsidRPr="00224FC3">
              <w:rPr>
                <w:rFonts w:cs="Segoe UI"/>
                <w:sz w:val="18"/>
                <w:szCs w:val="18"/>
              </w:rPr>
              <w:t>Hőmérséklet: 10 ⁰C - 40 ⁰C</w:t>
            </w:r>
          </w:p>
        </w:tc>
      </w:tr>
      <w:tr w:rsidR="00450270" w:rsidTr="00FE3B41">
        <w:tc>
          <w:tcPr>
            <w:tcW w:w="2448" w:type="dxa"/>
            <w:vMerge/>
          </w:tcPr>
          <w:p w:rsidR="00450270" w:rsidRPr="00614B2E" w:rsidRDefault="00450270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50270" w:rsidRPr="00224FC3" w:rsidRDefault="00450270" w:rsidP="003927B2">
            <w:pPr>
              <w:tabs>
                <w:tab w:val="left" w:pos="516"/>
              </w:tabs>
              <w:rPr>
                <w:rFonts w:cs="Segoe UI"/>
                <w:sz w:val="18"/>
                <w:szCs w:val="18"/>
              </w:rPr>
            </w:pPr>
            <w:r w:rsidRPr="00224FC3">
              <w:rPr>
                <w:rFonts w:cs="Segoe UI"/>
                <w:sz w:val="18"/>
                <w:szCs w:val="18"/>
              </w:rPr>
              <w:t>Páratartalom: 10 % - 80 %, nem kondenzáló</w:t>
            </w:r>
          </w:p>
        </w:tc>
      </w:tr>
      <w:tr w:rsidR="00450270" w:rsidTr="00427502">
        <w:tc>
          <w:tcPr>
            <w:tcW w:w="2448" w:type="dxa"/>
            <w:vMerge w:val="restart"/>
            <w:vAlign w:val="center"/>
          </w:tcPr>
          <w:p w:rsidR="00450270" w:rsidRPr="00614B2E" w:rsidRDefault="00450270" w:rsidP="00427502">
            <w:pPr>
              <w:rPr>
                <w:sz w:val="18"/>
                <w:szCs w:val="18"/>
              </w:rPr>
            </w:pPr>
            <w:r w:rsidRPr="00614B2E">
              <w:rPr>
                <w:sz w:val="18"/>
                <w:szCs w:val="18"/>
              </w:rPr>
              <w:t>Tárolási feltételek:</w:t>
            </w:r>
          </w:p>
        </w:tc>
        <w:tc>
          <w:tcPr>
            <w:tcW w:w="6840" w:type="dxa"/>
            <w:gridSpan w:val="2"/>
          </w:tcPr>
          <w:p w:rsidR="00450270" w:rsidRPr="00224FC3" w:rsidRDefault="00450270" w:rsidP="000F1119">
            <w:pPr>
              <w:tabs>
                <w:tab w:val="left" w:pos="516"/>
              </w:tabs>
              <w:rPr>
                <w:rFonts w:cs="Segoe UI"/>
                <w:sz w:val="18"/>
                <w:szCs w:val="18"/>
              </w:rPr>
            </w:pPr>
          </w:p>
        </w:tc>
      </w:tr>
      <w:tr w:rsidR="00450270" w:rsidTr="00FE3B41">
        <w:tc>
          <w:tcPr>
            <w:tcW w:w="2448" w:type="dxa"/>
            <w:vMerge/>
          </w:tcPr>
          <w:p w:rsidR="00450270" w:rsidRPr="00614B2E" w:rsidRDefault="00450270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50270" w:rsidRPr="00224FC3" w:rsidRDefault="00450270" w:rsidP="000F1119">
            <w:pPr>
              <w:tabs>
                <w:tab w:val="left" w:pos="516"/>
              </w:tabs>
              <w:rPr>
                <w:rFonts w:cs="Segoe UI"/>
                <w:sz w:val="18"/>
                <w:szCs w:val="18"/>
              </w:rPr>
            </w:pPr>
            <w:r w:rsidRPr="00614B2E">
              <w:rPr>
                <w:rFonts w:cs="Segoe UI"/>
                <w:sz w:val="18"/>
                <w:szCs w:val="18"/>
              </w:rPr>
              <w:t>Hőmérséklet: 0 ⁰C - 45 ⁰C</w:t>
            </w:r>
          </w:p>
        </w:tc>
      </w:tr>
      <w:tr w:rsidR="00450270" w:rsidTr="00FE3B41">
        <w:tc>
          <w:tcPr>
            <w:tcW w:w="2448" w:type="dxa"/>
            <w:vMerge/>
          </w:tcPr>
          <w:p w:rsidR="00450270" w:rsidRPr="00614B2E" w:rsidRDefault="00450270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50270" w:rsidRPr="00614B2E" w:rsidRDefault="00450270" w:rsidP="000F1119">
            <w:pPr>
              <w:tabs>
                <w:tab w:val="left" w:pos="516"/>
              </w:tabs>
              <w:rPr>
                <w:rFonts w:cs="Segoe UI"/>
                <w:sz w:val="18"/>
                <w:szCs w:val="18"/>
              </w:rPr>
            </w:pPr>
            <w:r w:rsidRPr="00614B2E">
              <w:rPr>
                <w:rFonts w:cs="Segoe UI"/>
                <w:sz w:val="18"/>
                <w:szCs w:val="18"/>
              </w:rPr>
              <w:t>Páratartalom: 5 % - 95 %, nem kondenzáló</w:t>
            </w:r>
          </w:p>
        </w:tc>
      </w:tr>
      <w:tr w:rsidR="00450270" w:rsidTr="00427502">
        <w:tc>
          <w:tcPr>
            <w:tcW w:w="2448" w:type="dxa"/>
            <w:vMerge w:val="restart"/>
            <w:vAlign w:val="center"/>
          </w:tcPr>
          <w:p w:rsidR="00450270" w:rsidRPr="00614B2E" w:rsidRDefault="00450270" w:rsidP="00427502">
            <w:pPr>
              <w:rPr>
                <w:sz w:val="18"/>
                <w:szCs w:val="18"/>
              </w:rPr>
            </w:pPr>
            <w:r w:rsidRPr="00614B2E">
              <w:rPr>
                <w:sz w:val="18"/>
                <w:szCs w:val="18"/>
              </w:rPr>
              <w:t>Méret</w:t>
            </w:r>
            <w:r w:rsidR="00B455AF">
              <w:rPr>
                <w:sz w:val="18"/>
                <w:szCs w:val="18"/>
              </w:rPr>
              <w:t>:</w:t>
            </w:r>
          </w:p>
        </w:tc>
        <w:tc>
          <w:tcPr>
            <w:tcW w:w="6840" w:type="dxa"/>
            <w:gridSpan w:val="2"/>
          </w:tcPr>
          <w:p w:rsidR="00450270" w:rsidRPr="00614B2E" w:rsidRDefault="00450270" w:rsidP="000F1119">
            <w:pPr>
              <w:tabs>
                <w:tab w:val="left" w:pos="516"/>
              </w:tabs>
              <w:rPr>
                <w:rFonts w:cs="Segoe UI"/>
                <w:sz w:val="18"/>
                <w:szCs w:val="18"/>
              </w:rPr>
            </w:pPr>
          </w:p>
        </w:tc>
      </w:tr>
      <w:tr w:rsidR="00450270" w:rsidTr="00FE3B41">
        <w:tc>
          <w:tcPr>
            <w:tcW w:w="2448" w:type="dxa"/>
            <w:vMerge/>
          </w:tcPr>
          <w:p w:rsidR="00450270" w:rsidRPr="00614B2E" w:rsidRDefault="00450270" w:rsidP="00391A5F">
            <w:pPr>
              <w:rPr>
                <w:sz w:val="18"/>
                <w:szCs w:val="18"/>
              </w:rPr>
            </w:pPr>
          </w:p>
        </w:tc>
        <w:tc>
          <w:tcPr>
            <w:tcW w:w="6840" w:type="dxa"/>
            <w:gridSpan w:val="2"/>
          </w:tcPr>
          <w:p w:rsidR="00450270" w:rsidRPr="00614B2E" w:rsidRDefault="009D01DE" w:rsidP="009D01DE">
            <w:pPr>
              <w:tabs>
                <w:tab w:val="left" w:pos="516"/>
              </w:tabs>
              <w:rPr>
                <w:rFonts w:cs="Segoe UI"/>
                <w:sz w:val="18"/>
                <w:szCs w:val="18"/>
              </w:rPr>
            </w:pPr>
            <w:r>
              <w:rPr>
                <w:rFonts w:cs="Segoe UI"/>
                <w:sz w:val="18"/>
                <w:szCs w:val="18"/>
              </w:rPr>
              <w:t>51x23</w:t>
            </w:r>
            <w:r w:rsidR="00450270" w:rsidRPr="005B2C7B">
              <w:rPr>
                <w:rFonts w:cs="Segoe UI"/>
                <w:sz w:val="18"/>
                <w:szCs w:val="18"/>
              </w:rPr>
              <w:t>x</w:t>
            </w:r>
            <w:r>
              <w:rPr>
                <w:rFonts w:cs="Segoe UI"/>
                <w:sz w:val="18"/>
                <w:szCs w:val="18"/>
              </w:rPr>
              <w:t>80</w:t>
            </w:r>
            <w:r w:rsidR="00450270" w:rsidRPr="005B2C7B">
              <w:rPr>
                <w:rFonts w:cs="Segoe UI"/>
                <w:sz w:val="18"/>
                <w:szCs w:val="18"/>
              </w:rPr>
              <w:t>mm (</w:t>
            </w:r>
            <w:proofErr w:type="spellStart"/>
            <w:r w:rsidR="00450270" w:rsidRPr="005B2C7B">
              <w:rPr>
                <w:rFonts w:cs="Segoe UI"/>
                <w:sz w:val="18"/>
                <w:szCs w:val="18"/>
              </w:rPr>
              <w:t>SZ</w:t>
            </w:r>
            <w:proofErr w:type="spellEnd"/>
            <w:r w:rsidR="00450270" w:rsidRPr="005B2C7B">
              <w:rPr>
                <w:rFonts w:cs="Segoe UI"/>
                <w:sz w:val="18"/>
                <w:szCs w:val="18"/>
              </w:rPr>
              <w:t xml:space="preserve"> x Ma x </w:t>
            </w:r>
            <w:proofErr w:type="spellStart"/>
            <w:r w:rsidR="00450270" w:rsidRPr="005B2C7B">
              <w:rPr>
                <w:rFonts w:cs="Segoe UI"/>
                <w:sz w:val="18"/>
                <w:szCs w:val="18"/>
              </w:rPr>
              <w:t>Mé</w:t>
            </w:r>
            <w:proofErr w:type="spellEnd"/>
            <w:r w:rsidR="00450270" w:rsidRPr="005B2C7B">
              <w:rPr>
                <w:rFonts w:cs="Segoe UI"/>
                <w:sz w:val="18"/>
                <w:szCs w:val="18"/>
              </w:rPr>
              <w:t>)</w:t>
            </w:r>
          </w:p>
        </w:tc>
      </w:tr>
    </w:tbl>
    <w:p w:rsidR="001C4467" w:rsidRDefault="001C4467" w:rsidP="00391A5F"/>
    <w:p w:rsidR="00F33DD4" w:rsidRDefault="00F33DD4">
      <w:r>
        <w:br w:type="page"/>
      </w:r>
    </w:p>
    <w:p w:rsidR="004F27B9" w:rsidRDefault="004F27B9" w:rsidP="004F27B9">
      <w:pPr>
        <w:pStyle w:val="Cmsor1"/>
      </w:pPr>
      <w:bookmarkStart w:id="3" w:name="_Toc461527847"/>
      <w:r>
        <w:lastRenderedPageBreak/>
        <w:t>Lábkiosztás</w:t>
      </w:r>
      <w:bookmarkEnd w:id="3"/>
    </w:p>
    <w:p w:rsidR="00D815A1" w:rsidRDefault="00D815A1" w:rsidP="004F27B9"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37B5D7CE" wp14:editId="5624DB51">
                <wp:extent cx="2930681" cy="2041727"/>
                <wp:effectExtent l="0" t="0" r="3175" b="0"/>
                <wp:docPr id="92" name="Vászon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3" name="Kép 9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555" cy="200622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92" o:spid="_x0000_s1026" editas="canvas" style="width:230.75pt;height:160.75pt;mso-position-horizontal-relative:char;mso-position-vertical-relative:line" coordsize="29305,20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9305;height:20415;visibility:visible;mso-wrap-style:square">
                  <v:fill o:detectmouseclick="t"/>
                  <v:path o:connecttype="none"/>
                </v:shape>
                <v:shape id="Kép 93" o:spid="_x0000_s1028" type="#_x0000_t75" style="position:absolute;width:28915;height:200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LHw/EAAAA2wAAAA8AAABkcnMvZG93bnJldi54bWxEj09rAjEUxO+FfofwhN5qVgv+WY1SxEq9&#10;6Sqit8fmuVncvCxJqttv3xQKPQ4z8xtmvuxsI+7kQ+1YwaCfgSAuna65UnA8fLxOQISIrLFxTAq+&#10;KcBy8fw0x1y7B+/pXsRKJAiHHBWYGNtcylAashj6riVO3tV5izFJX0nt8ZHgtpHDLBtJizWnBYMt&#10;rQyVt+LLKtivj5Od8eayykanjTyPtxtbbJV66XXvMxCRuvgf/mt/agXTN/j9kn6AXP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zLHw/EAAAA2wAAAA8AAAAAAAAAAAAAAAAA&#10;nwIAAGRycy9kb3ducmV2LnhtbFBLBQYAAAAABAAEAPcAAACQAwAAAAA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5EFE9854" wp14:editId="6826A98D">
                <wp:extent cx="2338999" cy="2018581"/>
                <wp:effectExtent l="0" t="0" r="4445" b="1270"/>
                <wp:docPr id="41" name="Vászon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" name="Kép 3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253" cy="198225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41" o:spid="_x0000_s1026" editas="canvas" style="width:184.15pt;height:158.95pt;mso-position-horizontal-relative:char;mso-position-vertical-relative:line" coordsize="23387,20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">
                <v:shape id="_x0000_s1027" type="#_x0000_t75" style="position:absolute;width:23387;height:20180;visibility:visible;mso-wrap-style:square">
                  <v:fill o:detectmouseclick="t"/>
                  <v:path o:connecttype="none"/>
                </v:shape>
                <v:shape id="Kép 38" o:spid="_x0000_s1028" type="#_x0000_t75" style="position:absolute;width:23032;height:198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sFkDCAAAA2wAAAA8AAABkcnMvZG93bnJldi54bWxET91qwjAUvh/4DuEIu5GZToeMzijF4Zzg&#10;hVYf4NCcNcXmpCRRq0+/XAx2+fH9z5e9bcWVfGgcK3gdZyCIK6cbrhWcjuuXdxAhImtsHZOCOwVY&#10;LgZPc8y1u/GBrmWsRQrhkKMCE2OXSxkqQxbD2HXEiftx3mJM0NdSe7ylcNvKSZbNpMWGU4PBjlaG&#10;qnN5sQpGp60Z1W/Z/mtX+sdmu95/FsdCqedhX3yAiNTHf/Gf+1srmKax6Uv6AXLx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bBZAwgAAANsAAAAPAAAAAAAAAAAAAAAAAJ8C&#10;AABkcnMvZG93bnJldi54bWxQSwUGAAAAAAQABAD3AAAAjgMAAAAA&#10;"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</w:p>
    <w:p w:rsidR="00A00A49" w:rsidRDefault="00A00A49" w:rsidP="004F27B9"/>
    <w:p w:rsidR="00A00A49" w:rsidRDefault="00A00A49" w:rsidP="004F27B9"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261D924B" wp14:editId="5781FEFE">
                <wp:extent cx="2094261" cy="2428646"/>
                <wp:effectExtent l="0" t="0" r="1270" b="0"/>
                <wp:docPr id="108" name="Vászon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9" name="Kép 12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460" cy="2428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Szövegdoboz 151"/>
                        <wps:cNvSpPr txBox="1"/>
                        <wps:spPr>
                          <a:xfrm>
                            <a:off x="124343" y="102290"/>
                            <a:ext cx="1843443" cy="270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Default="0085337F">
                              <w:r>
                                <w:t>RJ45 alulnézet/</w:t>
                              </w:r>
                              <w:proofErr w:type="spellStart"/>
                              <w:r>
                                <w:t>bottom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view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08" o:spid="_x0000_s1033" editas="canvas" style="width:164.9pt;height:191.25pt;mso-position-horizontal-relative:char;mso-position-vertical-relative:line" coordsize="20942,24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4" type="#_x0000_t75" style="position:absolute;width:20942;height:24282;visibility:visible;mso-wrap-style:square">
                  <v:fill o:detectmouseclick="t"/>
                  <v:path o:connecttype="none"/>
                </v:shape>
                <v:shape id="Kép 129" o:spid="_x0000_s1035" type="#_x0000_t75" style="position:absolute;width:20584;height:24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SGCTCAAAA3AAAAA8AAABkcnMvZG93bnJldi54bWxET01rwkAQvRf8D8sIvdWN2hYTXUWEgke1&#10;Ih7H7JhEs7Nhd43Jv+8WCr3N433OYtWZWrTkfGVZwXiUgCDOra64UHD8/nqbgfABWWNtmRT05GG1&#10;HLwsMNP2yXtqD6EQMYR9hgrKEJpMSp+XZNCPbEMcuat1BkOErpDa4TOGm1pOkuRTGqw4NpTY0Kak&#10;/H54GAW3y/G0/1in/e48fZ9Sn7aJdVelXofdeg4iUBf+xX/urY7zJyn8PhMvkMs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UhgkwgAAANwAAAAPAAAAAAAAAAAAAAAAAJ8C&#10;AABkcnMvZG93bnJldi54bWxQSwUGAAAAAAQABAD3AAAAjgMAAAAA&#10;">
                  <v:imagedata r:id="rId16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51" o:spid="_x0000_s1036" type="#_x0000_t202" style="position:absolute;left:1243;top:1022;width:18434;height:2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gF18AA&#10;AADcAAAADwAAAGRycy9kb3ducmV2LnhtbERPTWsCMRC9F/ofwhR6q1mFyroapRVbCp6qpedhMybB&#10;zWRJ0nX77xtB6G0e73NWm9F3YqCYXGAF00kFgrgN2rFR8HV8e6pBpIyssQtMCn4pwWZ9f7fCRocL&#10;f9JwyEaUEE4NKrA5942UqbXkMU1CT1y4U4gec4HRSB3xUsJ9J2dVNZceHZcGiz1tLbXnw49XsHs1&#10;C9PWGO2u1s4N4/dpb96VenwYX5YgMo35X3xzf+gy/3kK12fKBXL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/gF18AAAADcAAAADwAAAAAAAAAAAAAAAACYAgAAZHJzL2Rvd25y&#10;ZXYueG1sUEsFBgAAAAAEAAQA9QAAAIUDAAAAAA==&#10;" fillcolor="white [3201]" strokeweight=".5pt">
                  <v:textbox>
                    <w:txbxContent>
                      <w:p w:rsidR="0085337F" w:rsidRDefault="0085337F">
                        <w:r>
                          <w:t>RJ45 alulnézet/</w:t>
                        </w:r>
                        <w:proofErr w:type="spellStart"/>
                        <w:r>
                          <w:t>bottom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view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403F5" w:rsidRDefault="000403F5" w:rsidP="004F27B9">
      <w:r>
        <w:t>CAN_H -</w:t>
      </w:r>
      <w:r>
        <w:rPr>
          <w:lang w:val="en-US"/>
        </w:rPr>
        <w:t xml:space="preserve">&gt; </w:t>
      </w:r>
      <w:proofErr w:type="spellStart"/>
      <w:r>
        <w:rPr>
          <w:lang w:val="en-US"/>
        </w:rPr>
        <w:t>Feh</w:t>
      </w:r>
      <w:proofErr w:type="spellEnd"/>
      <w:r>
        <w:t>ér, CAN_L -</w:t>
      </w:r>
      <w:r>
        <w:rPr>
          <w:lang w:val="en-US"/>
        </w:rPr>
        <w:t>&gt; Z</w:t>
      </w:r>
      <w:r>
        <w:t>öld</w:t>
      </w:r>
      <w:r w:rsidR="00F26DA1">
        <w:t xml:space="preserve"> (Ezt használják az </w:t>
      </w:r>
      <w:proofErr w:type="spellStart"/>
      <w:r w:rsidR="00F26DA1">
        <w:t>PLC-knél</w:t>
      </w:r>
      <w:proofErr w:type="spellEnd"/>
      <w:r w:rsidR="00F26DA1">
        <w:t xml:space="preserve"> és az USB </w:t>
      </w:r>
      <w:proofErr w:type="spellStart"/>
      <w:r w:rsidR="00F26DA1">
        <w:t>szabányban</w:t>
      </w:r>
      <w:proofErr w:type="spellEnd"/>
      <w:r w:rsidR="00F26DA1">
        <w:t xml:space="preserve"> is benne vannak ezek a színek…)</w:t>
      </w:r>
    </w:p>
    <w:p w:rsidR="00A00A49" w:rsidRPr="000403F5" w:rsidRDefault="00A00A49" w:rsidP="004F27B9"/>
    <w:p w:rsidR="000027C3" w:rsidRDefault="000027C3" w:rsidP="000027C3">
      <w:pPr>
        <w:pStyle w:val="Cmsor1"/>
        <w:pBdr>
          <w:bottom w:val="single" w:sz="12" w:space="0" w:color="auto"/>
        </w:pBdr>
      </w:pPr>
      <w:bookmarkStart w:id="4" w:name="_Toc461527848"/>
      <w:r>
        <w:t>Szómagyarázat</w:t>
      </w:r>
      <w:bookmarkEnd w:id="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09"/>
        <w:gridCol w:w="7403"/>
      </w:tblGrid>
      <w:tr w:rsidR="000027C3" w:rsidRPr="009A4BEA" w:rsidTr="009A4BEA">
        <w:trPr>
          <w:trHeight w:val="2926"/>
        </w:trPr>
        <w:tc>
          <w:tcPr>
            <w:tcW w:w="1809" w:type="dxa"/>
          </w:tcPr>
          <w:p w:rsidR="000027C3" w:rsidRPr="009A4BEA" w:rsidRDefault="000027C3" w:rsidP="00117CEB">
            <w:pPr>
              <w:rPr>
                <w:sz w:val="16"/>
              </w:rPr>
            </w:pPr>
            <w:proofErr w:type="spellStart"/>
            <w:r w:rsidRPr="009A4BEA">
              <w:rPr>
                <w:sz w:val="16"/>
              </w:rPr>
              <w:t>SerialNumber</w:t>
            </w:r>
            <w:proofErr w:type="spellEnd"/>
          </w:p>
        </w:tc>
        <w:tc>
          <w:tcPr>
            <w:tcW w:w="7403" w:type="dxa"/>
          </w:tcPr>
          <w:p w:rsidR="000027C3" w:rsidRDefault="000027C3" w:rsidP="00117CEB">
            <w:pPr>
              <w:rPr>
                <w:sz w:val="16"/>
              </w:rPr>
            </w:pPr>
            <w:r w:rsidRPr="009A4BEA">
              <w:rPr>
                <w:sz w:val="16"/>
              </w:rPr>
              <w:t>Az adapter egyedi azonosítója, amely lehetővé teszi, hogy egy számítógép több adaptert is kezelni tudjon.</w:t>
            </w:r>
            <w:r w:rsidR="009A4BEA">
              <w:rPr>
                <w:sz w:val="16"/>
              </w:rPr>
              <w:t xml:space="preserve"> Az egyedi azonosító 12 karakterből álló hexadecimális szám.</w:t>
            </w:r>
          </w:p>
          <w:p w:rsidR="009A4BEA" w:rsidRDefault="009A4BEA" w:rsidP="00117CEB">
            <w:pPr>
              <w:rPr>
                <w:sz w:val="16"/>
              </w:rPr>
            </w:pPr>
            <w:r>
              <w:rPr>
                <w:noProof/>
                <w:sz w:val="16"/>
                <w:lang w:eastAsia="hu-HU"/>
              </w:rPr>
              <w:lastRenderedPageBreak/>
              <mc:AlternateContent>
                <mc:Choice Requires="wpc">
                  <w:drawing>
                    <wp:inline distT="0" distB="0" distL="0" distR="0" wp14:anchorId="633D6D39" wp14:editId="469421BD">
                      <wp:extent cx="4510585" cy="1721442"/>
                      <wp:effectExtent l="0" t="0" r="4445" b="0"/>
                      <wp:docPr id="142" name="Vászon 14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90" name="Kép 190"/>
                                <pic:cNvPicPr/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" y="54"/>
                                  <a:ext cx="4510584" cy="16854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6" name="Egyenes összekötő nyíllal 146"/>
                              <wps:cNvCnPr/>
                              <wps:spPr>
                                <a:xfrm flipH="1">
                                  <a:off x="613667" y="1221055"/>
                                  <a:ext cx="648751" cy="1"/>
                                </a:xfrm>
                                <a:prstGeom prst="straightConnector1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  <a:tailEnd type="arrow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Vászon 142" o:spid="_x0000_s1026" editas="canvas" style="width:355.15pt;height:135.55pt;mso-position-horizontal-relative:char;mso-position-vertical-relative:line" coordsize="45104,1720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">
                      <v:shape id="_x0000_s1027" type="#_x0000_t75" style="position:absolute;width:45104;height:17208;visibility:visible;mso-wrap-style:square">
                        <v:fill o:detectmouseclick="t"/>
                        <v:path o:connecttype="none"/>
                      </v:shape>
                      <v:shape id="Kép 190" o:spid="_x0000_s1028" type="#_x0000_t75" style="position:absolute;width:45105;height:168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n6HXFAAAA3AAAAA8AAABkcnMvZG93bnJldi54bWxEj0FrAjEQhe+F/ocwhV5KTexB6tYoKhQK&#10;0kPVg8dhM24WN5MlSde1v75zKPQ2w3vz3jeL1Rg6NVDKbWQL04kBRVxH13Jj4Xh4f34FlQuywy4y&#10;WbhRhtXy/m6BlYtX/qJhXxolIZwrtOBL6Sutc+0pYJ7Enli0c0wBi6yp0S7hVcJDp1+MmemALUuD&#10;x562nurL/jtY6KcnXOPsc/f0M6Sb3+yKM2Zu7ePDuH4DVWgs/+a/6w8n+HPBl2dkAr3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Z+h1xQAAANwAAAAPAAAAAAAAAAAAAAAA&#10;AJ8CAABkcnMvZG93bnJldi54bWxQSwUGAAAAAAQABAD3AAAAkQMAAAAA&#10;">
                        <v:imagedata r:id="rId18" o:title="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Egyenes összekötő nyíllal 146" o:spid="_x0000_s1029" type="#_x0000_t32" style="position:absolute;left:6136;top:12210;width:6488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1uvsIAAADcAAAADwAAAGRycy9kb3ducmV2LnhtbERPTWsCMRC9C/6HMIXeNKsUa7dGEaFF&#10;D0XUtudhM90s3UyWzairv74pCN7m8T5ntuh8rU7UxiqwgdEwA0VcBFtxaeDz8DaYgoqCbLEOTAYu&#10;FGEx7/dmmNtw5h2d9lKqFMIxRwNOpMm1joUjj3EYGuLE/YTWoyTYltq2eE7hvtbjLJtojxWnBocN&#10;rRwVv/ujN3B0G3kuvi8vyNetX4/epfvafhjz+NAtX0EJdXIX39xrm+Y/TeD/mXSBnv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h1uvsIAAADcAAAADwAAAAAAAAAAAAAA&#10;AAChAgAAZHJzL2Rvd25yZXYueG1sUEsFBgAAAAAEAAQA+QAAAJADAAAAAA==&#10;" strokecolor="red" strokeweight="2.25pt">
                        <v:stroke endarrow="open"/>
                      </v:shape>
                      <w10:anchorlock/>
                    </v:group>
                  </w:pict>
                </mc:Fallback>
              </mc:AlternateContent>
            </w:r>
          </w:p>
          <w:p w:rsidR="009A4BEA" w:rsidRPr="009A4BEA" w:rsidRDefault="009A4BEA" w:rsidP="00117CEB">
            <w:pPr>
              <w:rPr>
                <w:sz w:val="16"/>
              </w:rPr>
            </w:pPr>
            <w:r>
              <w:rPr>
                <w:noProof/>
                <w:sz w:val="16"/>
                <w:lang w:eastAsia="hu-HU"/>
              </w:rPr>
              <mc:AlternateContent>
                <mc:Choice Requires="wpc">
                  <w:drawing>
                    <wp:inline distT="0" distB="0" distL="0" distR="0" wp14:anchorId="3BDF1711" wp14:editId="7884C4FC">
                      <wp:extent cx="1953095" cy="1194179"/>
                      <wp:effectExtent l="0" t="0" r="9525" b="6350"/>
                      <wp:docPr id="143" name="Vászon 14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44" name="Kép 1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" y="46"/>
                                  <a:ext cx="1917511" cy="11564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95" name="Egyenes összekötő nyíllal 195"/>
                              <wps:cNvCnPr/>
                              <wps:spPr>
                                <a:xfrm flipH="1" flipV="1">
                                  <a:off x="690862" y="711052"/>
                                  <a:ext cx="648178" cy="18287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 cap="flat" cmpd="sng" algn="ctr">
                                  <a:solidFill>
                                    <a:srgbClr val="FF0000"/>
                                  </a:solidFill>
                                  <a:prstDash val="solid"/>
                                  <a:tailEnd type="arrow"/>
                                </a:ln>
                                <a:effectLst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Vászon 143" o:spid="_x0000_s1026" editas="canvas" style="width:153.8pt;height:94.05pt;mso-position-horizontal-relative:char;mso-position-vertical-relative:line" coordsize="19526,11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">
                      <v:shape id="_x0000_s1027" type="#_x0000_t75" style="position:absolute;width:19526;height:11938;visibility:visible;mso-wrap-style:square">
                        <v:fill o:detectmouseclick="t"/>
                        <v:path o:connecttype="none"/>
                      </v:shape>
                      <v:shape id="Kép 144" o:spid="_x0000_s1028" type="#_x0000_t75" style="position:absolute;width:19175;height:115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3aKK/AAAA3AAAAA8AAABkcnMvZG93bnJldi54bWxET02LwjAQvS/4H8II3tbUIrJUo4gg9KKo&#10;K4q3oRnbYjMpTbT13xtB8DaP9zmzRWcq8aDGlZYVjIYRCOLM6pJzBcf/9e8fCOeRNVaWScGTHCzm&#10;vZ8ZJtq2vKfHwecihLBLUEHhfZ1I6bKCDLqhrYkDd7WNQR9gk0vdYBvCTSXjKJpIgyWHhgJrWhWU&#10;3Q53oyDmaJtuUFK6y8+ny0rGS93GSg363XIKwlPnv+KPO9Vh/ngM72fCBXL+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7N2iivwAAANwAAAAPAAAAAAAAAAAAAAAAAJ8CAABk&#10;cnMvZG93bnJldi54bWxQSwUGAAAAAAQABAD3AAAAiwMAAAAA&#10;">
                        <v:imagedata r:id="rId20" o:title=""/>
                        <v:path arrowok="t"/>
                      </v:shape>
                      <v:shape id="Egyenes összekötő nyíllal 195" o:spid="_x0000_s1029" type="#_x0000_t32" style="position:absolute;left:6908;top:7110;width:6482;height:1829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QfHBcQAAADcAAAADwAAAGRycy9kb3ducmV2LnhtbERP3WrCMBS+F/YO4Qx2U2ziQDerUYYy&#10;HAqDaR/g0BzbzuakNpl2b78MBO/Ox/d75sveNuJCna8daxilCgRx4UzNpYb88D58BeEDssHGMWn4&#10;JQ/LxcNgjplxV/6iyz6UIoawz1BDFUKbSemLiiz61LXEkTu6zmKIsCul6fAaw20jn5WaSIs1x4YK&#10;W1pVVJz2P1bDWn6uvzfTxL2wUvlpdz4nyXai9dNj/zYDEagPd/HN/WHi/OkY/p+JF8j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B8cFxAAAANwAAAAPAAAAAAAAAAAA&#10;AAAAAKECAABkcnMvZG93bnJldi54bWxQSwUGAAAAAAQABAD5AAAAkgMAAAAA&#10;" strokecolor="red" strokeweight="2.25pt">
                        <v:stroke endarrow="open"/>
                      </v:shape>
                      <w10:anchorlock/>
                    </v:group>
                  </w:pict>
                </mc:Fallback>
              </mc:AlternateContent>
            </w:r>
          </w:p>
          <w:p w:rsidR="000027C3" w:rsidRPr="009A4BEA" w:rsidRDefault="000027C3" w:rsidP="00117CEB">
            <w:pPr>
              <w:rPr>
                <w:sz w:val="16"/>
              </w:rPr>
            </w:pPr>
          </w:p>
        </w:tc>
      </w:tr>
    </w:tbl>
    <w:p w:rsidR="000027C3" w:rsidRDefault="000027C3" w:rsidP="000027C3">
      <w:r>
        <w:lastRenderedPageBreak/>
        <w:br w:type="page"/>
      </w:r>
    </w:p>
    <w:p w:rsidR="006C17C3" w:rsidRDefault="00772635" w:rsidP="006C17C3">
      <w:pPr>
        <w:pStyle w:val="Cmsor1"/>
      </w:pPr>
      <w:bookmarkStart w:id="5" w:name="_Toc461527849"/>
      <w:r>
        <w:lastRenderedPageBreak/>
        <w:t>Meghajtó szoftver telepítése</w:t>
      </w:r>
      <w:bookmarkEnd w:id="5"/>
    </w:p>
    <w:p w:rsidR="0059056C" w:rsidRPr="0059056C" w:rsidRDefault="0059056C" w:rsidP="0059056C">
      <w:pPr>
        <w:pStyle w:val="Cmsor2"/>
      </w:pPr>
      <w:bookmarkStart w:id="6" w:name="_Toc461527850"/>
      <w:r>
        <w:t>Követelmények</w:t>
      </w:r>
      <w:bookmarkEnd w:id="6"/>
    </w:p>
    <w:p w:rsidR="00C852CB" w:rsidRPr="00C852CB" w:rsidRDefault="00C852CB" w:rsidP="00182396">
      <w:pPr>
        <w:pStyle w:val="Nincstrkz"/>
      </w:pPr>
    </w:p>
    <w:tbl>
      <w:tblPr>
        <w:tblStyle w:val="Rcsostblzat"/>
        <w:tblW w:w="0" w:type="auto"/>
        <w:tblInd w:w="108" w:type="dxa"/>
        <w:tblLook w:val="04A0" w:firstRow="1" w:lastRow="0" w:firstColumn="1" w:lastColumn="0" w:noHBand="0" w:noVBand="1"/>
      </w:tblPr>
      <w:tblGrid>
        <w:gridCol w:w="1072"/>
        <w:gridCol w:w="1590"/>
        <w:gridCol w:w="1531"/>
        <w:gridCol w:w="1554"/>
        <w:gridCol w:w="3325"/>
      </w:tblGrid>
      <w:tr w:rsidR="0004512B" w:rsidRPr="00B800F0" w:rsidTr="00457483">
        <w:trPr>
          <w:cantSplit/>
          <w:trHeight w:val="958"/>
        </w:trPr>
        <w:tc>
          <w:tcPr>
            <w:tcW w:w="1072" w:type="dxa"/>
          </w:tcPr>
          <w:p w:rsidR="00D54A66" w:rsidRPr="00B800F0" w:rsidRDefault="00D54A66" w:rsidP="003036F4">
            <w:pPr>
              <w:rPr>
                <w:sz w:val="16"/>
              </w:rPr>
            </w:pPr>
          </w:p>
        </w:tc>
        <w:tc>
          <w:tcPr>
            <w:tcW w:w="1590" w:type="dxa"/>
            <w:vAlign w:val="center"/>
          </w:tcPr>
          <w:p w:rsidR="00D54A66" w:rsidRPr="00B800F0" w:rsidRDefault="00D54A66" w:rsidP="003036F4">
            <w:pPr>
              <w:jc w:val="center"/>
              <w:rPr>
                <w:sz w:val="16"/>
              </w:rPr>
            </w:pPr>
            <w:r w:rsidRPr="00B800F0">
              <w:rPr>
                <w:sz w:val="16"/>
              </w:rPr>
              <w:t xml:space="preserve">MS Windows </w:t>
            </w:r>
            <w:proofErr w:type="spellStart"/>
            <w:r w:rsidRPr="00B800F0">
              <w:rPr>
                <w:sz w:val="16"/>
              </w:rPr>
              <w:t>XP</w:t>
            </w:r>
            <w:proofErr w:type="spellEnd"/>
            <w:r w:rsidRPr="00B800F0">
              <w:rPr>
                <w:sz w:val="16"/>
              </w:rPr>
              <w:t xml:space="preserve"> </w:t>
            </w:r>
            <w:r>
              <w:rPr>
                <w:sz w:val="16"/>
              </w:rPr>
              <w:t xml:space="preserve">Pro </w:t>
            </w:r>
            <w:r w:rsidRPr="00B800F0">
              <w:rPr>
                <w:sz w:val="16"/>
              </w:rPr>
              <w:t>32bit SP2</w:t>
            </w:r>
          </w:p>
        </w:tc>
        <w:tc>
          <w:tcPr>
            <w:tcW w:w="1531" w:type="dxa"/>
            <w:vAlign w:val="center"/>
          </w:tcPr>
          <w:p w:rsidR="00D54A66" w:rsidRPr="00B800F0" w:rsidRDefault="00D54A66" w:rsidP="003036F4">
            <w:pPr>
              <w:jc w:val="center"/>
              <w:rPr>
                <w:sz w:val="16"/>
              </w:rPr>
            </w:pPr>
            <w:r w:rsidRPr="00B800F0">
              <w:rPr>
                <w:sz w:val="16"/>
              </w:rPr>
              <w:t xml:space="preserve">MS Windows 7 </w:t>
            </w:r>
            <w:r>
              <w:rPr>
                <w:sz w:val="16"/>
              </w:rPr>
              <w:t xml:space="preserve">Pro </w:t>
            </w:r>
            <w:r w:rsidRPr="00B800F0">
              <w:rPr>
                <w:sz w:val="16"/>
              </w:rPr>
              <w:t>32bit SP1</w:t>
            </w:r>
          </w:p>
        </w:tc>
        <w:tc>
          <w:tcPr>
            <w:tcW w:w="1554" w:type="dxa"/>
            <w:vAlign w:val="center"/>
          </w:tcPr>
          <w:p w:rsidR="00D54A66" w:rsidRPr="00B800F0" w:rsidRDefault="00D54A66" w:rsidP="00D54A66">
            <w:pPr>
              <w:jc w:val="center"/>
              <w:rPr>
                <w:sz w:val="16"/>
              </w:rPr>
            </w:pPr>
            <w:r w:rsidRPr="00B800F0">
              <w:rPr>
                <w:sz w:val="16"/>
              </w:rPr>
              <w:t>MS Windows 7</w:t>
            </w:r>
            <w:r>
              <w:rPr>
                <w:sz w:val="16"/>
              </w:rPr>
              <w:t xml:space="preserve"> Pro</w:t>
            </w:r>
            <w:r w:rsidRPr="00B800F0">
              <w:rPr>
                <w:sz w:val="16"/>
              </w:rPr>
              <w:t xml:space="preserve"> </w:t>
            </w:r>
            <w:r>
              <w:rPr>
                <w:sz w:val="16"/>
              </w:rPr>
              <w:t>64bit</w:t>
            </w:r>
          </w:p>
        </w:tc>
        <w:tc>
          <w:tcPr>
            <w:tcW w:w="3325" w:type="dxa"/>
          </w:tcPr>
          <w:p w:rsidR="00D54A66" w:rsidRPr="00B800F0" w:rsidRDefault="00D54A66" w:rsidP="003036F4">
            <w:pPr>
              <w:rPr>
                <w:sz w:val="16"/>
              </w:rPr>
            </w:pPr>
          </w:p>
        </w:tc>
      </w:tr>
      <w:tr w:rsidR="0004512B" w:rsidRPr="00B800F0" w:rsidTr="00457483">
        <w:trPr>
          <w:trHeight w:val="687"/>
        </w:trPr>
        <w:tc>
          <w:tcPr>
            <w:tcW w:w="1072" w:type="dxa"/>
          </w:tcPr>
          <w:p w:rsidR="00D54A66" w:rsidRPr="00B800F0" w:rsidRDefault="00D54A66" w:rsidP="00D54A66">
            <w:pPr>
              <w:jc w:val="right"/>
              <w:rPr>
                <w:sz w:val="16"/>
              </w:rPr>
            </w:pPr>
            <w:r>
              <w:rPr>
                <w:sz w:val="16"/>
              </w:rPr>
              <w:t>Fejlesztői</w:t>
            </w:r>
          </w:p>
        </w:tc>
        <w:tc>
          <w:tcPr>
            <w:tcW w:w="1590" w:type="dxa"/>
          </w:tcPr>
          <w:p w:rsidR="00D54A66" w:rsidRDefault="00D54A66" w:rsidP="00122FFA">
            <w:pPr>
              <w:pStyle w:val="Listaszerbekezds"/>
              <w:numPr>
                <w:ilvl w:val="0"/>
                <w:numId w:val="5"/>
              </w:numPr>
              <w:ind w:left="176" w:hanging="176"/>
              <w:rPr>
                <w:i/>
                <w:sz w:val="12"/>
              </w:rPr>
            </w:pPr>
            <w:r w:rsidRPr="00C852CB">
              <w:rPr>
                <w:i/>
                <w:sz w:val="12"/>
              </w:rPr>
              <w:t xml:space="preserve">MS Win </w:t>
            </w:r>
            <w:proofErr w:type="spellStart"/>
            <w:r w:rsidRPr="00C852CB">
              <w:rPr>
                <w:i/>
                <w:sz w:val="12"/>
              </w:rPr>
              <w:t>Installer</w:t>
            </w:r>
            <w:proofErr w:type="spellEnd"/>
            <w:r w:rsidRPr="00C852CB">
              <w:rPr>
                <w:i/>
                <w:sz w:val="12"/>
              </w:rPr>
              <w:t xml:space="preserve"> 3.1</w:t>
            </w:r>
            <w:r w:rsidR="00624BDE" w:rsidRPr="00C852CB">
              <w:rPr>
                <w:i/>
                <w:sz w:val="12"/>
              </w:rPr>
              <w:br/>
            </w:r>
            <w:r w:rsidR="004909DF" w:rsidRPr="00C852CB">
              <w:rPr>
                <w:i/>
                <w:sz w:val="12"/>
              </w:rPr>
              <w:t>(</w:t>
            </w:r>
            <w:r w:rsidR="00624BDE" w:rsidRPr="00C852CB">
              <w:rPr>
                <w:i/>
                <w:sz w:val="12"/>
              </w:rPr>
              <w:t>KB893803-v2-x86</w:t>
            </w:r>
            <w:r w:rsidR="004909DF" w:rsidRPr="00C852CB">
              <w:rPr>
                <w:i/>
                <w:sz w:val="12"/>
              </w:rPr>
              <w:t>)</w:t>
            </w:r>
          </w:p>
          <w:p w:rsidR="005171BD" w:rsidRPr="00345BA8" w:rsidRDefault="005171BD" w:rsidP="00122FFA">
            <w:pPr>
              <w:pStyle w:val="Listaszerbekezds"/>
              <w:numPr>
                <w:ilvl w:val="0"/>
                <w:numId w:val="5"/>
              </w:numPr>
              <w:ind w:left="176" w:hanging="176"/>
              <w:rPr>
                <w:i/>
                <w:sz w:val="12"/>
              </w:rPr>
            </w:pPr>
            <w:r w:rsidRPr="00345BA8">
              <w:rPr>
                <w:i/>
                <w:sz w:val="12"/>
              </w:rPr>
              <w:t>.NET Framework 3.5 SP1 x86</w:t>
            </w:r>
          </w:p>
          <w:p w:rsidR="00182396" w:rsidRPr="00182396" w:rsidRDefault="00182396" w:rsidP="00122FFA">
            <w:pPr>
              <w:pStyle w:val="Listaszerbekezds"/>
              <w:numPr>
                <w:ilvl w:val="0"/>
                <w:numId w:val="5"/>
              </w:numPr>
              <w:ind w:left="176" w:hanging="176"/>
              <w:rPr>
                <w:i/>
                <w:sz w:val="12"/>
              </w:rPr>
            </w:pPr>
            <w:r>
              <w:rPr>
                <w:i/>
                <w:sz w:val="12"/>
              </w:rPr>
              <w:t xml:space="preserve">.Net Framework 4.0 </w:t>
            </w:r>
            <w:proofErr w:type="spellStart"/>
            <w:r>
              <w:rPr>
                <w:i/>
                <w:sz w:val="12"/>
              </w:rPr>
              <w:t>Client</w:t>
            </w:r>
            <w:proofErr w:type="spellEnd"/>
            <w:r>
              <w:rPr>
                <w:i/>
                <w:sz w:val="12"/>
              </w:rPr>
              <w:t xml:space="preserve"> </w:t>
            </w:r>
            <w:proofErr w:type="spellStart"/>
            <w:r>
              <w:rPr>
                <w:i/>
                <w:sz w:val="12"/>
              </w:rPr>
              <w:t>Profile</w:t>
            </w:r>
            <w:proofErr w:type="spellEnd"/>
          </w:p>
          <w:p w:rsidR="00D54A66" w:rsidRPr="00B969DD" w:rsidRDefault="00D54A66" w:rsidP="00122FFA">
            <w:pPr>
              <w:pStyle w:val="Listaszerbekezds"/>
              <w:numPr>
                <w:ilvl w:val="0"/>
                <w:numId w:val="5"/>
              </w:numPr>
              <w:ind w:left="176" w:hanging="176"/>
              <w:rPr>
                <w:sz w:val="12"/>
              </w:rPr>
            </w:pPr>
            <w:proofErr w:type="spellStart"/>
            <w:r w:rsidRPr="00B969DD">
              <w:rPr>
                <w:sz w:val="12"/>
              </w:rPr>
              <w:t>LabView</w:t>
            </w:r>
            <w:proofErr w:type="spellEnd"/>
            <w:r w:rsidRPr="00B969DD">
              <w:rPr>
                <w:sz w:val="12"/>
              </w:rPr>
              <w:t xml:space="preserve"> 2011 SP1 F1</w:t>
            </w:r>
            <w:r>
              <w:rPr>
                <w:sz w:val="12"/>
              </w:rPr>
              <w:t xml:space="preserve"> (32bit)</w:t>
            </w:r>
          </w:p>
          <w:p w:rsidR="00D54A66" w:rsidRPr="00B969DD" w:rsidRDefault="00D54A66" w:rsidP="00122FFA">
            <w:pPr>
              <w:pStyle w:val="Listaszerbekezds"/>
              <w:numPr>
                <w:ilvl w:val="0"/>
                <w:numId w:val="5"/>
              </w:numPr>
              <w:ind w:left="176" w:hanging="176"/>
              <w:rPr>
                <w:sz w:val="12"/>
              </w:rPr>
            </w:pPr>
            <w:r w:rsidRPr="00B969DD">
              <w:rPr>
                <w:sz w:val="12"/>
              </w:rPr>
              <w:t xml:space="preserve">Visual </w:t>
            </w:r>
            <w:proofErr w:type="spellStart"/>
            <w:r w:rsidRPr="00B969DD">
              <w:rPr>
                <w:sz w:val="12"/>
              </w:rPr>
              <w:t>Studio</w:t>
            </w:r>
            <w:proofErr w:type="spellEnd"/>
            <w:r w:rsidRPr="00B969DD">
              <w:rPr>
                <w:sz w:val="12"/>
              </w:rPr>
              <w:t xml:space="preserve"> 2010</w:t>
            </w:r>
          </w:p>
        </w:tc>
        <w:tc>
          <w:tcPr>
            <w:tcW w:w="1531" w:type="dxa"/>
          </w:tcPr>
          <w:p w:rsidR="00D54A66" w:rsidRPr="00B969DD" w:rsidRDefault="00D54A66" w:rsidP="00122FFA">
            <w:pPr>
              <w:pStyle w:val="Listaszerbekezds"/>
              <w:numPr>
                <w:ilvl w:val="0"/>
                <w:numId w:val="7"/>
              </w:numPr>
              <w:ind w:left="126" w:hanging="141"/>
              <w:rPr>
                <w:sz w:val="12"/>
              </w:rPr>
            </w:pPr>
            <w:proofErr w:type="spellStart"/>
            <w:r w:rsidRPr="00B969DD">
              <w:rPr>
                <w:sz w:val="12"/>
              </w:rPr>
              <w:t>LabView</w:t>
            </w:r>
            <w:proofErr w:type="spellEnd"/>
            <w:r w:rsidRPr="00B969DD">
              <w:rPr>
                <w:sz w:val="12"/>
              </w:rPr>
              <w:t xml:space="preserve"> 2011 SP1 F1</w:t>
            </w:r>
            <w:r>
              <w:rPr>
                <w:sz w:val="12"/>
              </w:rPr>
              <w:t xml:space="preserve"> (32bit)</w:t>
            </w:r>
          </w:p>
          <w:p w:rsidR="00D54A66" w:rsidRPr="00877275" w:rsidRDefault="00D54A66" w:rsidP="00122FFA">
            <w:pPr>
              <w:pStyle w:val="Listaszerbekezds"/>
              <w:numPr>
                <w:ilvl w:val="0"/>
                <w:numId w:val="7"/>
              </w:numPr>
              <w:ind w:left="126" w:hanging="141"/>
              <w:rPr>
                <w:sz w:val="16"/>
              </w:rPr>
            </w:pPr>
            <w:r w:rsidRPr="00877275">
              <w:rPr>
                <w:sz w:val="12"/>
              </w:rPr>
              <w:t xml:space="preserve">Visual </w:t>
            </w:r>
            <w:proofErr w:type="spellStart"/>
            <w:r w:rsidRPr="00877275">
              <w:rPr>
                <w:sz w:val="12"/>
              </w:rPr>
              <w:t>Studio</w:t>
            </w:r>
            <w:proofErr w:type="spellEnd"/>
            <w:r w:rsidRPr="00877275">
              <w:rPr>
                <w:sz w:val="12"/>
              </w:rPr>
              <w:t xml:space="preserve"> 2010</w:t>
            </w:r>
          </w:p>
        </w:tc>
        <w:tc>
          <w:tcPr>
            <w:tcW w:w="1554" w:type="dxa"/>
          </w:tcPr>
          <w:p w:rsidR="00D54A66" w:rsidRPr="00B800F0" w:rsidRDefault="00D54A66" w:rsidP="003036F4">
            <w:pPr>
              <w:rPr>
                <w:sz w:val="16"/>
              </w:rPr>
            </w:pPr>
          </w:p>
        </w:tc>
        <w:tc>
          <w:tcPr>
            <w:tcW w:w="3325" w:type="dxa"/>
          </w:tcPr>
          <w:p w:rsidR="00D54A66" w:rsidRPr="00B800F0" w:rsidRDefault="00D54A66" w:rsidP="003036F4">
            <w:pPr>
              <w:rPr>
                <w:sz w:val="16"/>
              </w:rPr>
            </w:pPr>
          </w:p>
        </w:tc>
      </w:tr>
      <w:tr w:rsidR="0004512B" w:rsidRPr="00B800F0" w:rsidTr="00457483">
        <w:trPr>
          <w:trHeight w:val="697"/>
        </w:trPr>
        <w:tc>
          <w:tcPr>
            <w:tcW w:w="1072" w:type="dxa"/>
          </w:tcPr>
          <w:p w:rsidR="00D54A66" w:rsidRDefault="00D54A66" w:rsidP="003036F4">
            <w:pPr>
              <w:rPr>
                <w:sz w:val="16"/>
              </w:rPr>
            </w:pPr>
            <w:r>
              <w:rPr>
                <w:sz w:val="16"/>
              </w:rPr>
              <w:t>Felhasználói</w:t>
            </w:r>
          </w:p>
        </w:tc>
        <w:tc>
          <w:tcPr>
            <w:tcW w:w="1590" w:type="dxa"/>
          </w:tcPr>
          <w:p w:rsidR="00D54A66" w:rsidRDefault="00D54A66" w:rsidP="00122FFA">
            <w:pPr>
              <w:pStyle w:val="Listaszerbekezds"/>
              <w:numPr>
                <w:ilvl w:val="0"/>
                <w:numId w:val="6"/>
              </w:numPr>
              <w:ind w:left="176" w:hanging="176"/>
              <w:rPr>
                <w:sz w:val="12"/>
              </w:rPr>
            </w:pPr>
            <w:r w:rsidRPr="00B969DD">
              <w:rPr>
                <w:sz w:val="12"/>
              </w:rPr>
              <w:t xml:space="preserve">MS Win </w:t>
            </w:r>
            <w:proofErr w:type="spellStart"/>
            <w:r w:rsidRPr="00B969DD">
              <w:rPr>
                <w:sz w:val="12"/>
              </w:rPr>
              <w:t>Installer</w:t>
            </w:r>
            <w:proofErr w:type="spellEnd"/>
            <w:r w:rsidRPr="00B969DD">
              <w:rPr>
                <w:sz w:val="12"/>
              </w:rPr>
              <w:t xml:space="preserve"> 3.1</w:t>
            </w:r>
          </w:p>
          <w:p w:rsidR="00D54A66" w:rsidRPr="00D54A66" w:rsidRDefault="00D54A66" w:rsidP="00122FFA">
            <w:pPr>
              <w:pStyle w:val="Listaszerbekezds"/>
              <w:numPr>
                <w:ilvl w:val="0"/>
                <w:numId w:val="6"/>
              </w:numPr>
              <w:ind w:left="176" w:hanging="176"/>
              <w:rPr>
                <w:sz w:val="12"/>
              </w:rPr>
            </w:pPr>
            <w:proofErr w:type="spellStart"/>
            <w:r w:rsidRPr="00D54A66">
              <w:rPr>
                <w:sz w:val="12"/>
              </w:rPr>
              <w:t>LabView</w:t>
            </w:r>
            <w:proofErr w:type="spellEnd"/>
            <w:r w:rsidRPr="00D54A66">
              <w:rPr>
                <w:sz w:val="12"/>
              </w:rPr>
              <w:t xml:space="preserve"> </w:t>
            </w:r>
            <w:proofErr w:type="spellStart"/>
            <w:r w:rsidRPr="00D54A66">
              <w:rPr>
                <w:sz w:val="12"/>
              </w:rPr>
              <w:t>RTE</w:t>
            </w:r>
            <w:proofErr w:type="spellEnd"/>
            <w:r>
              <w:rPr>
                <w:sz w:val="12"/>
              </w:rPr>
              <w:br/>
            </w:r>
            <w:r w:rsidRPr="00D54A66">
              <w:rPr>
                <w:sz w:val="12"/>
              </w:rPr>
              <w:t>(LVRTE2011SP1f2std)</w:t>
            </w:r>
          </w:p>
        </w:tc>
        <w:tc>
          <w:tcPr>
            <w:tcW w:w="1531" w:type="dxa"/>
          </w:tcPr>
          <w:p w:rsidR="00D54A66" w:rsidRPr="00D54A66" w:rsidRDefault="00D54A66" w:rsidP="00122FFA">
            <w:pPr>
              <w:pStyle w:val="Listaszerbekezds"/>
              <w:numPr>
                <w:ilvl w:val="0"/>
                <w:numId w:val="8"/>
              </w:numPr>
              <w:ind w:left="126" w:hanging="141"/>
              <w:rPr>
                <w:sz w:val="12"/>
              </w:rPr>
            </w:pPr>
            <w:proofErr w:type="spellStart"/>
            <w:r w:rsidRPr="00D54A66">
              <w:rPr>
                <w:sz w:val="12"/>
              </w:rPr>
              <w:t>LabView</w:t>
            </w:r>
            <w:proofErr w:type="spellEnd"/>
            <w:r w:rsidRPr="00D54A66">
              <w:rPr>
                <w:sz w:val="12"/>
              </w:rPr>
              <w:t xml:space="preserve"> </w:t>
            </w:r>
            <w:proofErr w:type="spellStart"/>
            <w:r w:rsidRPr="00D54A66">
              <w:rPr>
                <w:sz w:val="12"/>
              </w:rPr>
              <w:t>RTE</w:t>
            </w:r>
            <w:proofErr w:type="spellEnd"/>
            <w:r>
              <w:rPr>
                <w:sz w:val="12"/>
              </w:rPr>
              <w:br/>
            </w:r>
            <w:r w:rsidRPr="00B969DD">
              <w:rPr>
                <w:sz w:val="12"/>
              </w:rPr>
              <w:t>(</w:t>
            </w:r>
            <w:r>
              <w:rPr>
                <w:sz w:val="12"/>
              </w:rPr>
              <w:t>LVRTE2011SP1f2std</w:t>
            </w:r>
            <w:r w:rsidRPr="00B969DD">
              <w:rPr>
                <w:sz w:val="12"/>
              </w:rPr>
              <w:t>)</w:t>
            </w:r>
            <w:r w:rsidRPr="00D54A66">
              <w:rPr>
                <w:sz w:val="12"/>
              </w:rPr>
              <w:t xml:space="preserve"> </w:t>
            </w:r>
          </w:p>
          <w:p w:rsidR="00D54A66" w:rsidRPr="00B800F0" w:rsidRDefault="00D54A66" w:rsidP="003036F4">
            <w:pPr>
              <w:rPr>
                <w:sz w:val="16"/>
              </w:rPr>
            </w:pPr>
          </w:p>
        </w:tc>
        <w:tc>
          <w:tcPr>
            <w:tcW w:w="1554" w:type="dxa"/>
          </w:tcPr>
          <w:p w:rsidR="0004512B" w:rsidRPr="0004512B" w:rsidRDefault="0004512B" w:rsidP="00122FFA">
            <w:pPr>
              <w:pStyle w:val="Listaszerbekezds"/>
              <w:numPr>
                <w:ilvl w:val="0"/>
                <w:numId w:val="9"/>
              </w:numPr>
              <w:ind w:left="167" w:hanging="167"/>
              <w:rPr>
                <w:sz w:val="12"/>
              </w:rPr>
            </w:pPr>
            <w:proofErr w:type="spellStart"/>
            <w:r w:rsidRPr="0004512B">
              <w:rPr>
                <w:sz w:val="12"/>
              </w:rPr>
              <w:t>LabView</w:t>
            </w:r>
            <w:proofErr w:type="spellEnd"/>
            <w:r w:rsidRPr="0004512B">
              <w:rPr>
                <w:sz w:val="12"/>
              </w:rPr>
              <w:t xml:space="preserve"> </w:t>
            </w:r>
            <w:proofErr w:type="spellStart"/>
            <w:r w:rsidRPr="0004512B">
              <w:rPr>
                <w:sz w:val="12"/>
              </w:rPr>
              <w:t>RTE</w:t>
            </w:r>
            <w:proofErr w:type="spellEnd"/>
            <w:r w:rsidRPr="0004512B">
              <w:rPr>
                <w:sz w:val="12"/>
              </w:rPr>
              <w:br/>
              <w:t xml:space="preserve">(LVRTE2011SP1f2std) </w:t>
            </w:r>
          </w:p>
          <w:p w:rsidR="00D54A66" w:rsidRPr="00B800F0" w:rsidRDefault="00D54A66" w:rsidP="003036F4">
            <w:pPr>
              <w:rPr>
                <w:sz w:val="16"/>
              </w:rPr>
            </w:pPr>
          </w:p>
        </w:tc>
        <w:tc>
          <w:tcPr>
            <w:tcW w:w="3325" w:type="dxa"/>
          </w:tcPr>
          <w:p w:rsidR="00D54A66" w:rsidRPr="00B800F0" w:rsidRDefault="00D54A66" w:rsidP="003036F4">
            <w:pPr>
              <w:rPr>
                <w:sz w:val="16"/>
              </w:rPr>
            </w:pPr>
          </w:p>
        </w:tc>
      </w:tr>
    </w:tbl>
    <w:p w:rsidR="003036F4" w:rsidRDefault="003036F4" w:rsidP="003036F4"/>
    <w:p w:rsidR="0059056C" w:rsidRDefault="0059056C" w:rsidP="0059056C">
      <w:pPr>
        <w:pStyle w:val="Nincstrkz"/>
      </w:pPr>
      <w:r>
        <w:t xml:space="preserve">Windows Version </w:t>
      </w:r>
      <w:proofErr w:type="spellStart"/>
      <w:r>
        <w:t>Compatibility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LabVIEW</w:t>
      </w:r>
    </w:p>
    <w:p w:rsidR="0059056C" w:rsidRDefault="0059056C" w:rsidP="003036F4">
      <w:r w:rsidRPr="00DF7C02">
        <w:rPr>
          <w:rFonts w:ascii="Courier New" w:hAnsi="Courier New" w:cs="Courier New"/>
          <w:noProof/>
          <w:color w:val="0070C0"/>
          <w:sz w:val="14"/>
          <w:szCs w:val="14"/>
          <w:lang w:eastAsia="hu-HU"/>
        </w:rPr>
        <mc:AlternateContent>
          <mc:Choice Requires="wps">
            <w:drawing>
              <wp:inline distT="0" distB="0" distL="0" distR="0" wp14:anchorId="1FBD8B5D" wp14:editId="459844E1">
                <wp:extent cx="5760720" cy="254442"/>
                <wp:effectExtent l="0" t="0" r="11430" b="12700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2544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2A30E3" w:rsidRDefault="0085337F" w:rsidP="0059056C">
                            <w:pPr>
                              <w:rPr>
                                <w:sz w:val="18"/>
                              </w:rPr>
                            </w:pPr>
                            <w:hyperlink r:id="rId21" w:history="1">
                              <w:r w:rsidRPr="002A30E3">
                                <w:rPr>
                                  <w:rStyle w:val="Hiperhivatkozs"/>
                                  <w:sz w:val="18"/>
                                </w:rPr>
                                <w:t>http://digital.ni.com/public.nsf/allkb/B972242574D4BB99862575A7007520CB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3" o:spid="_x0000_s1037" type="#_x0000_t202" style="width:453.6pt;height:2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">
                <v:textbox>
                  <w:txbxContent>
                    <w:p w:rsidR="0085337F" w:rsidRPr="002A30E3" w:rsidRDefault="0085337F" w:rsidP="0059056C">
                      <w:pPr>
                        <w:rPr>
                          <w:sz w:val="18"/>
                        </w:rPr>
                      </w:pPr>
                      <w:hyperlink r:id="rId22" w:history="1">
                        <w:r w:rsidRPr="002A30E3">
                          <w:rPr>
                            <w:rStyle w:val="Hiperhivatkozs"/>
                            <w:sz w:val="18"/>
                          </w:rPr>
                          <w:t>http://digital.ni.com/public.nsf/allkb/B972242574D4BB99862575A7007520CB</w:t>
                        </w:r>
                      </w:hyperlink>
                    </w:p>
                  </w:txbxContent>
                </v:textbox>
                <w10:anchorlock/>
              </v:shape>
            </w:pict>
          </mc:Fallback>
        </mc:AlternateContent>
      </w:r>
    </w:p>
    <w:p w:rsidR="0059056C" w:rsidRDefault="0059056C" w:rsidP="0059056C">
      <w:pPr>
        <w:pStyle w:val="Nincstrkz"/>
      </w:pPr>
      <w:proofErr w:type="spellStart"/>
      <w:r>
        <w:t>TestStand</w:t>
      </w:r>
      <w:proofErr w:type="spellEnd"/>
      <w:r>
        <w:t xml:space="preserve"> Life </w:t>
      </w:r>
      <w:proofErr w:type="spellStart"/>
      <w:r>
        <w:t>Cycle</w:t>
      </w:r>
      <w:proofErr w:type="spellEnd"/>
      <w:r>
        <w:t xml:space="preserve"> Policy</w:t>
      </w:r>
    </w:p>
    <w:p w:rsidR="0059056C" w:rsidRDefault="0059056C" w:rsidP="003036F4">
      <w:r w:rsidRPr="00DF7C02">
        <w:rPr>
          <w:rFonts w:ascii="Courier New" w:hAnsi="Courier New" w:cs="Courier New"/>
          <w:noProof/>
          <w:color w:val="0070C0"/>
          <w:sz w:val="14"/>
          <w:szCs w:val="14"/>
          <w:lang w:eastAsia="hu-HU"/>
        </w:rPr>
        <mc:AlternateContent>
          <mc:Choice Requires="wps">
            <w:drawing>
              <wp:inline distT="0" distB="0" distL="0" distR="0" wp14:anchorId="7D973A42" wp14:editId="2DA303F8">
                <wp:extent cx="5760720" cy="254000"/>
                <wp:effectExtent l="0" t="0" r="11430" b="12700"/>
                <wp:docPr id="20" name="Szövegdoboz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2A30E3" w:rsidRDefault="0085337F" w:rsidP="0059056C">
                            <w:pPr>
                              <w:rPr>
                                <w:sz w:val="18"/>
                              </w:rPr>
                            </w:pPr>
                            <w:hyperlink r:id="rId23" w:history="1">
                              <w:r w:rsidRPr="002A30E3">
                                <w:rPr>
                                  <w:rStyle w:val="Hiperhivatkozs"/>
                                  <w:sz w:val="18"/>
                                </w:rPr>
                                <w:t>http://www.ni.com/teststand/product_lifecycle/</w:t>
                              </w:r>
                            </w:hyperlink>
                          </w:p>
                          <w:p w:rsidR="0085337F" w:rsidRPr="0059056C" w:rsidRDefault="0085337F" w:rsidP="005905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20" o:spid="_x0000_s1038" type="#_x0000_t202" style="width:453.6pt;height: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">
                <v:textbox>
                  <w:txbxContent>
                    <w:p w:rsidR="0085337F" w:rsidRPr="002A30E3" w:rsidRDefault="0085337F" w:rsidP="0059056C">
                      <w:pPr>
                        <w:rPr>
                          <w:sz w:val="18"/>
                        </w:rPr>
                      </w:pPr>
                      <w:hyperlink r:id="rId24" w:history="1">
                        <w:r w:rsidRPr="002A30E3">
                          <w:rPr>
                            <w:rStyle w:val="Hiperhivatkozs"/>
                            <w:sz w:val="18"/>
                          </w:rPr>
                          <w:t>http://www.ni.com/teststand/product_lifecycle/</w:t>
                        </w:r>
                      </w:hyperlink>
                    </w:p>
                    <w:p w:rsidR="0085337F" w:rsidRPr="0059056C" w:rsidRDefault="0085337F" w:rsidP="0059056C"/>
                  </w:txbxContent>
                </v:textbox>
                <w10:anchorlock/>
              </v:shape>
            </w:pict>
          </mc:Fallback>
        </mc:AlternateContent>
      </w:r>
    </w:p>
    <w:p w:rsidR="0059056C" w:rsidRPr="0059056C" w:rsidRDefault="0059056C" w:rsidP="0059056C">
      <w:pPr>
        <w:pStyle w:val="Nincstrkz"/>
        <w:rPr>
          <w:lang w:eastAsia="hu-HU"/>
        </w:rPr>
      </w:pPr>
      <w:r w:rsidRPr="0059056C">
        <w:rPr>
          <w:lang w:eastAsia="hu-HU"/>
        </w:rPr>
        <w:t xml:space="preserve">.NET Framework System </w:t>
      </w:r>
      <w:proofErr w:type="spellStart"/>
      <w:r w:rsidRPr="0059056C">
        <w:rPr>
          <w:lang w:eastAsia="hu-HU"/>
        </w:rPr>
        <w:t>Requirements</w:t>
      </w:r>
      <w:proofErr w:type="spellEnd"/>
    </w:p>
    <w:p w:rsidR="0059056C" w:rsidRDefault="0059056C" w:rsidP="0059056C">
      <w:pPr>
        <w:pStyle w:val="Nincstrkz"/>
      </w:pPr>
      <w:r w:rsidRPr="00DF7C02">
        <w:rPr>
          <w:rFonts w:ascii="Courier New" w:hAnsi="Courier New" w:cs="Courier New"/>
          <w:noProof/>
          <w:color w:val="0070C0"/>
          <w:sz w:val="14"/>
          <w:szCs w:val="14"/>
          <w:lang w:eastAsia="hu-HU"/>
        </w:rPr>
        <mc:AlternateContent>
          <mc:Choice Requires="wps">
            <w:drawing>
              <wp:inline distT="0" distB="0" distL="0" distR="0" wp14:anchorId="61DBFCA9" wp14:editId="4F78C8BE">
                <wp:extent cx="5760720" cy="254000"/>
                <wp:effectExtent l="0" t="0" r="11430" b="12700"/>
                <wp:docPr id="22" name="Szövegdoboz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2A30E3" w:rsidRDefault="0085337F" w:rsidP="0059056C">
                            <w:pPr>
                              <w:rPr>
                                <w:sz w:val="18"/>
                              </w:rPr>
                            </w:pPr>
                            <w:hyperlink r:id="rId25" w:history="1">
                              <w:r w:rsidRPr="002A30E3">
                                <w:rPr>
                                  <w:rStyle w:val="Hiperhivatkozs"/>
                                  <w:sz w:val="18"/>
                                </w:rPr>
                                <w:t>http://www.ni.com/teststand/product_lifecycle/</w:t>
                              </w:r>
                            </w:hyperlink>
                          </w:p>
                          <w:p w:rsidR="0085337F" w:rsidRPr="0059056C" w:rsidRDefault="0085337F" w:rsidP="005905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22" o:spid="_x0000_s1039" type="#_x0000_t202" style="width:453.6pt;height: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">
                <v:textbox>
                  <w:txbxContent>
                    <w:p w:rsidR="0085337F" w:rsidRPr="002A30E3" w:rsidRDefault="0085337F" w:rsidP="0059056C">
                      <w:pPr>
                        <w:rPr>
                          <w:sz w:val="18"/>
                        </w:rPr>
                      </w:pPr>
                      <w:hyperlink r:id="rId26" w:history="1">
                        <w:r w:rsidRPr="002A30E3">
                          <w:rPr>
                            <w:rStyle w:val="Hiperhivatkozs"/>
                            <w:sz w:val="18"/>
                          </w:rPr>
                          <w:t>http://www.ni.com/teststand/product_lifecycle/</w:t>
                        </w:r>
                      </w:hyperlink>
                    </w:p>
                    <w:p w:rsidR="0085337F" w:rsidRPr="0059056C" w:rsidRDefault="0085337F" w:rsidP="0059056C"/>
                  </w:txbxContent>
                </v:textbox>
                <w10:anchorlock/>
              </v:shape>
            </w:pict>
          </mc:Fallback>
        </mc:AlternateContent>
      </w:r>
    </w:p>
    <w:p w:rsidR="00AE4B06" w:rsidRDefault="00AE4B06" w:rsidP="0059056C">
      <w:pPr>
        <w:pStyle w:val="Nincstrkz"/>
      </w:pPr>
    </w:p>
    <w:p w:rsidR="00AE4B06" w:rsidRDefault="00AE4B06" w:rsidP="00AE4B06">
      <w:pPr>
        <w:pStyle w:val="Nincstrkz"/>
      </w:pPr>
      <w:r>
        <w:t xml:space="preserve">LabVIEW </w:t>
      </w:r>
      <w:proofErr w:type="spellStart"/>
      <w:r>
        <w:t>Run-Time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</w:t>
      </w:r>
      <w:proofErr w:type="spellStart"/>
      <w:r>
        <w:t>Compatibility</w:t>
      </w:r>
      <w:proofErr w:type="spellEnd"/>
    </w:p>
    <w:p w:rsidR="000027C3" w:rsidRDefault="00AE4B06" w:rsidP="00AE4B06">
      <w:r w:rsidRPr="00DF7C02">
        <w:rPr>
          <w:rFonts w:ascii="Courier New" w:hAnsi="Courier New" w:cs="Courier New"/>
          <w:noProof/>
          <w:color w:val="0070C0"/>
          <w:sz w:val="14"/>
          <w:szCs w:val="14"/>
          <w:lang w:eastAsia="hu-HU"/>
        </w:rPr>
        <mc:AlternateContent>
          <mc:Choice Requires="wps">
            <w:drawing>
              <wp:inline distT="0" distB="0" distL="0" distR="0" wp14:anchorId="67BA09B2" wp14:editId="6712E859">
                <wp:extent cx="5760720" cy="254000"/>
                <wp:effectExtent l="0" t="0" r="11430" b="12700"/>
                <wp:docPr id="23" name="Szövegdoboz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59056C" w:rsidRDefault="0085337F" w:rsidP="00AE4B06">
                            <w:hyperlink r:id="rId27" w:history="1">
                              <w:r w:rsidRPr="00AE4B06">
                                <w:rPr>
                                  <w:rStyle w:val="Hiperhivatkozs"/>
                                  <w:sz w:val="18"/>
                                </w:rPr>
                                <w:t>http://digital.ni.com/public.nsf/allkb/800E68EBF895BD96862570770051FF36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23" o:spid="_x0000_s1040" type="#_x0000_t202" style="width:453.6pt;height: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">
                <v:textbox>
                  <w:txbxContent>
                    <w:p w:rsidR="0085337F" w:rsidRPr="0059056C" w:rsidRDefault="0085337F" w:rsidP="00AE4B06">
                      <w:hyperlink r:id="rId28" w:history="1">
                        <w:r w:rsidRPr="00AE4B06">
                          <w:rPr>
                            <w:rStyle w:val="Hiperhivatkozs"/>
                            <w:sz w:val="18"/>
                          </w:rPr>
                          <w:t>http://digital.ni.com/public.nsf/allkb/800E68EBF895BD96862570770051FF36</w:t>
                        </w:r>
                      </w:hyperlink>
                    </w:p>
                  </w:txbxContent>
                </v:textbox>
                <w10:anchorlock/>
              </v:shape>
            </w:pict>
          </mc:Fallback>
        </mc:AlternateContent>
      </w:r>
    </w:p>
    <w:p w:rsidR="000027C3" w:rsidRDefault="000027C3">
      <w:r>
        <w:br w:type="page"/>
      </w:r>
    </w:p>
    <w:p w:rsidR="003036F4" w:rsidRDefault="003E6A72" w:rsidP="003E6A72">
      <w:pPr>
        <w:pStyle w:val="Cmsor2"/>
      </w:pPr>
      <w:bookmarkStart w:id="7" w:name="_Toc461527851"/>
      <w:r>
        <w:lastRenderedPageBreak/>
        <w:t>Telepítés lépései</w:t>
      </w:r>
      <w:bookmarkEnd w:id="7"/>
    </w:p>
    <w:p w:rsidR="00AF3127" w:rsidRDefault="00C32E76" w:rsidP="00122FFA">
      <w:pPr>
        <w:pStyle w:val="Listaszerbekezds"/>
        <w:keepNext/>
        <w:numPr>
          <w:ilvl w:val="0"/>
          <w:numId w:val="10"/>
        </w:numPr>
      </w:pPr>
      <w:r>
        <w:t xml:space="preserve">Indítsa el a </w:t>
      </w:r>
      <w:r w:rsidRPr="00C32E76">
        <w:rPr>
          <w:b/>
        </w:rPr>
        <w:t>MCAN120803_</w:t>
      </w:r>
      <w:proofErr w:type="spellStart"/>
      <w:r w:rsidRPr="00C32E76">
        <w:rPr>
          <w:b/>
        </w:rPr>
        <w:t>x.x.x.x.msi</w:t>
      </w:r>
      <w:proofErr w:type="spellEnd"/>
      <w:r>
        <w:t xml:space="preserve"> nevű fájlt</w:t>
      </w:r>
      <w:r w:rsidR="00121BE8">
        <w:t xml:space="preserve">, majd válassza a </w:t>
      </w:r>
      <w:proofErr w:type="spellStart"/>
      <w:r w:rsidR="00121BE8" w:rsidRPr="00121BE8">
        <w:rPr>
          <w:b/>
        </w:rPr>
        <w:t>Next</w:t>
      </w:r>
      <w:proofErr w:type="spellEnd"/>
      <w:r w:rsidR="00121BE8">
        <w:t xml:space="preserve"> nyomógombot.</w:t>
      </w:r>
      <w:r>
        <w:br/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2680296D" wp14:editId="1DC208C0">
                <wp:extent cx="2634325" cy="2051595"/>
                <wp:effectExtent l="0" t="0" r="0" b="6350"/>
                <wp:docPr id="24" name="Vászon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7" name="Kép 27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581920" cy="2015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Ellipszis 26"/>
                        <wps:cNvSpPr/>
                        <wps:spPr>
                          <a:xfrm>
                            <a:off x="1586937" y="1756346"/>
                            <a:ext cx="532738" cy="21867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24" o:spid="_x0000_s1026" editas="canvas" style="width:207.45pt;height:161.55pt;mso-position-horizontal-relative:char;mso-position-vertical-relative:line" coordsize="26339,20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">
                <v:shape id="_x0000_s1027" type="#_x0000_t75" style="position:absolute;width:26339;height:20510;visibility:visible;mso-wrap-style:square">
                  <v:fill o:detectmouseclick="t"/>
                  <v:path o:connecttype="none"/>
                </v:shape>
                <v:shape id="Kép 27" o:spid="_x0000_s1028" type="#_x0000_t75" style="position:absolute;width:25819;height:20157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vIR/DAAAA2wAAAA8AAABkcnMvZG93bnJldi54bWxEj0FrAjEUhO9C/0N4hd40q4gtq1HUIoiC&#10;UPXi7bF5blY3L9tN6q7/3ggFj8PMN8NMZq0txY1qXzhW0O8lIIgzpwvOFRwPq+4XCB+QNZaOScGd&#10;PMymb50Jpto1/EO3fchFLGGfogITQpVK6TNDFn3PVcTRO7vaYoiyzqWusYnltpSDJBlJiwXHBYMV&#10;LQ1l1/2fVTD4PR3OZntMFrvhtt3g6Dsvm4tSH+/tfAwiUBte4X96rSP3Cc8v8QfI6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y8hH8MAAADbAAAADwAAAAAAAAAAAAAAAACf&#10;AgAAZHJzL2Rvd25yZXYueG1sUEsFBgAAAAAEAAQA9wAAAI8DAAAAAA==&#10;">
                  <v:imagedata r:id="rId30" o:title=""/>
                  <v:path arrowok="t"/>
                </v:shape>
                <v:oval id="Ellipszis 26" o:spid="_x0000_s1029" style="position:absolute;left:15869;top:17563;width:5327;height:21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ycIMIA&#10;AADbAAAADwAAAGRycy9kb3ducmV2LnhtbESPX2vCMBTF3wd+h3AF39bUYMuojaLCYG5Pc+Lzpbm2&#10;xeamNFHrPv0yGOzxcP78OOV6tJ240eBbxxrmSQqCuHKm5VrD8ev1+QWED8gGO8ek4UEe1qvJU4mF&#10;cXf+pNsh1CKOsC9QQxNCX0jpq4Ys+sT1xNE7u8FiiHKopRnwHsdtJ1Wa5tJiy5HQYE+7hqrL4Woj&#10;92O7UOqkttml+9694znrjdtrPZuOmyWIQGP4D/+134wGlcPvl/gD5O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JwgwgAAANsAAAAPAAAAAAAAAAAAAAAAAJgCAABkcnMvZG93&#10;bnJldi54bWxQSwUGAAAAAAQABAD1AAAAhwMAAAAA&#10;" filled="f" strokecolor="red" strokeweight="2pt"/>
                <w10:anchorlock/>
              </v:group>
            </w:pict>
          </mc:Fallback>
        </mc:AlternateContent>
      </w:r>
    </w:p>
    <w:p w:rsidR="00C32E76" w:rsidRDefault="00121BE8" w:rsidP="00122FFA">
      <w:pPr>
        <w:pStyle w:val="Listaszerbekezds"/>
        <w:numPr>
          <w:ilvl w:val="0"/>
          <w:numId w:val="10"/>
        </w:numPr>
      </w:pPr>
      <w:r>
        <w:t xml:space="preserve">Az </w:t>
      </w:r>
      <w:proofErr w:type="spellStart"/>
      <w:r>
        <w:t>EULA</w:t>
      </w:r>
      <w:proofErr w:type="spellEnd"/>
      <w:r>
        <w:t xml:space="preserve"> olvassa el, majd fogadja el amennyiben egyetért a leírtakkal, majd válassza a </w:t>
      </w:r>
      <w:proofErr w:type="spellStart"/>
      <w:r w:rsidRPr="00121BE8">
        <w:rPr>
          <w:b/>
        </w:rPr>
        <w:t>Next</w:t>
      </w:r>
      <w:proofErr w:type="spellEnd"/>
      <w:r>
        <w:t xml:space="preserve"> nyomógombot.</w:t>
      </w:r>
    </w:p>
    <w:p w:rsidR="00121BE8" w:rsidRDefault="00121BE8" w:rsidP="00121BE8">
      <w:pPr>
        <w:pStyle w:val="Listaszerbekezds"/>
        <w:ind w:left="360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1A392C8F" wp14:editId="1E6F30AF">
                <wp:extent cx="2619917" cy="2059388"/>
                <wp:effectExtent l="0" t="0" r="9525" b="0"/>
                <wp:docPr id="28" name="Vászon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Kép 29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0" y="0"/>
                            <a:ext cx="2571120" cy="2015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Ellipszis 31"/>
                        <wps:cNvSpPr/>
                        <wps:spPr>
                          <a:xfrm>
                            <a:off x="37" y="1523770"/>
                            <a:ext cx="532130" cy="2184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Ellipszis 32"/>
                        <wps:cNvSpPr/>
                        <wps:spPr>
                          <a:xfrm>
                            <a:off x="1571479" y="1792401"/>
                            <a:ext cx="532130" cy="2184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28" o:spid="_x0000_s1026" editas="canvas" style="width:206.3pt;height:162.15pt;mso-position-horizontal-relative:char;mso-position-vertical-relative:line" coordsize="26193,20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">
                <v:shape id="_x0000_s1027" type="#_x0000_t75" style="position:absolute;width:26193;height:20593;visibility:visible;mso-wrap-style:square">
                  <v:fill o:detectmouseclick="t"/>
                  <v:path o:connecttype="none"/>
                </v:shape>
                <v:shape id="Kép 29" o:spid="_x0000_s1028" type="#_x0000_t75" style="position:absolute;width:25711;height:20157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ypfHCAAAA2wAAAA8AAABkcnMvZG93bnJldi54bWxEj0+rwjAQxO8P/A5hBS+iqX8QrUYRQfCq&#10;vice12Zti82mNtHWb28E4R2H2fnNzmLVmEI8qXK5ZQWDfgSCOLE651TB73Hbm4JwHlljYZkUvMjB&#10;atn6WWCsbc17eh58KgKEXYwKMu/LWEqXZGTQ9W1JHLyrrQz6IKtU6grrADeFHEbRRBrMOTRkWNIm&#10;o+R2eJjwRi15Nr6fH/X6dMlHPC7S7t9WqU67Wc9BeGr8//E3vdMKhjP4bAkAkM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sqXxwgAAANsAAAAPAAAAAAAAAAAAAAAAAJ8C&#10;AABkcnMvZG93bnJldi54bWxQSwUGAAAAAAQABAD3AAAAjgMAAAAA&#10;">
                  <v:imagedata r:id="rId32" o:title=""/>
                  <v:path arrowok="t"/>
                </v:shape>
                <v:oval id="Ellipszis 31" o:spid="_x0000_s1029" style="position:absolute;top:15237;width:5321;height:21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ySicEA&#10;AADbAAAADwAAAGRycy9kb3ducmV2LnhtbESPS4vCMBSF94L/IVzB3ZhaH0g1igqCOisfuL4017bY&#10;3JQmavXXm4EBl4fz+DizRWNK8aDaFZYV9HsRCOLU6oIzBefT5mcCwnlkjaVlUvAiB4t5uzXDRNsn&#10;H+hx9JkII+wSVJB7XyVSujQng65nK+LgXW1t0AdZZ1LX+AzjppRxFI2lwYIDIceK1jmlt+PdBO7v&#10;ahjHl3g1upXv9R6vo0rbnVLdTrOcgvDU+G/4v73VCgZ9+PsSfoCc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IckonBAAAA2wAAAA8AAAAAAAAAAAAAAAAAmAIAAGRycy9kb3du&#10;cmV2LnhtbFBLBQYAAAAABAAEAPUAAACGAwAAAAA=&#10;" filled="f" strokecolor="red" strokeweight="2pt"/>
                <v:oval id="Ellipszis 32" o:spid="_x0000_s1030" style="position:absolute;left:15714;top:17924;width:5322;height:21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4M/sEA&#10;AADbAAAADwAAAGRycy9kb3ducmV2LnhtbESPzYrCMBSF9wO+Q7iCuzE16iDVKCoI6qxGxfWlubbF&#10;5qY0UatPbwYGZnk4Px9ntmhtJe7U+NKxhkE/AUGcOVNyruF03HxOQPiAbLByTBqe5GEx73zMMDXu&#10;wT90P4RcxBH2KWooQqhTKX1WkEXfdzVx9C6usRiibHJpGnzEcVtJlSRf0mLJkVBgTeuCsuvhZiP3&#10;ezVS6qxW42v1Wu/xMq6N22nd67bLKYhAbfgP/7W3RsNQwe+X+APk/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ODP7BAAAA2wAAAA8AAAAAAAAAAAAAAAAAmAIAAGRycy9kb3du&#10;cmV2LnhtbFBLBQYAAAAABAAEAPUAAACGAwAAAAA=&#10;" filled="f" strokecolor="red" strokeweight="2pt"/>
                <w10:anchorlock/>
              </v:group>
            </w:pict>
          </mc:Fallback>
        </mc:AlternateContent>
      </w:r>
    </w:p>
    <w:p w:rsidR="00121BE8" w:rsidRDefault="00121BE8" w:rsidP="00122FFA">
      <w:pPr>
        <w:pStyle w:val="Listaszerbekezds"/>
        <w:numPr>
          <w:ilvl w:val="0"/>
          <w:numId w:val="10"/>
        </w:numPr>
      </w:pPr>
      <w:r>
        <w:t>A telepítés típusaként válassza a teljes (</w:t>
      </w:r>
      <w:proofErr w:type="spellStart"/>
      <w:r w:rsidRPr="00121BE8">
        <w:rPr>
          <w:b/>
        </w:rPr>
        <w:t>Complete</w:t>
      </w:r>
      <w:proofErr w:type="spellEnd"/>
      <w:r>
        <w:t xml:space="preserve">) típusút, majd válassza a </w:t>
      </w:r>
      <w:proofErr w:type="spellStart"/>
      <w:r w:rsidRPr="00121BE8">
        <w:rPr>
          <w:b/>
        </w:rPr>
        <w:t>Next</w:t>
      </w:r>
      <w:proofErr w:type="spellEnd"/>
      <w:r>
        <w:t xml:space="preserve"> nyomógombot.</w:t>
      </w:r>
    </w:p>
    <w:p w:rsidR="00121BE8" w:rsidRDefault="00121BE8" w:rsidP="00121BE8">
      <w:pPr>
        <w:pStyle w:val="Listaszerbekezds"/>
        <w:ind w:left="360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2AAB6F09" wp14:editId="0DCF6E5C">
                <wp:extent cx="2619505" cy="2059388"/>
                <wp:effectExtent l="0" t="0" r="0" b="0"/>
                <wp:docPr id="30" name="Vászon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76" name="Kép 1376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000" cy="20160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Ellipszis 35"/>
                        <wps:cNvSpPr/>
                        <wps:spPr>
                          <a:xfrm>
                            <a:off x="283367" y="1261377"/>
                            <a:ext cx="531495" cy="21780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Ellipszis 36"/>
                        <wps:cNvSpPr/>
                        <wps:spPr>
                          <a:xfrm>
                            <a:off x="1578985" y="1773911"/>
                            <a:ext cx="531495" cy="21780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30" o:spid="_x0000_s1026" editas="canvas" style="width:206.25pt;height:162.15pt;mso-position-horizontal-relative:char;mso-position-vertical-relative:line" coordsize="26193,20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">
                <v:shape id="_x0000_s1027" type="#_x0000_t75" style="position:absolute;width:26193;height:20593;visibility:visible;mso-wrap-style:square">
                  <v:fill o:detectmouseclick="t"/>
                  <v:path o:connecttype="none"/>
                </v:shape>
                <v:shape id="Kép 1376" o:spid="_x0000_s1028" type="#_x0000_t75" style="position:absolute;width:25740;height:2016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+MhvFAAAA3QAAAA8AAABkcnMvZG93bnJldi54bWxET0tPAjEQvpv4H5ox4WKkCxo0C4UIyuOi&#10;iSDxOtkO243b6aaty/LvKQmJt/nyPWcy62wtWvKhcqxg0M9AEBdOV1wq+N4tH15AhIissXZMCk4U&#10;YDa9vZlgrt2Rv6jdxlKkEA45KjAxNrmUoTBkMfRdQ5y4g/MWY4K+lNrjMYXbWg6zbCQtVpwaDDa0&#10;MFT8bv+sAv5Z7Z4GH3uz9/P2/W3dfq59uFeqd9e9jkFE6uK/+Ore6DT/8XkEl2/SCXJ6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PjIbxQAAAN0AAAAPAAAAAAAAAAAAAAAA&#10;AJ8CAABkcnMvZG93bnJldi54bWxQSwUGAAAAAAQABAD3AAAAkQMAAAAA&#10;">
                  <v:imagedata r:id="rId34" o:title=""/>
                  <v:path arrowok="t"/>
                </v:shape>
                <v:oval id="Ellipszis 35" o:spid="_x0000_s1029" style="position:absolute;left:2833;top:12613;width:5315;height:21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eUisIA&#10;AADbAAAADwAAAGRycy9kb3ducmV2LnhtbESPS4vCMBSF98L8h3AH3Gk61Yp0jKKC4GNlZ3B9aa5t&#10;sbkpTdTO/HojCC4P5/FxZovO1OJGrassK/gaRiCIc6srLhT8/mwGUxDOI2usLZOCP3KwmH/0Zphq&#10;e+cj3TJfiDDCLkUFpfdNKqXLSzLohrYhDt7ZtgZ9kG0hdYv3MG5qGUfRRBqsOBBKbGhdUn7JriZw&#10;D6txHJ/iVXKp/9d7PCeNtjul+p/d8huEp86/w6/2VisYJfD8En6A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J5SKwgAAANsAAAAPAAAAAAAAAAAAAAAAAJgCAABkcnMvZG93&#10;bnJldi54bWxQSwUGAAAAAAQABAD1AAAAhwMAAAAA&#10;" filled="f" strokecolor="red" strokeweight="2pt"/>
                <v:oval id="Ellipszis 36" o:spid="_x0000_s1030" style="position:absolute;left:15789;top:17739;width:5315;height:21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UK/cEA&#10;AADbAAAADwAAAGRycy9kb3ducmV2LnhtbESPS4vCMBSF94L/IVzBnabWB1KNosKAOisfuL4017bY&#10;3JQmo9Vfb4QBl4fz+DjzZWNKcafaFZYVDPoRCOLU6oIzBefTT28KwnlkjaVlUvAkB8tFuzXHRNsH&#10;H+h+9JkII+wSVJB7XyVSujQng65vK+LgXW1t0AdZZ1LX+AjjppRxFE2kwYIDIceKNjmlt+OfCdzf&#10;9SiOL/F6fCtfmz1ex5W2O6W6nWY1A+Gp8d/wf3urFQwn8PkSfo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31Cv3BAAAA2wAAAA8AAAAAAAAAAAAAAAAAmAIAAGRycy9kb3du&#10;cmV2LnhtbFBLBQYAAAAABAAEAPUAAACGAwAAAAA=&#10;" filled="f" strokecolor="red" strokeweight="2pt"/>
                <w10:anchorlock/>
              </v:group>
            </w:pict>
          </mc:Fallback>
        </mc:AlternateContent>
      </w:r>
    </w:p>
    <w:p w:rsidR="00381036" w:rsidRDefault="00381036" w:rsidP="00122FFA">
      <w:pPr>
        <w:pStyle w:val="Listaszerbekezds"/>
        <w:numPr>
          <w:ilvl w:val="0"/>
          <w:numId w:val="10"/>
        </w:numPr>
      </w:pPr>
      <w:r>
        <w:lastRenderedPageBreak/>
        <w:t xml:space="preserve">A telepítés megkezdéséhez válassza az </w:t>
      </w:r>
      <w:proofErr w:type="spellStart"/>
      <w:r w:rsidRPr="00381036">
        <w:rPr>
          <w:b/>
        </w:rPr>
        <w:t>Install</w:t>
      </w:r>
      <w:proofErr w:type="spellEnd"/>
      <w:r>
        <w:t xml:space="preserve"> nyomógombot.</w:t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69C97AD6" wp14:editId="717A6584">
                <wp:extent cx="2632665" cy="2052084"/>
                <wp:effectExtent l="0" t="0" r="0" b="5715"/>
                <wp:docPr id="1377" name="Vászon 1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78" name="Kép 1378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" y="1"/>
                            <a:ext cx="2596680" cy="20161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Ellipszis 39"/>
                        <wps:cNvSpPr/>
                        <wps:spPr>
                          <a:xfrm>
                            <a:off x="1509070" y="1798637"/>
                            <a:ext cx="530860" cy="21717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377" o:spid="_x0000_s1026" editas="canvas" style="width:207.3pt;height:161.6pt;mso-position-horizontal-relative:char;mso-position-vertical-relative:line" coordsize="26320,20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">
                <v:shape id="_x0000_s1027" type="#_x0000_t75" style="position:absolute;width:26320;height:20516;visibility:visible;mso-wrap-style:square">
                  <v:fill o:detectmouseclick="t"/>
                  <v:path o:connecttype="none"/>
                </v:shape>
                <v:shape id="Kép 1378" o:spid="_x0000_s1028" type="#_x0000_t75" style="position:absolute;width:25966;height:20161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7n//GAAAA3QAAAA8AAABkcnMvZG93bnJldi54bWxEj0FrAkEMhe+C/2FIoTedbUUtW0fRgiIo&#10;hWop9BZ24u7SncwyM9X135uD4C3hvbz3ZbboXKPOFGLt2cDLMANFXHhbc2ng+7gevIGKCdli45kM&#10;XCnCYt7vzTC3/sJfdD6kUkkIxxwNVCm1udaxqMhhHPqWWLSTDw6TrKHUNuBFwl2jX7Nsoh3WLA0V&#10;tvRRUfF3+HcGytCOd3q/mh43P6fxdn/9XKVfMub5qVu+g0rUpYf5fr21gj+aCq58IyPo+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3uf/8YAAADdAAAADwAAAAAAAAAAAAAA&#10;AACfAgAAZHJzL2Rvd25yZXYueG1sUEsFBgAAAAAEAAQA9wAAAJIDAAAAAA==&#10;">
                  <v:imagedata r:id="rId36" o:title=""/>
                  <v:path arrowok="t"/>
                </v:shape>
                <v:oval id="Ellipszis 39" o:spid="_x0000_s1029" style="position:absolute;left:15090;top:17986;width:5309;height:21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qej8IA&#10;AADbAAAADwAAAGRycy9kb3ducmV2LnhtbESPS4vCMBSF94L/IVzB3ZjaUdFqFBUER1c+cH1prm2x&#10;uSlNRqu/fiIMuDycx8eZLRpTijvVrrCsoN+LQBCnVhecKTifNl9jEM4jaywtk4InOVjM260ZJto+&#10;+ED3o89EGGGXoILc+yqR0qU5GXQ9WxEH72prgz7IOpO6xkcYN6WMo2gkDRYcCDlWtM4pvR1/TeDu&#10;V4M4vsSr4a18rXd4HVba/ijV7TTLKQhPjf+E/9tbreB7Au8v4QfI+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ap6PwgAAANsAAAAPAAAAAAAAAAAAAAAAAJgCAABkcnMvZG93&#10;bnJldi54bWxQSwUGAAAAAAQABAD1AAAAhwMAAAAA&#10;" filled="f" strokecolor="red" strokeweight="2pt"/>
                <w10:anchorlock/>
              </v:group>
            </w:pict>
          </mc:Fallback>
        </mc:AlternateContent>
      </w:r>
    </w:p>
    <w:p w:rsidR="00AC79B4" w:rsidRDefault="00AC79B4" w:rsidP="00122FFA">
      <w:pPr>
        <w:pStyle w:val="Listaszerbekezds"/>
        <w:numPr>
          <w:ilvl w:val="0"/>
          <w:numId w:val="10"/>
        </w:numPr>
      </w:pPr>
      <w:r>
        <w:t xml:space="preserve">Az </w:t>
      </w:r>
      <w:proofErr w:type="spellStart"/>
      <w:r>
        <w:t>UAC</w:t>
      </w:r>
      <w:proofErr w:type="spellEnd"/>
      <w:r>
        <w:t xml:space="preserve"> által meg</w:t>
      </w:r>
      <w:r w:rsidR="00DD06FC">
        <w:t>jelenített</w:t>
      </w:r>
      <w:r>
        <w:t xml:space="preserve"> ablakban engedélyezze a telepítőnek, hogy hajtsa végre a megfelelő módosításokat</w:t>
      </w:r>
    </w:p>
    <w:p w:rsidR="00AC79B4" w:rsidRDefault="00AC79B4" w:rsidP="00AC79B4">
      <w:pPr>
        <w:pStyle w:val="Listaszerbekezds"/>
        <w:ind w:left="360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7F9569DE" wp14:editId="220B5FAA">
                <wp:extent cx="2631583" cy="1584251"/>
                <wp:effectExtent l="0" t="0" r="0" b="0"/>
                <wp:docPr id="1379" name="Vászon 1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80" name="Kép 138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42" y="0"/>
                            <a:ext cx="2596098" cy="15448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Ellipszis 42"/>
                        <wps:cNvSpPr/>
                        <wps:spPr>
                          <a:xfrm>
                            <a:off x="1594130" y="1083768"/>
                            <a:ext cx="530225" cy="21653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379" o:spid="_x0000_s1026" editas="canvas" style="width:207.2pt;height:124.75pt;mso-position-horizontal-relative:char;mso-position-vertical-relative:line" coordsize="26314,15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">
                <v:shape id="_x0000_s1027" type="#_x0000_t75" style="position:absolute;width:26314;height:15836;visibility:visible;mso-wrap-style:square">
                  <v:fill o:detectmouseclick="t"/>
                  <v:path o:connecttype="none"/>
                </v:shape>
                <v:shape id="Kép 1380" o:spid="_x0000_s1028" type="#_x0000_t75" style="position:absolute;left:1;width:25961;height:1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dEqfHAAAA3QAAAA8AAABkcnMvZG93bnJldi54bWxEj0FPwkAQhe8m/ofNmHCTraBCKgsxYKMJ&#10;4SBwgNukO7bV7myzu5b6752DibeZvDfvfbNYDa5VPYXYeDZwN85AEZfeNlwZOB6K2zmomJAttp7J&#10;wA9FWC2vrxaYW3/hd+r3qVISwjFHA3VKXa51LGtyGMe+IxbtwweHSdZQaRvwIuGu1ZMse9QOG5aG&#10;Gjta11R+7b+dgXt82RUxnLF88LPtpjh99rPXjTGjm+H5CVSiIf2b/67frOBP58Iv38gIevk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HdEqfHAAAA3QAAAA8AAAAAAAAAAAAA&#10;AAAAnwIAAGRycy9kb3ducmV2LnhtbFBLBQYAAAAABAAEAPcAAACTAwAAAAA=&#10;">
                  <v:imagedata r:id="rId38" o:title=""/>
                  <v:path arrowok="t"/>
                </v:shape>
                <v:oval id="Ellipszis 42" o:spid="_x0000_s1029" style="position:absolute;left:15941;top:10837;width:5302;height:2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h/g8IA&#10;AADbAAAADwAAAGRycy9kb3ducmV2LnhtbESPX2vCMBTF3wd+h3AF32ZqaMeoRrGFwdye5sTnS3Nt&#10;i81NaaJWP/0yGOzxcP78OKvNaDtxpcG3jjUs5gkI4sqZlmsNh++351cQPiAb7ByThjt52KwnTyvM&#10;jbvxF133oRZxhH2OGpoQ+lxKXzVk0c9dTxy9kxsshiiHWpoBb3HcdlIlyYu02HIkNNhT2VB13l9s&#10;5H4WqVJHVWTn7lF+4CnrjdtpPZuO2yWIQGP4D/+1342GVMHvl/gD5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yH+DwgAAANsAAAAPAAAAAAAAAAAAAAAAAJgCAABkcnMvZG93&#10;bnJldi54bWxQSwUGAAAAAAQABAD1AAAAhwMAAAAA&#10;" filled="f" strokecolor="red" strokeweight="2pt"/>
                <w10:anchorlock/>
              </v:group>
            </w:pict>
          </mc:Fallback>
        </mc:AlternateContent>
      </w:r>
    </w:p>
    <w:p w:rsidR="00AC79B4" w:rsidRDefault="00AC79B4" w:rsidP="00122FFA">
      <w:pPr>
        <w:pStyle w:val="Listaszerbekezds"/>
        <w:numPr>
          <w:ilvl w:val="0"/>
          <w:numId w:val="10"/>
        </w:numPr>
      </w:pPr>
      <w:r>
        <w:t>Ezt követően a telepítő megkezdi a szoftver telepítését</w:t>
      </w:r>
    </w:p>
    <w:p w:rsidR="00AC79B4" w:rsidRDefault="00AC79B4" w:rsidP="00AC79B4">
      <w:pPr>
        <w:pStyle w:val="Listaszerbekezds"/>
        <w:ind w:left="360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2961B388" wp14:editId="243139C8">
                <wp:extent cx="2631805" cy="2062716"/>
                <wp:effectExtent l="0" t="0" r="0" b="0"/>
                <wp:docPr id="1381" name="Vászon 1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82" name="Kép 138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099" cy="203449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1381" o:spid="_x0000_s1026" editas="canvas" style="width:207.25pt;height:162.4pt;mso-position-horizontal-relative:char;mso-position-vertical-relative:line" coordsize="26314,20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">
                <v:shape id="_x0000_s1027" type="#_x0000_t75" style="position:absolute;width:26314;height:20624;visibility:visible;mso-wrap-style:square">
                  <v:fill o:detectmouseclick="t"/>
                  <v:path o:connecttype="none"/>
                </v:shape>
                <v:shape id="Kép 1382" o:spid="_x0000_s1028" type="#_x0000_t75" style="position:absolute;width:25960;height:203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HkM7CAAAA3QAAAA8AAABkcnMvZG93bnJldi54bWxET81qwkAQvhf6DssUvNWNsdWQuoooAW8l&#10;6gMM2TFJzc6G7JpEn94tFHqbj+93VpvRNKKnztWWFcymEQjiwuqaSwXnU/aegHAeWWNjmRTcycFm&#10;/fqywlTbgXPqj74UIYRdigoq79tUSldUZNBNbUscuIvtDPoAu1LqDocQbhoZR9FCGqw5NFTY0q6i&#10;4nq8GQWfH8tkmzcX+Z0v2Gc/9aPQh71Sk7dx+wXC0+j/xX/ugw7z50kMv9+EE+T6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R5DOwgAAAN0AAAAPAAAAAAAAAAAAAAAAAJ8C&#10;AABkcnMvZG93bnJldi54bWxQSwUGAAAAAAQABAD3AAAAjgMAAAAA&#10;">
                  <v:imagedata r:id="rId40" o:title=""/>
                  <v:path arrowok="t"/>
                </v:shape>
                <w10:anchorlock/>
              </v:group>
            </w:pict>
          </mc:Fallback>
        </mc:AlternateContent>
      </w:r>
    </w:p>
    <w:p w:rsidR="00AC79B4" w:rsidRDefault="00AC79B4" w:rsidP="00122FFA">
      <w:pPr>
        <w:pStyle w:val="Listaszerbekezds"/>
        <w:numPr>
          <w:ilvl w:val="0"/>
          <w:numId w:val="10"/>
        </w:numPr>
      </w:pPr>
      <w:r>
        <w:lastRenderedPageBreak/>
        <w:t xml:space="preserve">A meghajtó szoftver telepítését a Windows veszi át, amely külön ablakban fut, a megjelenő ablakban válassza a </w:t>
      </w:r>
      <w:proofErr w:type="spellStart"/>
      <w:r w:rsidRPr="00CF2F22">
        <w:rPr>
          <w:b/>
        </w:rPr>
        <w:t>Next</w:t>
      </w:r>
      <w:proofErr w:type="spellEnd"/>
      <w:r>
        <w:t xml:space="preserve"> nyomógombot</w:t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0F826B2D" wp14:editId="195655B2">
                <wp:extent cx="4225064" cy="2158547"/>
                <wp:effectExtent l="0" t="0" r="4445" b="0"/>
                <wp:docPr id="1383" name="Vászon 1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84" name="Kép 138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4189228" cy="2099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Ellipszis 47"/>
                        <wps:cNvSpPr/>
                        <wps:spPr>
                          <a:xfrm>
                            <a:off x="1721374" y="1862919"/>
                            <a:ext cx="529590" cy="2145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383" o:spid="_x0000_s1026" editas="canvas" style="width:332.7pt;height:169.95pt;mso-position-horizontal-relative:char;mso-position-vertical-relative:line" coordsize="42246,21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">
                <v:shape id="_x0000_s1027" type="#_x0000_t75" style="position:absolute;width:42246;height:21583;visibility:visible;mso-wrap-style:square">
                  <v:fill o:detectmouseclick="t"/>
                  <v:path o:connecttype="none"/>
                </v:shape>
                <v:shape id="Kép 1384" o:spid="_x0000_s1028" type="#_x0000_t75" style="position:absolute;width:41892;height:209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YfFHDAAAA3QAAAA8AAABkcnMvZG93bnJldi54bWxET91qwjAUvhd8h3AGu5vpNtmkNhUdTARh&#10;suoDHJuztqw56ZJo69sbYeDd+fh+T7YYTCvO5HxjWcHzJAFBXFrdcKXgsP98moHwAVlja5kUXMjD&#10;Ih+PMky17fmbzkWoRAxhn6KCOoQuldKXNRn0E9sRR+7HOoMhQldJ7bCP4aaVL0nyJg02HBtq7Oij&#10;pvK3OBkFcjU9dhv82pr3fvXnXWX8zq2VenwYlnMQgYZwF/+7NzrOf51N4fZNPEHm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Jh8UcMAAADdAAAADwAAAAAAAAAAAAAAAACf&#10;AgAAZHJzL2Rvd25yZXYueG1sUEsFBgAAAAAEAAQA9wAAAI8DAAAAAA==&#10;">
                  <v:imagedata r:id="rId42" o:title=""/>
                  <v:path arrowok="t"/>
                </v:shape>
                <v:oval id="Ellipszis 47" o:spid="_x0000_s1029" style="position:absolute;left:17213;top:18629;width:5296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/cG8IA&#10;AADbAAAADwAAAGRycy9kb3ducmV2LnhtbESPX2vCMBTF3wd+h3AF39bUolOqUVQYuO3JKj5fmmtT&#10;bG5Kk2n10y+DwR4P58+Ps1z3thE36nztWME4SUEQl07XXCk4Hd9f5yB8QNbYOCYFD/KwXg1elphr&#10;d+cD3YpQiTjCPkcFJoQ2l9KXhiz6xLXE0bu4zmKIsquk7vAex20jszR9kxZrjgSDLe0Mldfi20bu&#10;13aSZedsO702z90nXqatdh9KjYb9ZgEiUB/+w3/tvVYwmcHvl/gD5O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v9wbwgAAANsAAAAPAAAAAAAAAAAAAAAAAJgCAABkcnMvZG93&#10;bnJldi54bWxQSwUGAAAAAAQABAD1AAAAhwMAAAAA&#10;" filled="f" strokecolor="red" strokeweight="2pt"/>
                <w10:anchorlock/>
              </v:group>
            </w:pict>
          </mc:Fallback>
        </mc:AlternateContent>
      </w:r>
    </w:p>
    <w:p w:rsidR="00A406AD" w:rsidRDefault="00A406AD" w:rsidP="00A406AD">
      <w:pPr>
        <w:pStyle w:val="Listaszerbekezds"/>
        <w:ind w:left="360"/>
      </w:pPr>
    </w:p>
    <w:p w:rsidR="00AC79B4" w:rsidRDefault="00AC79B4" w:rsidP="00122FFA">
      <w:pPr>
        <w:pStyle w:val="Listaszerbekezds"/>
        <w:numPr>
          <w:ilvl w:val="0"/>
          <w:numId w:val="10"/>
        </w:numPr>
      </w:pPr>
      <w:r>
        <w:t>A Windows rendszerbiztonság számára engedélyezze az eszköz meghajtó szoftver telepítését</w:t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202257EC" wp14:editId="6093AC6F">
                <wp:extent cx="3575884" cy="1520456"/>
                <wp:effectExtent l="0" t="0" r="5715" b="3810"/>
                <wp:docPr id="1385" name="Vászon 1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86" name="Kép 1386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572540" cy="1520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Ellipszis 50"/>
                        <wps:cNvSpPr/>
                        <wps:spPr>
                          <a:xfrm>
                            <a:off x="2038631" y="933896"/>
                            <a:ext cx="529590" cy="21526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385" o:spid="_x0000_s1026" editas="canvas" style="width:281.55pt;height:119.7pt;mso-position-horizontal-relative:char;mso-position-vertical-relative:line" coordsize="35756,15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">
                <v:shape id="_x0000_s1027" type="#_x0000_t75" style="position:absolute;width:35756;height:15201;visibility:visible;mso-wrap-style:square">
                  <v:fill o:detectmouseclick="t"/>
                  <v:path o:connecttype="none"/>
                </v:shape>
                <v:shape id="Kép 1386" o:spid="_x0000_s1028" type="#_x0000_t75" style="position:absolute;width:35725;height:15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5FiLFAAAA3QAAAA8AAABkcnMvZG93bnJldi54bWxET0trwkAQvhf6H5YpeKsbK4SQZiOtVOtB&#10;wUcvvQ3ZaTZtdjZktxr/vSsI3ubje04xG2wrjtT7xrGCyTgBQVw53XCt4OuweM5A+ICssXVMCs7k&#10;YVY+PhSYa3fiHR33oRYxhH2OCkwIXS6lrwxZ9GPXEUfux/UWQ4R9LXWPpxhuW/mSJKm02HBsMNjR&#10;3FD1t/+3CvRSbt4/dpOzObS/Tfr5nc15u1Zq9DS8vYIINIS7+OZe6Th/mqVw/SaeIMs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+RYixQAAAN0AAAAPAAAAAAAAAAAAAAAA&#10;AJ8CAABkcnMvZG93bnJldi54bWxQSwUGAAAAAAQABAD3AAAAkQMAAAAA&#10;">
                  <v:imagedata r:id="rId44" o:title=""/>
                  <v:path arrowok="t"/>
                </v:shape>
                <v:oval id="Ellipszis 50" o:spid="_x0000_s1029" style="position:absolute;left:20386;top:9338;width:5296;height:2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/SssAA&#10;AADbAAAADwAAAGRycy9kb3ducmV2LnhtbERPTWvCQBC9F/wPyxS81U2DKZK6ShUEbU+N4nnIjkkw&#10;Oxuyq0Z/vXMo9Ph43/Pl4Fp1pT40ng28TxJQxKW3DVcGDvvN2wxUiMgWW89k4E4BlovRyxxz62/8&#10;S9ciVkpCOORooI6xy7UOZU0Ow8R3xMKdfO8wCuwrbXu8SbhrdZokH9phw9JQY0frmspzcXHS+7Oa&#10;pukxXWXn9rH+xlPWWb8zZvw6fH2CijTEf/Gfe2sNZLJevsgP0I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I/SssAAAADbAAAADwAAAAAAAAAAAAAAAACYAgAAZHJzL2Rvd25y&#10;ZXYueG1sUEsFBgAAAAAEAAQA9QAAAIUDAAAAAA==&#10;" filled="f" strokecolor="red" strokeweight="2pt"/>
                <w10:anchorlock/>
              </v:group>
            </w:pict>
          </mc:Fallback>
        </mc:AlternateContent>
      </w:r>
    </w:p>
    <w:p w:rsidR="00A406AD" w:rsidRDefault="00A406AD" w:rsidP="00A406AD">
      <w:pPr>
        <w:pStyle w:val="Listaszerbekezds"/>
      </w:pPr>
    </w:p>
    <w:p w:rsidR="00CF2F22" w:rsidRDefault="00CF2F22" w:rsidP="00122FFA">
      <w:pPr>
        <w:pStyle w:val="Listaszerbekezds"/>
        <w:numPr>
          <w:ilvl w:val="0"/>
          <w:numId w:val="10"/>
        </w:numPr>
      </w:pPr>
      <w:r>
        <w:t xml:space="preserve">Az eszközillesztő varázsló az alábbi üzenettel jelzi a meghajtó szoftver sikeres telepítését, válassza a </w:t>
      </w:r>
      <w:r w:rsidRPr="00CF2F22">
        <w:rPr>
          <w:b/>
        </w:rPr>
        <w:t>Befejezés</w:t>
      </w:r>
      <w:r>
        <w:t xml:space="preserve"> nyomógombot.</w:t>
      </w:r>
    </w:p>
    <w:p w:rsidR="00CF2F22" w:rsidRDefault="00CF2F22" w:rsidP="00CF2F22">
      <w:pPr>
        <w:pStyle w:val="Listaszerbekezds"/>
        <w:ind w:left="360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1C4B04E7" wp14:editId="0507DEF3">
                <wp:extent cx="3045459" cy="2390225"/>
                <wp:effectExtent l="0" t="0" r="3175" b="0"/>
                <wp:docPr id="1387" name="Vászon 1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88" name="Kép 1388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4" y="0"/>
                            <a:ext cx="3009960" cy="2340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Ellipszis 53"/>
                        <wps:cNvSpPr/>
                        <wps:spPr>
                          <a:xfrm>
                            <a:off x="1941985" y="2077605"/>
                            <a:ext cx="528955" cy="236093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387" o:spid="_x0000_s1026" editas="canvas" style="width:239.8pt;height:188.2pt;mso-position-horizontal-relative:char;mso-position-vertical-relative:line" coordsize="30448,23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">
                <v:shape id="_x0000_s1027" type="#_x0000_t75" style="position:absolute;width:30448;height:23901;visibility:visible;mso-wrap-style:square">
                  <v:fill o:detectmouseclick="t"/>
                  <v:path o:connecttype="none"/>
                </v:shape>
                <v:shape id="Kép 1388" o:spid="_x0000_s1028" type="#_x0000_t75" style="position:absolute;width:30099;height:23401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Bq93FAAAA3QAAAA8AAABkcnMvZG93bnJldi54bWxEj0FLAzEQhe+C/yGM4M1mW0GWtWmpQrGX&#10;grv6A4bNmKzdTJYktuu/7xwEbzO8N+99s97OYVRnSnmIbGC5qEAR99EO7Ax8fuwfalC5IFscI5OB&#10;X8qw3dzerLGx8cItnbvilIRwbtCAL2VqtM69p4B5ESdi0b5iClhkTU7bhBcJD6NeVdWTDjiwNHic&#10;6NVTf+p+goH6lF7wfeU6374t50N7dPtv3BlzfzfvnkEVmsu/+e/6YAX/sRZc+UZG0J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AavdxQAAAN0AAAAPAAAAAAAAAAAAAAAA&#10;AJ8CAABkcnMvZG93bnJldi54bWxQSwUGAAAAAAQABAD3AAAAkQMAAAAA&#10;">
                  <v:imagedata r:id="rId46" o:title=""/>
                  <v:path arrowok="t"/>
                </v:shape>
                <v:oval id="Ellipszis 53" o:spid="_x0000_s1029" style="position:absolute;left:19419;top:20776;width:5290;height:23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1MxcIA&#10;AADbAAAADwAAAGRycy9kb3ducmV2LnhtbESPS4vCMBSF98L8h3AH3Gk61Yp0jKKC4GNlZ3B9aa5t&#10;sbkpTdTO/HojCC4P5/FxZovO1OJGrassK/gaRiCIc6srLhT8/mwGUxDOI2usLZOCP3KwmH/0Zphq&#10;e+cj3TJfiDDCLkUFpfdNKqXLSzLohrYhDt7ZtgZ9kG0hdYv3MG5qGUfRRBqsOBBKbGhdUn7JriZw&#10;D6txHJ/iVXKp/9d7PCeNtjul+p/d8huEp86/w6/2VitIRvD8En6A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XUzFwgAAANsAAAAPAAAAAAAAAAAAAAAAAJgCAABkcnMvZG93&#10;bnJldi54bWxQSwUGAAAAAAQABAD1AAAAhwMAAAAA&#10;" filled="f" strokecolor="red" strokeweight="2pt"/>
                <w10:anchorlock/>
              </v:group>
            </w:pict>
          </mc:Fallback>
        </mc:AlternateContent>
      </w:r>
    </w:p>
    <w:p w:rsidR="00A406AD" w:rsidRDefault="00A406AD">
      <w:r>
        <w:br w:type="page"/>
      </w:r>
    </w:p>
    <w:p w:rsidR="00A406AD" w:rsidRDefault="00CF2F22" w:rsidP="00122FFA">
      <w:pPr>
        <w:pStyle w:val="Listaszerbekezds"/>
        <w:numPr>
          <w:ilvl w:val="0"/>
          <w:numId w:val="10"/>
        </w:numPr>
      </w:pPr>
      <w:r>
        <w:lastRenderedPageBreak/>
        <w:t xml:space="preserve">A telepítés sikeres befejezését az alábbi ablak jelzi, az ablak bezárásához válassza a </w:t>
      </w:r>
      <w:proofErr w:type="spellStart"/>
      <w:r>
        <w:t>Finish</w:t>
      </w:r>
      <w:proofErr w:type="spellEnd"/>
      <w:r w:rsidR="00A406AD">
        <w:t xml:space="preserve"> </w:t>
      </w:r>
    </w:p>
    <w:p w:rsidR="00A406AD" w:rsidRDefault="00345BA8" w:rsidP="00A406AD">
      <w:pPr>
        <w:pStyle w:val="Listaszerbekezds"/>
        <w:ind w:left="360"/>
      </w:pPr>
      <w:r>
        <w:t>Nyomógombot</w:t>
      </w:r>
      <w:r w:rsidR="00A406AD">
        <w:t>.</w:t>
      </w:r>
    </w:p>
    <w:p w:rsidR="00CF2F22" w:rsidRDefault="00CF2F22" w:rsidP="00A406AD">
      <w:pPr>
        <w:pStyle w:val="Listaszerbekezds"/>
        <w:ind w:left="360"/>
      </w:pPr>
      <w:r>
        <w:t>.</w:t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1A00B944" wp14:editId="28D026E4">
                <wp:extent cx="2712093" cy="2129565"/>
                <wp:effectExtent l="0" t="0" r="0" b="4445"/>
                <wp:docPr id="1389" name="Vászon 1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90" name="Kép 1390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668772" cy="209410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1389" o:spid="_x0000_s1026" editas="canvas" style="width:213.55pt;height:167.7pt;mso-position-horizontal-relative:char;mso-position-vertical-relative:line" coordsize="27120,21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">
                <v:shape id="_x0000_s1027" type="#_x0000_t75" style="position:absolute;width:27120;height:21291;visibility:visible;mso-wrap-style:square">
                  <v:fill o:detectmouseclick="t"/>
                  <v:path o:connecttype="none"/>
                </v:shape>
                <v:shape id="Kép 1390" o:spid="_x0000_s1028" type="#_x0000_t75" style="position:absolute;width:26687;height:20941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dLqXFAAAA3QAAAA8AAABkcnMvZG93bnJldi54bWxEj0FrwkAQhe8F/8Mygre6qVqxqauIIKTg&#10;odpevA3ZaRLMzobsxsR/3zkI3mZ4b977Zr0dXK1u1IbKs4G3aQKKOPe24sLA78/hdQUqRGSLtWcy&#10;cKcA283oZY2p9T2f6HaOhZIQDikaKGNsUq1DXpLDMPUNsWh/vnUYZW0LbVvsJdzVepYkS+2wYmko&#10;saF9Sfn13DkDcXX5vnYLmlHHX/djkV36Q/ZuzGQ87D5BRRri0/y4zqzgzz+EX76REfTm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XS6lxQAAAN0AAAAPAAAAAAAAAAAAAAAA&#10;AJ8CAABkcnMvZG93bnJldi54bWxQSwUGAAAAAAQABAD3AAAAkQMAAAAA&#10;">
                  <v:imagedata r:id="rId48" o:title=""/>
                  <v:path arrowok="t"/>
                </v:shape>
                <w10:anchorlock/>
              </v:group>
            </w:pict>
          </mc:Fallback>
        </mc:AlternateContent>
      </w:r>
    </w:p>
    <w:p w:rsidR="00D032AB" w:rsidRDefault="00D032AB" w:rsidP="00A406AD">
      <w:pPr>
        <w:pStyle w:val="Listaszerbekezds"/>
        <w:ind w:left="360"/>
      </w:pPr>
    </w:p>
    <w:p w:rsidR="00D032AB" w:rsidRDefault="00D032AB" w:rsidP="00D032AB">
      <w:pPr>
        <w:pStyle w:val="Cmsor2"/>
      </w:pPr>
      <w:bookmarkStart w:id="8" w:name="_Toc461527852"/>
      <w:r>
        <w:t>Nevezetes útvonalak</w:t>
      </w:r>
      <w:bookmarkEnd w:id="8"/>
    </w:p>
    <w:p w:rsidR="00D032AB" w:rsidRDefault="00D032AB" w:rsidP="00D032AB">
      <w:pPr>
        <w:pStyle w:val="Cmsor3"/>
      </w:pPr>
      <w:bookmarkStart w:id="9" w:name="_Toc461527853"/>
      <w:proofErr w:type="spellStart"/>
      <w:r>
        <w:t>API</w:t>
      </w:r>
      <w:proofErr w:type="spellEnd"/>
      <w:r>
        <w:t>, meghajtó és dokumentáció elérési útvonala</w:t>
      </w:r>
      <w:bookmarkEnd w:id="9"/>
    </w:p>
    <w:p w:rsidR="002F2A50" w:rsidRPr="002F2A50" w:rsidRDefault="002F2A50" w:rsidP="00D87C77">
      <w:pPr>
        <w:pStyle w:val="Nincstrkz"/>
      </w:pPr>
      <w:r>
        <w:t>32bites operációs</w:t>
      </w:r>
      <w:r w:rsidR="00D87C77">
        <w:t>rendszer esetén:</w:t>
      </w:r>
    </w:p>
    <w:p w:rsidR="00D032AB" w:rsidRDefault="00D032AB" w:rsidP="00D87C77">
      <w:pPr>
        <w:pStyle w:val="Nincstrkz"/>
      </w:pPr>
      <w:r w:rsidRPr="00D032AB">
        <w:rPr>
          <w:noProof/>
          <w:lang w:eastAsia="hu-HU"/>
        </w:rPr>
        <mc:AlternateContent>
          <mc:Choice Requires="wps">
            <w:drawing>
              <wp:inline distT="0" distB="0" distL="0" distR="0" wp14:anchorId="5470D3B7" wp14:editId="0776F9FC">
                <wp:extent cx="5760720" cy="255181"/>
                <wp:effectExtent l="0" t="0" r="11430" b="12065"/>
                <wp:docPr id="1391" name="Szövegdoboz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2551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7B1306" w:rsidRDefault="0085337F" w:rsidP="00D032AB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</w:pPr>
                            <w:r w:rsidRPr="007B130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C:\Program Files\Konvolucio\MCAN120803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1391" o:spid="_x0000_s1041" type="#_x0000_t202" style="width:453.6pt;height:2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">
                <v:textbox>
                  <w:txbxContent>
                    <w:p w:rsidR="0085337F" w:rsidRPr="007B1306" w:rsidRDefault="0085337F" w:rsidP="00D032AB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</w:pPr>
                      <w:r w:rsidRPr="007B130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C:\Program Files\Konvolucio\MCAN120803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87C77" w:rsidRDefault="00D87C77" w:rsidP="00D032AB">
      <w:r w:rsidRPr="00D87C77">
        <w:rPr>
          <w:rStyle w:val="Finomkiemels"/>
        </w:rPr>
        <w:t>Megjegyzés</w:t>
      </w:r>
      <w:r>
        <w:t xml:space="preserve">: abban az esetben, ha számítógépen nem található </w:t>
      </w:r>
      <w:proofErr w:type="spellStart"/>
      <w:r>
        <w:t>LabView</w:t>
      </w:r>
      <w:proofErr w:type="spellEnd"/>
      <w:r>
        <w:t xml:space="preserve"> 2011, akkor a </w:t>
      </w:r>
      <w:proofErr w:type="spellStart"/>
      <w:r>
        <w:t>LabView</w:t>
      </w:r>
      <w:proofErr w:type="spellEnd"/>
      <w:r>
        <w:t xml:space="preserve"> könyvtár is ide kerül.</w:t>
      </w:r>
    </w:p>
    <w:p w:rsidR="00D87C77" w:rsidRDefault="00D87C77" w:rsidP="00D87C77">
      <w:pPr>
        <w:pStyle w:val="Cmsor3"/>
      </w:pPr>
      <w:bookmarkStart w:id="10" w:name="_Toc461527854"/>
      <w:proofErr w:type="spellStart"/>
      <w:r>
        <w:t>LabView</w:t>
      </w:r>
      <w:proofErr w:type="spellEnd"/>
      <w:r>
        <w:t xml:space="preserve"> könyvtár</w:t>
      </w:r>
      <w:r w:rsidR="007B1306">
        <w:t xml:space="preserve"> elérési útvonala</w:t>
      </w:r>
      <w:bookmarkEnd w:id="10"/>
    </w:p>
    <w:p w:rsidR="00D87C77" w:rsidRDefault="00D87C77" w:rsidP="00D87C77">
      <w:r w:rsidRPr="00D032AB">
        <w:rPr>
          <w:noProof/>
          <w:lang w:eastAsia="hu-HU"/>
        </w:rPr>
        <mc:AlternateContent>
          <mc:Choice Requires="wps">
            <w:drawing>
              <wp:inline distT="0" distB="0" distL="0" distR="0" wp14:anchorId="7A60FE9A" wp14:editId="761453C7">
                <wp:extent cx="5760720" cy="254635"/>
                <wp:effectExtent l="0" t="0" r="11430" b="12065"/>
                <wp:docPr id="1392" name="Szövegdoboz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254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7B1306" w:rsidRDefault="0085337F" w:rsidP="00D87C77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</w:rPr>
                            </w:pPr>
                            <w:r w:rsidRPr="007B130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</w:rPr>
                              <w:t>C:\Program Files\National Instruments\LabVIEW 2011\instr.lib\Konvolucio MCAN120803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1392" o:spid="_x0000_s1042" type="#_x0000_t202" style="width:453.6pt;height:2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">
                <v:textbox>
                  <w:txbxContent>
                    <w:p w:rsidR="0085337F" w:rsidRPr="007B1306" w:rsidRDefault="0085337F" w:rsidP="00D87C77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</w:rPr>
                      </w:pPr>
                      <w:r w:rsidRPr="007B1306"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</w:rPr>
                        <w:t>C:\Program Files\National Instruments\LabVIEW 2011\instr.lib\Konvolucio MCAN120803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B1306" w:rsidRDefault="007B1306" w:rsidP="007B1306">
      <w:pPr>
        <w:pStyle w:val="Cmsor3"/>
      </w:pPr>
      <w:bookmarkStart w:id="11" w:name="_Toc461527855"/>
      <w:r>
        <w:t>Mintakódok és alkalmazások elérési útvonala</w:t>
      </w:r>
      <w:bookmarkEnd w:id="11"/>
    </w:p>
    <w:p w:rsidR="007B1306" w:rsidRDefault="007B1306" w:rsidP="007B1306">
      <w:r w:rsidRPr="007B1306">
        <w:rPr>
          <w:noProof/>
          <w:lang w:eastAsia="hu-HU"/>
        </w:rPr>
        <mc:AlternateContent>
          <mc:Choice Requires="wps">
            <w:drawing>
              <wp:inline distT="0" distB="0" distL="0" distR="0" wp14:anchorId="04DEE09F" wp14:editId="755BF9D1">
                <wp:extent cx="5760720" cy="254635"/>
                <wp:effectExtent l="0" t="0" r="11430" b="12065"/>
                <wp:docPr id="1393" name="Szövegdoboz 1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254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7B1306" w:rsidRDefault="0085337F" w:rsidP="007B130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</w:rPr>
                            </w:pPr>
                            <w:r w:rsidRPr="007B130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</w:rPr>
                              <w:t>C:\Users\</w:t>
                            </w:r>
                            <w:r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</w:rPr>
                              <w:t>%UserName%</w:t>
                            </w:r>
                            <w:r w:rsidRPr="007B130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</w:rPr>
                              <w:t>\Documents\Konvolucio\MCAN120803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1393" o:spid="_x0000_s1043" type="#_x0000_t202" style="width:453.6pt;height:2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">
                <v:textbox>
                  <w:txbxContent>
                    <w:p w:rsidR="0085337F" w:rsidRPr="007B1306" w:rsidRDefault="0085337F" w:rsidP="007B130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</w:rPr>
                      </w:pPr>
                      <w:r w:rsidRPr="007B1306"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</w:rPr>
                        <w:t>C:\Users\</w:t>
                      </w:r>
                      <w:r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</w:rPr>
                        <w:t>%UserName%</w:t>
                      </w:r>
                      <w:r w:rsidRPr="007B1306"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</w:rPr>
                        <w:t>\Documents\Konvolucio\MCAN120803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81AB7" w:rsidRDefault="00781AB7">
      <w:r>
        <w:br w:type="page"/>
      </w:r>
    </w:p>
    <w:p w:rsidR="00781AB7" w:rsidRDefault="00781AB7" w:rsidP="00781AB7">
      <w:pPr>
        <w:pStyle w:val="Cmsor1"/>
      </w:pPr>
      <w:bookmarkStart w:id="12" w:name="_Toc461527856"/>
      <w:r>
        <w:lastRenderedPageBreak/>
        <w:t xml:space="preserve">CAN </w:t>
      </w:r>
      <w:proofErr w:type="spellStart"/>
      <w:r>
        <w:t>Bus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szoftver</w:t>
      </w:r>
      <w:bookmarkEnd w:id="12"/>
    </w:p>
    <w:p w:rsidR="003D457F" w:rsidRDefault="003D457F" w:rsidP="003D457F">
      <w:r>
        <w:t xml:space="preserve">A CAN </w:t>
      </w:r>
      <w:proofErr w:type="spellStart"/>
      <w:r>
        <w:t>Bus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szoftver felhasználási területe lehet CAN hálózat fejlesztése, hibakeresése és naplózása.</w:t>
      </w:r>
    </w:p>
    <w:p w:rsidR="003D457F" w:rsidRDefault="003D457F" w:rsidP="00970110">
      <w:pPr>
        <w:pStyle w:val="Nincstrkz"/>
      </w:pPr>
      <w:r>
        <w:t>A szoftver az alábbi funkciókat támogatja:</w:t>
      </w:r>
    </w:p>
    <w:p w:rsidR="00626D96" w:rsidRDefault="00626D96" w:rsidP="00122FFA">
      <w:pPr>
        <w:pStyle w:val="Nincstrkz"/>
        <w:numPr>
          <w:ilvl w:val="0"/>
          <w:numId w:val="15"/>
        </w:numPr>
      </w:pPr>
      <w:r>
        <w:t>projectek kezelését és a projectek gyors elérését</w:t>
      </w:r>
    </w:p>
    <w:p w:rsidR="003D457F" w:rsidRDefault="003D457F" w:rsidP="00122FFA">
      <w:pPr>
        <w:pStyle w:val="Listaszerbekezds"/>
        <w:numPr>
          <w:ilvl w:val="0"/>
          <w:numId w:val="15"/>
        </w:numPr>
      </w:pPr>
      <w:r>
        <w:t xml:space="preserve">egyedi </w:t>
      </w:r>
      <w:r w:rsidR="00970110">
        <w:t>üzent</w:t>
      </w:r>
      <w:r>
        <w:t xml:space="preserve"> küldése billentyűzet egy billentyűjéhez</w:t>
      </w:r>
      <w:r w:rsidR="00970110">
        <w:t xml:space="preserve"> rendelt nyomógomb segítségével</w:t>
      </w:r>
    </w:p>
    <w:p w:rsidR="00970110" w:rsidRDefault="00970110" w:rsidP="00122FFA">
      <w:pPr>
        <w:pStyle w:val="Listaszerbekezds"/>
        <w:numPr>
          <w:ilvl w:val="0"/>
          <w:numId w:val="15"/>
        </w:numPr>
      </w:pPr>
      <w:r>
        <w:t>egyedi üzenet küldése periódus idő megadásával</w:t>
      </w:r>
    </w:p>
    <w:p w:rsidR="00970110" w:rsidRDefault="00970110" w:rsidP="00122FFA">
      <w:pPr>
        <w:pStyle w:val="Listaszerbekezds"/>
        <w:numPr>
          <w:ilvl w:val="0"/>
          <w:numId w:val="15"/>
        </w:numPr>
      </w:pPr>
      <w:r>
        <w:t xml:space="preserve">egyedi üzenet küldése </w:t>
      </w:r>
      <w:proofErr w:type="spellStart"/>
      <w:r>
        <w:t>Click</w:t>
      </w:r>
      <w:proofErr w:type="spellEnd"/>
      <w:r>
        <w:t xml:space="preserve"> segítségével</w:t>
      </w:r>
    </w:p>
    <w:p w:rsidR="00552DC2" w:rsidRDefault="00552DC2" w:rsidP="00122FFA">
      <w:pPr>
        <w:pStyle w:val="Listaszerbekezds"/>
        <w:numPr>
          <w:ilvl w:val="0"/>
          <w:numId w:val="15"/>
        </w:numPr>
      </w:pPr>
      <w:r>
        <w:t>üzenetszűrők</w:t>
      </w:r>
    </w:p>
    <w:p w:rsidR="00D815A1" w:rsidRDefault="00552DC2" w:rsidP="00122FFA">
      <w:pPr>
        <w:pStyle w:val="Listaszerbekezds"/>
        <w:numPr>
          <w:ilvl w:val="0"/>
          <w:numId w:val="15"/>
        </w:numPr>
      </w:pPr>
      <w:r>
        <w:t>egyedi időbélyeg minden üzenethez</w:t>
      </w:r>
    </w:p>
    <w:p w:rsidR="00552DC2" w:rsidRDefault="00552DC2" w:rsidP="00122FFA">
      <w:pPr>
        <w:pStyle w:val="Listaszerbekezds"/>
        <w:numPr>
          <w:ilvl w:val="0"/>
          <w:numId w:val="15"/>
        </w:numPr>
      </w:pPr>
      <w:r>
        <w:t>minden indítást követően log fájl készül az adatforgalomról</w:t>
      </w:r>
    </w:p>
    <w:p w:rsidR="00D815A1" w:rsidRDefault="00D815A1" w:rsidP="00122FFA">
      <w:pPr>
        <w:pStyle w:val="Listaszerbekezds"/>
        <w:numPr>
          <w:ilvl w:val="0"/>
          <w:numId w:val="15"/>
        </w:numPr>
      </w:pPr>
      <w:r>
        <w:t>az üzenetekhez egyedi megjegyzés fűzhető</w:t>
      </w:r>
    </w:p>
    <w:p w:rsidR="00BE6BAD" w:rsidRDefault="00BE6BAD" w:rsidP="00122FFA">
      <w:pPr>
        <w:pStyle w:val="Listaszerbekezds"/>
        <w:numPr>
          <w:ilvl w:val="0"/>
          <w:numId w:val="15"/>
        </w:numPr>
      </w:pPr>
      <w:r>
        <w:t xml:space="preserve">a napló fájl exportálható: </w:t>
      </w:r>
      <w:proofErr w:type="spellStart"/>
      <w:r>
        <w:t>csv</w:t>
      </w:r>
      <w:proofErr w:type="spellEnd"/>
      <w:r>
        <w:t xml:space="preserve">, </w:t>
      </w:r>
      <w:proofErr w:type="spellStart"/>
      <w:r>
        <w:t>xlsx</w:t>
      </w:r>
      <w:proofErr w:type="spellEnd"/>
      <w:r>
        <w:t xml:space="preserve"> formátumba</w:t>
      </w:r>
    </w:p>
    <w:p w:rsidR="00626D96" w:rsidRDefault="00626D96" w:rsidP="00626D96">
      <w:pPr>
        <w:pStyle w:val="Nincstrkz"/>
      </w:pPr>
      <w:r>
        <w:t>A szoftver a következő üzemmódokat támogatja:</w:t>
      </w:r>
    </w:p>
    <w:p w:rsidR="00626D96" w:rsidRDefault="00626D96" w:rsidP="00122FFA">
      <w:pPr>
        <w:pStyle w:val="Listaszerbekezds"/>
        <w:numPr>
          <w:ilvl w:val="0"/>
          <w:numId w:val="17"/>
        </w:numPr>
      </w:pPr>
      <w:proofErr w:type="spellStart"/>
      <w:r>
        <w:t>Loopback</w:t>
      </w:r>
      <w:proofErr w:type="spellEnd"/>
      <w:r>
        <w:t xml:space="preserve"> </w:t>
      </w:r>
    </w:p>
    <w:p w:rsidR="00626D96" w:rsidRDefault="00626D96" w:rsidP="00122FFA">
      <w:pPr>
        <w:pStyle w:val="Listaszerbekezds"/>
        <w:numPr>
          <w:ilvl w:val="0"/>
          <w:numId w:val="17"/>
        </w:numPr>
      </w:pPr>
      <w:r>
        <w:t xml:space="preserve">Listen </w:t>
      </w:r>
      <w:proofErr w:type="spellStart"/>
      <w:r>
        <w:t>only</w:t>
      </w:r>
      <w:proofErr w:type="spellEnd"/>
      <w:r>
        <w:t xml:space="preserve"> </w:t>
      </w:r>
    </w:p>
    <w:p w:rsidR="00626D96" w:rsidRDefault="00626D96" w:rsidP="00122FFA">
      <w:pPr>
        <w:pStyle w:val="Listaszerbekezds"/>
        <w:numPr>
          <w:ilvl w:val="0"/>
          <w:numId w:val="17"/>
        </w:numPr>
      </w:pPr>
      <w:r>
        <w:t xml:space="preserve">Non 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retransmission</w:t>
      </w:r>
      <w:proofErr w:type="spellEnd"/>
    </w:p>
    <w:p w:rsidR="00626D96" w:rsidRDefault="00626D96" w:rsidP="00122FFA">
      <w:pPr>
        <w:pStyle w:val="Listaszerbekezds"/>
        <w:numPr>
          <w:ilvl w:val="0"/>
          <w:numId w:val="17"/>
        </w:numPr>
      </w:pPr>
      <w:proofErr w:type="spellStart"/>
      <w:r>
        <w:t>bus</w:t>
      </w:r>
      <w:proofErr w:type="spellEnd"/>
      <w:r>
        <w:t xml:space="preserve"> </w:t>
      </w:r>
      <w:proofErr w:type="spellStart"/>
      <w:r>
        <w:t>termination</w:t>
      </w:r>
      <w:proofErr w:type="spellEnd"/>
      <w:r>
        <w:t xml:space="preserve"> </w:t>
      </w:r>
      <w:proofErr w:type="spellStart"/>
      <w:r>
        <w:t>on</w:t>
      </w:r>
      <w:proofErr w:type="spellEnd"/>
      <w:r>
        <w:t>/</w:t>
      </w:r>
      <w:proofErr w:type="spellStart"/>
      <w:r>
        <w:t>off</w:t>
      </w:r>
      <w:proofErr w:type="spellEnd"/>
      <w:r>
        <w:t>.</w:t>
      </w:r>
    </w:p>
    <w:p w:rsidR="00D815A1" w:rsidRDefault="008778AC" w:rsidP="00EF7AAF">
      <w:pPr>
        <w:pStyle w:val="Nincstrkz"/>
      </w:pPr>
      <w:r>
        <w:t>Hamarosan érkező</w:t>
      </w:r>
      <w:r w:rsidR="00BE6BAD">
        <w:t xml:space="preserve"> funkciók:</w:t>
      </w:r>
    </w:p>
    <w:p w:rsidR="00BE6BAD" w:rsidRDefault="00BE6BAD" w:rsidP="00122FFA">
      <w:pPr>
        <w:pStyle w:val="Listaszerbekezds"/>
        <w:numPr>
          <w:ilvl w:val="0"/>
          <w:numId w:val="16"/>
        </w:numPr>
      </w:pPr>
      <w:r>
        <w:t xml:space="preserve">üzenet és üzent név összerendelő táblázat. (minden CAN üzenet </w:t>
      </w:r>
      <w:proofErr w:type="spellStart"/>
      <w:r>
        <w:t>ID-hez</w:t>
      </w:r>
      <w:proofErr w:type="spellEnd"/>
      <w:r>
        <w:t xml:space="preserve"> egy név </w:t>
      </w:r>
      <w:r w:rsidR="008778AC">
        <w:t xml:space="preserve">rendelhető, amely segítségével gyorsan és egyszerűen </w:t>
      </w:r>
      <w:r w:rsidR="00EF7AAF">
        <w:t>kezelhetőek</w:t>
      </w:r>
      <w:r w:rsidR="008778AC">
        <w:t xml:space="preserve"> az üzenetek.)</w:t>
      </w:r>
    </w:p>
    <w:p w:rsidR="008778AC" w:rsidRDefault="00EF7AAF" w:rsidP="00122FFA">
      <w:pPr>
        <w:pStyle w:val="Listaszerbekezds"/>
        <w:numPr>
          <w:ilvl w:val="0"/>
          <w:numId w:val="16"/>
        </w:numPr>
      </w:pPr>
      <w:r>
        <w:t>üzent küldése szekvenciában/csoportba szervezve. A funkció segítéségével üzenet küldés szekvenciát készíthet a felhasználó melynek segítségével egy eszköz funkcióját tudja szoftveresen reprodukálni.</w:t>
      </w:r>
    </w:p>
    <w:p w:rsidR="0098395F" w:rsidRDefault="0098395F">
      <w:r>
        <w:br w:type="page"/>
      </w:r>
    </w:p>
    <w:p w:rsidR="001D7F5B" w:rsidRDefault="001D7F5B" w:rsidP="001D7F5B">
      <w:pPr>
        <w:pStyle w:val="Cmsor2"/>
      </w:pPr>
      <w:bookmarkStart w:id="13" w:name="_Toc461527857"/>
      <w:r>
        <w:lastRenderedPageBreak/>
        <w:t>Szoftver használata</w:t>
      </w:r>
      <w:bookmarkEnd w:id="13"/>
    </w:p>
    <w:p w:rsidR="0098395F" w:rsidRDefault="0098395F" w:rsidP="001D7F5B">
      <w:r>
        <w:t xml:space="preserve">A szoftver bemutatása egy minta </w:t>
      </w:r>
      <w:r w:rsidR="00651D4C">
        <w:t xml:space="preserve">termékkel való kommunikáció </w:t>
      </w:r>
      <w:r>
        <w:t>segítségével történik, a minta project paraméterei a következőek:</w:t>
      </w:r>
    </w:p>
    <w:p w:rsidR="0098395F" w:rsidRDefault="006D13A1" w:rsidP="00122FFA">
      <w:pPr>
        <w:pStyle w:val="Listaszerbekezds"/>
        <w:numPr>
          <w:ilvl w:val="0"/>
          <w:numId w:val="18"/>
        </w:numPr>
      </w:pPr>
      <w:proofErr w:type="spellStart"/>
      <w:r>
        <w:t>Product</w:t>
      </w:r>
      <w:proofErr w:type="spellEnd"/>
      <w:r>
        <w:t xml:space="preserve"> </w:t>
      </w:r>
      <w:proofErr w:type="spellStart"/>
      <w:r>
        <w:t>Name</w:t>
      </w:r>
      <w:proofErr w:type="spellEnd"/>
      <w:r>
        <w:t>: CP</w:t>
      </w:r>
      <w:r w:rsidR="00AB5440">
        <w:t>4015</w:t>
      </w:r>
    </w:p>
    <w:p w:rsidR="00AB5440" w:rsidRDefault="00AB5440" w:rsidP="00122FFA">
      <w:pPr>
        <w:pStyle w:val="Listaszerbekezds"/>
        <w:numPr>
          <w:ilvl w:val="0"/>
          <w:numId w:val="18"/>
        </w:numPr>
      </w:pPr>
      <w:proofErr w:type="spellStart"/>
      <w:r>
        <w:t>Bus</w:t>
      </w:r>
      <w:proofErr w:type="spellEnd"/>
      <w:r>
        <w:t xml:space="preserve"> </w:t>
      </w:r>
      <w:proofErr w:type="spellStart"/>
      <w:r>
        <w:t>termination</w:t>
      </w:r>
      <w:proofErr w:type="spellEnd"/>
      <w:r>
        <w:t>: igen</w:t>
      </w:r>
    </w:p>
    <w:p w:rsidR="00AB5440" w:rsidRDefault="00AB5440" w:rsidP="00122FFA">
      <w:pPr>
        <w:pStyle w:val="Listaszerbekezds"/>
        <w:numPr>
          <w:ilvl w:val="0"/>
          <w:numId w:val="18"/>
        </w:numPr>
      </w:pPr>
      <w:proofErr w:type="spellStart"/>
      <w:r>
        <w:t>Loopback</w:t>
      </w:r>
      <w:proofErr w:type="spellEnd"/>
      <w:r>
        <w:t>: nem</w:t>
      </w:r>
    </w:p>
    <w:p w:rsidR="00AB5440" w:rsidRDefault="00AB5440" w:rsidP="00122FFA">
      <w:pPr>
        <w:pStyle w:val="Listaszerbekezds"/>
        <w:numPr>
          <w:ilvl w:val="0"/>
          <w:numId w:val="18"/>
        </w:numPr>
      </w:pPr>
      <w:r>
        <w:t xml:space="preserve">Listen </w:t>
      </w:r>
      <w:proofErr w:type="spellStart"/>
      <w:r>
        <w:t>only</w:t>
      </w:r>
      <w:proofErr w:type="spellEnd"/>
      <w:r>
        <w:t>: nem</w:t>
      </w:r>
    </w:p>
    <w:p w:rsidR="00AB5440" w:rsidRDefault="00AB5440" w:rsidP="00122FFA">
      <w:pPr>
        <w:pStyle w:val="Listaszerbekezds"/>
        <w:numPr>
          <w:ilvl w:val="0"/>
          <w:numId w:val="18"/>
        </w:numPr>
      </w:pPr>
      <w:proofErr w:type="spellStart"/>
      <w:r>
        <w:t>Baudrate</w:t>
      </w:r>
      <w:proofErr w:type="spellEnd"/>
      <w:r>
        <w:t>: 500 000kBaud</w:t>
      </w:r>
    </w:p>
    <w:p w:rsidR="00220983" w:rsidRDefault="006D13A1" w:rsidP="00122FFA">
      <w:pPr>
        <w:pStyle w:val="Listaszerbekezds"/>
        <w:numPr>
          <w:ilvl w:val="0"/>
          <w:numId w:val="18"/>
        </w:numPr>
      </w:pPr>
      <w:r>
        <w:t>Minden üzenet standard üzenet</w:t>
      </w:r>
    </w:p>
    <w:p w:rsidR="00220983" w:rsidRDefault="00220983" w:rsidP="00220983">
      <w:pPr>
        <w:pStyle w:val="Nincstrkz"/>
      </w:pPr>
      <w:r>
        <w:t>Kimenő üzenetek: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73"/>
        <w:gridCol w:w="920"/>
        <w:gridCol w:w="776"/>
        <w:gridCol w:w="850"/>
        <w:gridCol w:w="1843"/>
        <w:gridCol w:w="3226"/>
      </w:tblGrid>
      <w:tr w:rsidR="006D13A1" w:rsidRPr="006D13A1" w:rsidTr="00220983">
        <w:tc>
          <w:tcPr>
            <w:tcW w:w="1673" w:type="dxa"/>
          </w:tcPr>
          <w:p w:rsidR="00AB5440" w:rsidRPr="006D13A1" w:rsidRDefault="00AB5440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Név</w:t>
            </w:r>
          </w:p>
        </w:tc>
        <w:tc>
          <w:tcPr>
            <w:tcW w:w="920" w:type="dxa"/>
          </w:tcPr>
          <w:p w:rsidR="00AB5440" w:rsidRPr="006D13A1" w:rsidRDefault="00AB5440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Periodikus?</w:t>
            </w:r>
          </w:p>
        </w:tc>
        <w:tc>
          <w:tcPr>
            <w:tcW w:w="776" w:type="dxa"/>
          </w:tcPr>
          <w:p w:rsidR="00AB5440" w:rsidRPr="006D13A1" w:rsidRDefault="00220983" w:rsidP="001D7F5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Peridus i.</w:t>
            </w:r>
          </w:p>
        </w:tc>
        <w:tc>
          <w:tcPr>
            <w:tcW w:w="850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proofErr w:type="spellStart"/>
            <w:r w:rsidRPr="006D13A1">
              <w:rPr>
                <w:sz w:val="14"/>
                <w:szCs w:val="14"/>
              </w:rPr>
              <w:t>Arb</w:t>
            </w:r>
            <w:proofErr w:type="spellEnd"/>
            <w:r w:rsidRPr="006D13A1">
              <w:rPr>
                <w:sz w:val="14"/>
                <w:szCs w:val="14"/>
              </w:rPr>
              <w:t xml:space="preserve"> </w:t>
            </w:r>
            <w:proofErr w:type="spellStart"/>
            <w:r w:rsidRPr="006D13A1">
              <w:rPr>
                <w:sz w:val="14"/>
                <w:szCs w:val="14"/>
              </w:rPr>
              <w:t>Id</w:t>
            </w:r>
            <w:proofErr w:type="spellEnd"/>
          </w:p>
        </w:tc>
        <w:tc>
          <w:tcPr>
            <w:tcW w:w="1843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Adat</w:t>
            </w:r>
          </w:p>
        </w:tc>
        <w:tc>
          <w:tcPr>
            <w:tcW w:w="3226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Leírás</w:t>
            </w:r>
          </w:p>
        </w:tc>
      </w:tr>
      <w:tr w:rsidR="006D13A1" w:rsidRPr="006D13A1" w:rsidTr="00220983">
        <w:tc>
          <w:tcPr>
            <w:tcW w:w="1673" w:type="dxa"/>
          </w:tcPr>
          <w:p w:rsidR="00AB5440" w:rsidRPr="006D13A1" w:rsidRDefault="00AB5440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GW_</w:t>
            </w:r>
            <w:proofErr w:type="spellStart"/>
            <w:r w:rsidRPr="006D13A1">
              <w:rPr>
                <w:sz w:val="14"/>
                <w:szCs w:val="14"/>
              </w:rPr>
              <w:t>SEND</w:t>
            </w:r>
            <w:proofErr w:type="spellEnd"/>
            <w:r w:rsidRPr="006D13A1">
              <w:rPr>
                <w:sz w:val="14"/>
                <w:szCs w:val="14"/>
              </w:rPr>
              <w:t>_</w:t>
            </w:r>
            <w:proofErr w:type="spellStart"/>
            <w:r w:rsidRPr="006D13A1">
              <w:rPr>
                <w:sz w:val="14"/>
                <w:szCs w:val="14"/>
              </w:rPr>
              <w:t>WakeUpInfo</w:t>
            </w:r>
            <w:proofErr w:type="spellEnd"/>
          </w:p>
        </w:tc>
        <w:tc>
          <w:tcPr>
            <w:tcW w:w="920" w:type="dxa"/>
          </w:tcPr>
          <w:p w:rsidR="00AB5440" w:rsidRPr="006D13A1" w:rsidRDefault="00AB5440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igen</w:t>
            </w:r>
          </w:p>
        </w:tc>
        <w:tc>
          <w:tcPr>
            <w:tcW w:w="776" w:type="dxa"/>
          </w:tcPr>
          <w:p w:rsidR="00AB5440" w:rsidRPr="006D13A1" w:rsidRDefault="00AB5440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500ms</w:t>
            </w:r>
          </w:p>
        </w:tc>
        <w:tc>
          <w:tcPr>
            <w:tcW w:w="850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0000058F</w:t>
            </w:r>
          </w:p>
        </w:tc>
        <w:tc>
          <w:tcPr>
            <w:tcW w:w="1843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 xml:space="preserve">80 00 </w:t>
            </w:r>
            <w:proofErr w:type="spellStart"/>
            <w:r w:rsidRPr="006D13A1">
              <w:rPr>
                <w:sz w:val="14"/>
                <w:szCs w:val="14"/>
              </w:rPr>
              <w:t>00</w:t>
            </w:r>
            <w:proofErr w:type="spellEnd"/>
            <w:r w:rsidRPr="006D13A1">
              <w:rPr>
                <w:sz w:val="14"/>
                <w:szCs w:val="14"/>
              </w:rPr>
              <w:t xml:space="preserve"> C0 00</w:t>
            </w:r>
          </w:p>
        </w:tc>
        <w:tc>
          <w:tcPr>
            <w:tcW w:w="3226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Termék ébren tartása</w:t>
            </w:r>
          </w:p>
        </w:tc>
      </w:tr>
      <w:tr w:rsidR="006D13A1" w:rsidRPr="006D13A1" w:rsidTr="00220983">
        <w:tc>
          <w:tcPr>
            <w:tcW w:w="1673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proofErr w:type="spellStart"/>
            <w:r w:rsidRPr="006D13A1">
              <w:rPr>
                <w:sz w:val="14"/>
                <w:szCs w:val="14"/>
              </w:rPr>
              <w:t>DTOOL</w:t>
            </w:r>
            <w:proofErr w:type="spellEnd"/>
            <w:r w:rsidRPr="006D13A1">
              <w:rPr>
                <w:sz w:val="14"/>
                <w:szCs w:val="14"/>
              </w:rPr>
              <w:t>_</w:t>
            </w:r>
            <w:proofErr w:type="spellStart"/>
            <w:r w:rsidRPr="006D13A1">
              <w:rPr>
                <w:sz w:val="14"/>
                <w:szCs w:val="14"/>
              </w:rPr>
              <w:t>to</w:t>
            </w:r>
            <w:proofErr w:type="spellEnd"/>
            <w:r w:rsidRPr="006D13A1">
              <w:rPr>
                <w:sz w:val="14"/>
                <w:szCs w:val="14"/>
              </w:rPr>
              <w:t>_</w:t>
            </w:r>
            <w:proofErr w:type="spellStart"/>
            <w:r w:rsidRPr="006D13A1">
              <w:rPr>
                <w:sz w:val="14"/>
                <w:szCs w:val="14"/>
              </w:rPr>
              <w:t>BIC</w:t>
            </w:r>
            <w:proofErr w:type="spellEnd"/>
          </w:p>
        </w:tc>
        <w:tc>
          <w:tcPr>
            <w:tcW w:w="920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igen</w:t>
            </w:r>
          </w:p>
        </w:tc>
        <w:tc>
          <w:tcPr>
            <w:tcW w:w="776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3000ms</w:t>
            </w:r>
          </w:p>
        </w:tc>
        <w:tc>
          <w:tcPr>
            <w:tcW w:w="850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00000714</w:t>
            </w:r>
          </w:p>
        </w:tc>
        <w:tc>
          <w:tcPr>
            <w:tcW w:w="1843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 xml:space="preserve">02 3E 00 </w:t>
            </w:r>
            <w:proofErr w:type="spellStart"/>
            <w:r w:rsidRPr="006D13A1">
              <w:rPr>
                <w:sz w:val="14"/>
                <w:szCs w:val="14"/>
              </w:rPr>
              <w:t>00</w:t>
            </w:r>
            <w:proofErr w:type="spellEnd"/>
            <w:r w:rsidRPr="006D13A1">
              <w:rPr>
                <w:sz w:val="14"/>
                <w:szCs w:val="14"/>
              </w:rPr>
              <w:t xml:space="preserve"> </w:t>
            </w:r>
            <w:proofErr w:type="spellStart"/>
            <w:r w:rsidRPr="006D13A1">
              <w:rPr>
                <w:sz w:val="14"/>
                <w:szCs w:val="14"/>
              </w:rPr>
              <w:t>00</w:t>
            </w:r>
            <w:proofErr w:type="spellEnd"/>
            <w:r w:rsidRPr="006D13A1">
              <w:rPr>
                <w:sz w:val="14"/>
                <w:szCs w:val="14"/>
              </w:rPr>
              <w:t xml:space="preserve"> </w:t>
            </w:r>
            <w:proofErr w:type="spellStart"/>
            <w:r w:rsidRPr="006D13A1">
              <w:rPr>
                <w:sz w:val="14"/>
                <w:szCs w:val="14"/>
              </w:rPr>
              <w:t>00</w:t>
            </w:r>
            <w:proofErr w:type="spellEnd"/>
            <w:r w:rsidRPr="006D13A1">
              <w:rPr>
                <w:sz w:val="14"/>
                <w:szCs w:val="14"/>
              </w:rPr>
              <w:t xml:space="preserve"> </w:t>
            </w:r>
            <w:proofErr w:type="spellStart"/>
            <w:r w:rsidRPr="006D13A1">
              <w:rPr>
                <w:sz w:val="14"/>
                <w:szCs w:val="14"/>
              </w:rPr>
              <w:t>00</w:t>
            </w:r>
            <w:proofErr w:type="spellEnd"/>
            <w:r w:rsidRPr="006D13A1">
              <w:rPr>
                <w:sz w:val="14"/>
                <w:szCs w:val="14"/>
              </w:rPr>
              <w:t xml:space="preserve"> </w:t>
            </w:r>
            <w:proofErr w:type="spellStart"/>
            <w:r w:rsidRPr="006D13A1">
              <w:rPr>
                <w:sz w:val="14"/>
                <w:szCs w:val="14"/>
              </w:rPr>
              <w:t>00</w:t>
            </w:r>
            <w:proofErr w:type="spellEnd"/>
          </w:p>
        </w:tc>
        <w:tc>
          <w:tcPr>
            <w:tcW w:w="3226" w:type="dxa"/>
          </w:tcPr>
          <w:p w:rsidR="00AB5440" w:rsidRPr="006D13A1" w:rsidRDefault="006D13A1" w:rsidP="001D7F5B">
            <w:pPr>
              <w:rPr>
                <w:sz w:val="14"/>
                <w:szCs w:val="14"/>
              </w:rPr>
            </w:pPr>
            <w:proofErr w:type="spellStart"/>
            <w:r>
              <w:rPr>
                <w:sz w:val="14"/>
                <w:szCs w:val="14"/>
              </w:rPr>
              <w:t>Teszter</w:t>
            </w:r>
            <w:proofErr w:type="spellEnd"/>
            <w:r>
              <w:rPr>
                <w:sz w:val="14"/>
                <w:szCs w:val="14"/>
              </w:rPr>
              <w:t xml:space="preserve"> meglétének jelzése a terméknek</w:t>
            </w:r>
          </w:p>
        </w:tc>
      </w:tr>
      <w:tr w:rsidR="006D13A1" w:rsidRPr="006D13A1" w:rsidTr="00220983">
        <w:tc>
          <w:tcPr>
            <w:tcW w:w="1673" w:type="dxa"/>
          </w:tcPr>
          <w:p w:rsidR="006D13A1" w:rsidRPr="006D13A1" w:rsidRDefault="006D13A1" w:rsidP="001D7F5B">
            <w:pPr>
              <w:rPr>
                <w:sz w:val="14"/>
                <w:szCs w:val="14"/>
              </w:rPr>
            </w:pPr>
            <w:proofErr w:type="spellStart"/>
            <w:r w:rsidRPr="006D13A1">
              <w:rPr>
                <w:sz w:val="14"/>
                <w:szCs w:val="14"/>
              </w:rPr>
              <w:t>DTOOL</w:t>
            </w:r>
            <w:proofErr w:type="spellEnd"/>
            <w:r w:rsidRPr="006D13A1">
              <w:rPr>
                <w:sz w:val="14"/>
                <w:szCs w:val="14"/>
              </w:rPr>
              <w:t>_</w:t>
            </w:r>
            <w:proofErr w:type="spellStart"/>
            <w:r w:rsidRPr="006D13A1">
              <w:rPr>
                <w:sz w:val="14"/>
                <w:szCs w:val="14"/>
              </w:rPr>
              <w:t>to</w:t>
            </w:r>
            <w:proofErr w:type="spellEnd"/>
            <w:r w:rsidRPr="006D13A1">
              <w:rPr>
                <w:sz w:val="14"/>
                <w:szCs w:val="14"/>
              </w:rPr>
              <w:t>_</w:t>
            </w:r>
            <w:proofErr w:type="spellStart"/>
            <w:r w:rsidRPr="006D13A1">
              <w:rPr>
                <w:sz w:val="14"/>
                <w:szCs w:val="14"/>
              </w:rPr>
              <w:t>BIC</w:t>
            </w:r>
            <w:proofErr w:type="spellEnd"/>
          </w:p>
        </w:tc>
        <w:tc>
          <w:tcPr>
            <w:tcW w:w="920" w:type="dxa"/>
          </w:tcPr>
          <w:p w:rsidR="006D13A1" w:rsidRPr="006D13A1" w:rsidRDefault="006D13A1" w:rsidP="001D7F5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igen</w:t>
            </w:r>
          </w:p>
        </w:tc>
        <w:tc>
          <w:tcPr>
            <w:tcW w:w="776" w:type="dxa"/>
          </w:tcPr>
          <w:p w:rsidR="006D13A1" w:rsidRPr="006D13A1" w:rsidRDefault="006D13A1" w:rsidP="001D7F5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1000ms</w:t>
            </w:r>
          </w:p>
        </w:tc>
        <w:tc>
          <w:tcPr>
            <w:tcW w:w="850" w:type="dxa"/>
          </w:tcPr>
          <w:p w:rsidR="006D13A1" w:rsidRPr="006D13A1" w:rsidRDefault="006D13A1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00000714</w:t>
            </w:r>
          </w:p>
        </w:tc>
        <w:tc>
          <w:tcPr>
            <w:tcW w:w="1843" w:type="dxa"/>
          </w:tcPr>
          <w:p w:rsidR="006D13A1" w:rsidRPr="006D13A1" w:rsidRDefault="00220983" w:rsidP="001D7F5B">
            <w:pPr>
              <w:rPr>
                <w:sz w:val="14"/>
                <w:szCs w:val="14"/>
              </w:rPr>
            </w:pPr>
            <w:r w:rsidRPr="00220983">
              <w:rPr>
                <w:sz w:val="14"/>
                <w:szCs w:val="14"/>
              </w:rPr>
              <w:t xml:space="preserve">02 10 60 00 </w:t>
            </w:r>
            <w:proofErr w:type="spellStart"/>
            <w:r w:rsidRPr="00220983">
              <w:rPr>
                <w:sz w:val="14"/>
                <w:szCs w:val="14"/>
              </w:rPr>
              <w:t>00</w:t>
            </w:r>
            <w:proofErr w:type="spellEnd"/>
            <w:r w:rsidRPr="00220983">
              <w:rPr>
                <w:sz w:val="14"/>
                <w:szCs w:val="14"/>
              </w:rPr>
              <w:t xml:space="preserve"> </w:t>
            </w:r>
            <w:proofErr w:type="spellStart"/>
            <w:r w:rsidRPr="00220983">
              <w:rPr>
                <w:sz w:val="14"/>
                <w:szCs w:val="14"/>
              </w:rPr>
              <w:t>00</w:t>
            </w:r>
            <w:proofErr w:type="spellEnd"/>
            <w:r w:rsidRPr="00220983">
              <w:rPr>
                <w:sz w:val="14"/>
                <w:szCs w:val="14"/>
              </w:rPr>
              <w:t xml:space="preserve"> </w:t>
            </w:r>
            <w:proofErr w:type="spellStart"/>
            <w:r w:rsidRPr="00220983">
              <w:rPr>
                <w:sz w:val="14"/>
                <w:szCs w:val="14"/>
              </w:rPr>
              <w:t>00</w:t>
            </w:r>
            <w:proofErr w:type="spellEnd"/>
            <w:r w:rsidRPr="00220983">
              <w:rPr>
                <w:sz w:val="14"/>
                <w:szCs w:val="14"/>
              </w:rPr>
              <w:t xml:space="preserve"> </w:t>
            </w:r>
            <w:proofErr w:type="spellStart"/>
            <w:r w:rsidRPr="00220983">
              <w:rPr>
                <w:sz w:val="14"/>
                <w:szCs w:val="14"/>
              </w:rPr>
              <w:t>00</w:t>
            </w:r>
            <w:proofErr w:type="spellEnd"/>
          </w:p>
        </w:tc>
        <w:tc>
          <w:tcPr>
            <w:tcW w:w="3226" w:type="dxa"/>
          </w:tcPr>
          <w:p w:rsidR="006D13A1" w:rsidRDefault="00220983" w:rsidP="001D7F5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Diagnosztikai </w:t>
            </w:r>
            <w:proofErr w:type="spellStart"/>
            <w:r>
              <w:rPr>
                <w:sz w:val="14"/>
                <w:szCs w:val="14"/>
              </w:rPr>
              <w:t>móda</w:t>
            </w:r>
            <w:proofErr w:type="spellEnd"/>
            <w:r>
              <w:rPr>
                <w:sz w:val="14"/>
                <w:szCs w:val="14"/>
              </w:rPr>
              <w:t xml:space="preserve"> váltás</w:t>
            </w:r>
          </w:p>
        </w:tc>
      </w:tr>
      <w:tr w:rsidR="00220983" w:rsidRPr="006D13A1" w:rsidTr="00220983">
        <w:tc>
          <w:tcPr>
            <w:tcW w:w="1673" w:type="dxa"/>
          </w:tcPr>
          <w:p w:rsidR="00220983" w:rsidRPr="006D13A1" w:rsidRDefault="00220983" w:rsidP="00117CEB">
            <w:pPr>
              <w:rPr>
                <w:sz w:val="14"/>
                <w:szCs w:val="14"/>
              </w:rPr>
            </w:pPr>
            <w:proofErr w:type="spellStart"/>
            <w:r w:rsidRPr="006D13A1">
              <w:rPr>
                <w:sz w:val="14"/>
                <w:szCs w:val="14"/>
              </w:rPr>
              <w:t>DTOOL</w:t>
            </w:r>
            <w:proofErr w:type="spellEnd"/>
            <w:r w:rsidRPr="006D13A1">
              <w:rPr>
                <w:sz w:val="14"/>
                <w:szCs w:val="14"/>
              </w:rPr>
              <w:t>_</w:t>
            </w:r>
            <w:proofErr w:type="spellStart"/>
            <w:r w:rsidRPr="006D13A1">
              <w:rPr>
                <w:sz w:val="14"/>
                <w:szCs w:val="14"/>
              </w:rPr>
              <w:t>to</w:t>
            </w:r>
            <w:proofErr w:type="spellEnd"/>
            <w:r w:rsidRPr="006D13A1">
              <w:rPr>
                <w:sz w:val="14"/>
                <w:szCs w:val="14"/>
              </w:rPr>
              <w:t>_</w:t>
            </w:r>
            <w:proofErr w:type="spellStart"/>
            <w:r w:rsidRPr="006D13A1">
              <w:rPr>
                <w:sz w:val="14"/>
                <w:szCs w:val="14"/>
              </w:rPr>
              <w:t>BIC</w:t>
            </w:r>
            <w:proofErr w:type="spellEnd"/>
          </w:p>
        </w:tc>
        <w:tc>
          <w:tcPr>
            <w:tcW w:w="920" w:type="dxa"/>
          </w:tcPr>
          <w:p w:rsidR="00220983" w:rsidRDefault="00220983" w:rsidP="001D7F5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nem</w:t>
            </w:r>
          </w:p>
        </w:tc>
        <w:tc>
          <w:tcPr>
            <w:tcW w:w="776" w:type="dxa"/>
          </w:tcPr>
          <w:p w:rsidR="00220983" w:rsidRDefault="00220983" w:rsidP="001D7F5B">
            <w:pPr>
              <w:rPr>
                <w:sz w:val="14"/>
                <w:szCs w:val="14"/>
              </w:rPr>
            </w:pPr>
          </w:p>
        </w:tc>
        <w:tc>
          <w:tcPr>
            <w:tcW w:w="850" w:type="dxa"/>
          </w:tcPr>
          <w:p w:rsidR="00220983" w:rsidRPr="006D13A1" w:rsidRDefault="00220983" w:rsidP="001D7F5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00000714</w:t>
            </w:r>
          </w:p>
        </w:tc>
        <w:tc>
          <w:tcPr>
            <w:tcW w:w="1843" w:type="dxa"/>
          </w:tcPr>
          <w:p w:rsidR="00220983" w:rsidRPr="00220983" w:rsidRDefault="00220983" w:rsidP="001D7F5B">
            <w:pPr>
              <w:rPr>
                <w:sz w:val="14"/>
                <w:szCs w:val="14"/>
              </w:rPr>
            </w:pPr>
            <w:r w:rsidRPr="00220983">
              <w:rPr>
                <w:sz w:val="14"/>
                <w:szCs w:val="14"/>
              </w:rPr>
              <w:t xml:space="preserve">03 22 0C 20 00 </w:t>
            </w:r>
            <w:proofErr w:type="spellStart"/>
            <w:r w:rsidRPr="00220983">
              <w:rPr>
                <w:sz w:val="14"/>
                <w:szCs w:val="14"/>
              </w:rPr>
              <w:t>00</w:t>
            </w:r>
            <w:proofErr w:type="spellEnd"/>
            <w:r w:rsidRPr="00220983">
              <w:rPr>
                <w:sz w:val="14"/>
                <w:szCs w:val="14"/>
              </w:rPr>
              <w:t xml:space="preserve"> </w:t>
            </w:r>
            <w:proofErr w:type="spellStart"/>
            <w:r w:rsidRPr="00220983">
              <w:rPr>
                <w:sz w:val="14"/>
                <w:szCs w:val="14"/>
              </w:rPr>
              <w:t>00</w:t>
            </w:r>
            <w:proofErr w:type="spellEnd"/>
            <w:r w:rsidRPr="00220983">
              <w:rPr>
                <w:sz w:val="14"/>
                <w:szCs w:val="14"/>
              </w:rPr>
              <w:t xml:space="preserve"> </w:t>
            </w:r>
            <w:proofErr w:type="spellStart"/>
            <w:r w:rsidRPr="00220983">
              <w:rPr>
                <w:sz w:val="14"/>
                <w:szCs w:val="14"/>
              </w:rPr>
              <w:t>00</w:t>
            </w:r>
            <w:proofErr w:type="spellEnd"/>
          </w:p>
        </w:tc>
        <w:tc>
          <w:tcPr>
            <w:tcW w:w="3226" w:type="dxa"/>
          </w:tcPr>
          <w:p w:rsidR="00220983" w:rsidRDefault="00220983" w:rsidP="001D7F5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Tápfeszültség értékének lekérdezése</w:t>
            </w:r>
          </w:p>
        </w:tc>
      </w:tr>
    </w:tbl>
    <w:p w:rsidR="0098395F" w:rsidRDefault="0098395F" w:rsidP="001D7F5B"/>
    <w:p w:rsidR="00651D4C" w:rsidRDefault="00E709DF" w:rsidP="00122FFA">
      <w:pPr>
        <w:pStyle w:val="Listaszerbekezds"/>
        <w:numPr>
          <w:ilvl w:val="0"/>
          <w:numId w:val="19"/>
        </w:numPr>
      </w:pPr>
      <w:r>
        <w:t xml:space="preserve">A szoftver indítása a </w:t>
      </w:r>
      <w:r w:rsidRPr="00651D4C">
        <w:rPr>
          <w:b/>
          <w:u w:val="single"/>
        </w:rPr>
        <w:t xml:space="preserve">CAN </w:t>
      </w:r>
      <w:proofErr w:type="spellStart"/>
      <w:r w:rsidRPr="00651D4C">
        <w:rPr>
          <w:b/>
          <w:u w:val="single"/>
        </w:rPr>
        <w:t>Bus</w:t>
      </w:r>
      <w:proofErr w:type="spellEnd"/>
      <w:r w:rsidRPr="00651D4C">
        <w:rPr>
          <w:b/>
          <w:u w:val="single"/>
        </w:rPr>
        <w:t xml:space="preserve"> </w:t>
      </w:r>
      <w:proofErr w:type="spellStart"/>
      <w:r w:rsidRPr="00651D4C">
        <w:rPr>
          <w:b/>
          <w:u w:val="single"/>
        </w:rPr>
        <w:t>Tool</w:t>
      </w:r>
      <w:proofErr w:type="spellEnd"/>
      <w:r>
        <w:t xml:space="preserve"> </w:t>
      </w:r>
      <w:proofErr w:type="gramStart"/>
      <w:r>
        <w:t xml:space="preserve">( </w:t>
      </w:r>
      <w:r>
        <w:rPr>
          <w:noProof/>
          <w:lang w:eastAsia="hu-HU"/>
        </w:rPr>
        <w:drawing>
          <wp:inline distT="0" distB="0" distL="0" distR="0" wp14:anchorId="69887AF0" wp14:editId="33E14040">
            <wp:extent cx="150125" cy="150125"/>
            <wp:effectExtent l="0" t="0" r="2540" b="2540"/>
            <wp:docPr id="60" name="Kép 60" descr="D:\@@@!ProjectS\MCAN120803\Software.Setup\Resource\Doc\MCAN1208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@@@!ProjectS\MCAN120803\Software.Setup\Resource\Doc\MCAN120803.tif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34" cy="15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)</w:t>
      </w:r>
      <w:proofErr w:type="gramEnd"/>
      <w:r>
        <w:t>nevű alkalmazás segítségével történik.</w:t>
      </w:r>
    </w:p>
    <w:p w:rsidR="00C13187" w:rsidRDefault="00C13187" w:rsidP="00651D4C">
      <w:pPr>
        <w:pStyle w:val="Listaszerbekezds"/>
        <w:ind w:left="360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636AA2C7" wp14:editId="0CF389BB">
                <wp:extent cx="5848066" cy="2636260"/>
                <wp:effectExtent l="0" t="0" r="0" b="0"/>
                <wp:docPr id="54" name="Vászon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7" name="Kép 117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008" y="36003"/>
                            <a:ext cx="3360720" cy="1876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2. sz. felirat keret nélkül 57"/>
                        <wps:cNvSpPr/>
                        <wps:spPr>
                          <a:xfrm>
                            <a:off x="4133628" y="1603260"/>
                            <a:ext cx="1501367" cy="225923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-28814"/>
                              <a:gd name="adj4" fmla="val -29858"/>
                              <a:gd name="adj5" fmla="val -34093"/>
                              <a:gd name="adj6" fmla="val -6400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Pr="00C13187" w:rsidRDefault="0085337F" w:rsidP="00C13187">
                              <w:pPr>
                                <w:rPr>
                                  <w:sz w:val="16"/>
                                </w:rPr>
                              </w:pPr>
                              <w:r w:rsidRPr="00C13187">
                                <w:rPr>
                                  <w:sz w:val="16"/>
                                </w:rPr>
                                <w:t>Kimenő üzenetek kezelése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2. sz. felirat keret nélkül 111"/>
                        <wps:cNvSpPr/>
                        <wps:spPr>
                          <a:xfrm>
                            <a:off x="3396733" y="2203246"/>
                            <a:ext cx="2297117" cy="433205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16400"/>
                              <a:gd name="adj4" fmla="val -98781"/>
                              <a:gd name="adj5" fmla="val -352978"/>
                              <a:gd name="adj6" fmla="val -139793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C13187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Üzente statisztika fa struktúrába szervezve, üzenetszűrés paraméterezése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2. sz. felirat keret nélkül 112"/>
                        <wps:cNvSpPr/>
                        <wps:spPr>
                          <a:xfrm>
                            <a:off x="4133798" y="965750"/>
                            <a:ext cx="1501140" cy="225425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-28814"/>
                              <a:gd name="adj4" fmla="val -29858"/>
                              <a:gd name="adj5" fmla="val -33904"/>
                              <a:gd name="adj6" fmla="val -64737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CC3F64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Adat forgalom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2. sz. felirat keret nélkül 113"/>
                        <wps:cNvSpPr/>
                        <wps:spPr>
                          <a:xfrm>
                            <a:off x="4133741" y="482804"/>
                            <a:ext cx="1668766" cy="265398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-28918"/>
                              <a:gd name="adj4" fmla="val -29514"/>
                              <a:gd name="adj5" fmla="val -31489"/>
                              <a:gd name="adj6" fmla="val -57909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CC3F64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Adapterek és busz paraméterek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2. sz. felirat keret nélkül 114"/>
                        <wps:cNvSpPr/>
                        <wps:spPr>
                          <a:xfrm>
                            <a:off x="4133526" y="273275"/>
                            <a:ext cx="1714329" cy="264795"/>
                          </a:xfrm>
                          <a:prstGeom prst="callout2">
                            <a:avLst>
                              <a:gd name="adj1" fmla="val 16482"/>
                              <a:gd name="adj2" fmla="val -11197"/>
                              <a:gd name="adj3" fmla="val -19992"/>
                              <a:gd name="adj4" fmla="val -29164"/>
                              <a:gd name="adj5" fmla="val -17248"/>
                              <a:gd name="adj6" fmla="val -56176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CC3F64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Főmenü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54" o:spid="_x0000_s1044" editas="canvas" style="width:460.5pt;height:207.6pt;mso-position-horizontal-relative:char;mso-position-vertical-relative:line" coordsize="58477,2635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">
                <v:shape id="_x0000_s1045" type="#_x0000_t75" style="position:absolute;width:58477;height:26358;visibility:visible;mso-wrap-style:square">
                  <v:fill o:detectmouseclick="t"/>
                  <v:path o:connecttype="none"/>
                </v:shape>
                <v:shape id="Kép 117" o:spid="_x0000_s1046" type="#_x0000_t75" style="position:absolute;left:360;top:360;width:33607;height:18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QbE/CAAAA3AAAAA8AAABkcnMvZG93bnJldi54bWxET01rwkAQvQv9D8sUeqsbPcQSXSVVK4IU&#10;NPHgcciOSWx2NmRXTf99Vyh4m8f7nNmiN424UedqywpGwwgEcWF1zaWCY/71/gHCeWSNjWVS8EsO&#10;FvOXwQwTbe98oFvmSxFC2CWooPK+TaR0RUUG3dC2xIE7286gD7Arpe7wHsJNI8dRFEuDNYeGClta&#10;VlT8ZFejYB2vvnemyF3Kn9mmvKS4P8lYqbfXPp2C8NT7p/jfvdVh/mgCj2fCB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UGxPwgAAANwAAAAPAAAAAAAAAAAAAAAAAJ8C&#10;AABkcnMvZG93bnJldi54bWxQSwUGAAAAAAQABAD3AAAAjgMAAAAA&#10;">
                  <v:imagedata r:id="rId51" o:title=""/>
                </v:shape>
                <v:shapetype id="_x0000_t42" coordsize="21600,21600" o:spt="42" adj="-10080,24300,-3600,4050,-1800,4050" path="m@0@1l@2@3@4@5nfem,l21600,r,21600l,21600ns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 textborder="f"/>
                </v:shapetype>
                <v:shape id="2. sz. felirat keret nélkül 57" o:spid="_x0000_s1047" type="#_x0000_t42" style="position:absolute;left:41336;top:16032;width:15013;height:22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4bdcQA&#10;AADbAAAADwAAAGRycy9kb3ducmV2LnhtbESPQWsCMRSE74L/ITyht5pVaJXVKFUpFEpBrZfenpvn&#10;ZrublyWJ6/bfN4WCx2FmvmGW6942oiMfKscKJuMMBHHhdMWlgtPn6+McRIjIGhvHpOCHAqxXw8ES&#10;c+1ufKDuGEuRIBxyVGBibHMpQ2HIYhi7ljh5F+ctxiR9KbXHW4LbRk6z7FlarDgtGGxpa6ioj1er&#10;4Lrz3bfZ2H0R38+n/qPenr/qSqmHUf+yABGpj/fwf/tNK3iawd+X9AP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eG3XEAAAA2wAAAA8AAAAAAAAAAAAAAAAAmAIAAGRycy9k&#10;b3ducmV2LnhtbFBLBQYAAAAABAAEAPUAAACJAwAAAAA=&#10;" adj="-13825,-7364,-6449,-6224" filled="f" strokecolor="red" strokeweight="2pt">
                  <v:stroke startarrow="block"/>
                  <v:textbox>
                    <w:txbxContent>
                      <w:p w:rsidR="0085337F" w:rsidRPr="00C13187" w:rsidRDefault="0085337F" w:rsidP="00C13187">
                        <w:pPr>
                          <w:rPr>
                            <w:sz w:val="16"/>
                          </w:rPr>
                        </w:pPr>
                        <w:r w:rsidRPr="00C13187">
                          <w:rPr>
                            <w:sz w:val="16"/>
                          </w:rPr>
                          <w:t>Kimenő üzenetek kezelése</w:t>
                        </w:r>
                      </w:p>
                    </w:txbxContent>
                  </v:textbox>
                </v:shape>
                <v:shape id="2. sz. felirat keret nélkül 111" o:spid="_x0000_s1048" type="#_x0000_t42" style="position:absolute;left:33967;top:22032;width:22971;height:43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j7V8AA&#10;AADcAAAADwAAAGRycy9kb3ducmV2LnhtbERPzYrCMBC+C/sOYRa8ado9LNo1iq4IK3hR9wGGZmyr&#10;yaQmUevbG0HwNh/f70xmnTXiSj40jhXkwwwEcel0w5WC//1qMAIRIrJG45gU3CnAbPrRm2Ch3Y23&#10;dN3FSqQQDgUqqGNsCylDWZPFMHQtceIOzluMCfpKao+3FG6N/Mqyb2mx4dRQY0u/NZWn3cUq0Jcm&#10;G5/PS7M6Ltfam/koX2xKpfqf3fwHRKQuvsUv959O8/Mcns+kC+T0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Pj7V8AAAADcAAAADwAAAAAAAAAAAAAAAACYAgAAZHJzL2Rvd25y&#10;ZXYueG1sUEsFBgAAAAAEAAQA9QAAAIUDAAAAAA==&#10;" adj="-30195,-76243,-21337,3542" filled="f" strokecolor="red" strokeweight="2pt">
                  <v:stroke startarrow="block"/>
                  <v:textbox>
                    <w:txbxContent>
                      <w:p w:rsidR="0085337F" w:rsidRDefault="0085337F" w:rsidP="00C13187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Üzente statisztika fa struktúrába szervezve, üzenetszűrés paraméterezése</w:t>
                        </w:r>
                      </w:p>
                    </w:txbxContent>
                  </v:textbox>
                </v:shape>
                <v:shape id="2. sz. felirat keret nélkül 112" o:spid="_x0000_s1049" type="#_x0000_t42" style="position:absolute;left:41337;top:9657;width:15012;height:22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rln8EA&#10;AADcAAAADwAAAGRycy9kb3ducmV2LnhtbERP24rCMBB9X/Afwiz4tqZVEekaZfGCgrDg5QOGZrYp&#10;bSYliVr/frMg7NscznUWq9624k4+1I4V5KMMBHHpdM2Vgutl9zEHESKyxtYxKXhSgNVy8LbAQrsH&#10;n+h+jpVIIRwKVGBi7AopQ2nIYhi5jjhxP85bjAn6SmqPjxRuWznOspm0WHNqMNjR2lDZnG9WAea6&#10;mcyn5rDXs2a6XW+O+nvnlRq+91+fICL18V/8ch90mp+P4e+ZdIF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65Z/BAAAA3AAAAA8AAAAAAAAAAAAAAAAAmAIAAGRycy9kb3du&#10;cmV2LnhtbFBLBQYAAAAABAAEAPUAAACGAwAAAAA=&#10;" adj="-13983,-7323,-6449,-6224" filled="f" strokecolor="red" strokeweight="2pt">
                  <v:stroke startarrow="block"/>
                  <v:textbox>
                    <w:txbxContent>
                      <w:p w:rsidR="0085337F" w:rsidRDefault="0085337F" w:rsidP="00CC3F64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Adat forgalom</w:t>
                        </w:r>
                      </w:p>
                    </w:txbxContent>
                  </v:textbox>
                </v:shape>
                <v:shape id="2. sz. felirat keret nélkül 113" o:spid="_x0000_s1050" type="#_x0000_t42" style="position:absolute;left:41337;top:4828;width:16688;height:26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EHt8MA&#10;AADcAAAADwAAAGRycy9kb3ducmV2LnhtbERP22rCQBB9L/gPywh9KbpJS7VE16AFoRQaMEqfh+yY&#10;BLOzIbu59O+7hYJvczjX2aaTacRAnastK4iXEQjiwuqaSwWX83HxBsJ5ZI2NZVLwQw7S3exhi4m2&#10;I59oyH0pQgi7BBVU3reJlK6oyKBb2pY4cFfbGfQBdqXUHY4h3DTyOYpW0mDNoaHClt4rKm55bxRk&#10;T6/f2emz/zqsskm643rIM3tV6nE+7TcgPE3+Lv53f+gwP36Bv2fCBXL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9EHt8MAAADcAAAADwAAAAAAAAAAAAAAAACYAgAAZHJzL2Rv&#10;d25yZXYueG1sUEsFBgAAAAAEAAQA9QAAAIgDAAAAAA==&#10;" adj="-12508,-6802,-6375,-6246" filled="f" strokecolor="red" strokeweight="2pt">
                  <v:stroke startarrow="block"/>
                  <v:textbox>
                    <w:txbxContent>
                      <w:p w:rsidR="0085337F" w:rsidRDefault="0085337F" w:rsidP="00CC3F64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Adapterek és busz paraméterek</w:t>
                        </w:r>
                      </w:p>
                    </w:txbxContent>
                  </v:textbox>
                </v:shape>
                <v:shape id="2. sz. felirat keret nélkül 114" o:spid="_x0000_s1051" type="#_x0000_t42" style="position:absolute;left:41335;top:2732;width:17143;height:26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36S8EA&#10;AADcAAAADwAAAGRycy9kb3ducmV2LnhtbERPS2vCQBC+F/wPyxR6qxtFbIiuUl/Q0pMP8Dpkp5vQ&#10;7GzIjpr++25B8DYf33Pmy9436kpdrAMbGA0zUMRlsDU7A6fj7jUHFQXZYhOYDPxShOVi8DTHwoYb&#10;7+l6EKdSCMcCDVQibaF1LCvyGIehJU7cd+g8SoKd07bDWwr3jR5n2VR7rDk1VNjSuqLy53DxBvSG&#10;5XN13nrafZXn49vUSZ47Y16e+/cZKKFeHuK7+8Om+aMJ/D+TLtCL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d+kvBAAAA3AAAAA8AAAAAAAAAAAAAAAAAmAIAAGRycy9kb3du&#10;cmV2LnhtbFBLBQYAAAAABAAEAPUAAACGAwAAAAA=&#10;" adj="-12134,-3726,-6299,-4318,-2419,3560" filled="f" strokecolor="red" strokeweight="2pt">
                  <v:stroke startarrow="block"/>
                  <v:textbox>
                    <w:txbxContent>
                      <w:p w:rsidR="0085337F" w:rsidRDefault="0085337F" w:rsidP="00CC3F64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Főmenü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51D4C" w:rsidRDefault="00651D4C" w:rsidP="00122FFA">
      <w:pPr>
        <w:pStyle w:val="Listaszerbekezds"/>
        <w:numPr>
          <w:ilvl w:val="0"/>
          <w:numId w:val="19"/>
        </w:numPr>
      </w:pPr>
      <w:r>
        <w:lastRenderedPageBreak/>
        <w:t xml:space="preserve">A project mentéséhez válassza </w:t>
      </w:r>
      <w:r>
        <w:rPr>
          <w:noProof/>
          <w:lang w:eastAsia="hu-HU"/>
        </w:rPr>
        <w:drawing>
          <wp:inline distT="0" distB="0" distL="0" distR="0" wp14:anchorId="75F791D0" wp14:editId="35A1D252">
            <wp:extent cx="231775" cy="231775"/>
            <wp:effectExtent l="0" t="0" r="0" b="0"/>
            <wp:docPr id="61" name="Kép 61" descr="D:\@@@!ProjectS\MCAN120803\Software\.NET\Konvolucio.MCAN120803.UI\Resources\Save_24x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@@@!ProjectS\MCAN120803\Software\.NET\Konvolucio.MCAN120803.UI\Resources\Save_24x2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nyomógombot vagy a </w:t>
      </w:r>
      <w:proofErr w:type="spellStart"/>
      <w:r w:rsidRPr="00651D4C">
        <w:rPr>
          <w:b/>
        </w:rPr>
        <w:t>Ctrl</w:t>
      </w:r>
      <w:proofErr w:type="spellEnd"/>
      <w:r w:rsidRPr="00651D4C">
        <w:rPr>
          <w:b/>
        </w:rPr>
        <w:t xml:space="preserve"> + S</w:t>
      </w:r>
      <w:r>
        <w:t xml:space="preserve"> billentyű kombinációt</w:t>
      </w:r>
      <w:r w:rsidR="0056234D">
        <w:t xml:space="preserve">, a megjelenő ablakban adja meg a </w:t>
      </w:r>
      <w:proofErr w:type="spellStart"/>
      <w:r w:rsidR="0056234D">
        <w:t>porject</w:t>
      </w:r>
      <w:proofErr w:type="spellEnd"/>
      <w:r w:rsidR="0056234D">
        <w:t xml:space="preserve"> nevét</w:t>
      </w:r>
      <w:r w:rsidR="00BE0130">
        <w:t xml:space="preserve"> (CP4015)</w:t>
      </w:r>
      <w:r w:rsidR="0056234D">
        <w:t>, majd válassza az OK nyomógombot.</w:t>
      </w:r>
      <w:r w:rsidR="0056234D">
        <w:rPr>
          <w:noProof/>
          <w:lang w:eastAsia="hu-HU"/>
        </w:rPr>
        <mc:AlternateContent>
          <mc:Choice Requires="wpc">
            <w:drawing>
              <wp:inline distT="0" distB="0" distL="0" distR="0" wp14:anchorId="1C0E7413" wp14:editId="7187C009">
                <wp:extent cx="5486400" cy="2476939"/>
                <wp:effectExtent l="0" t="0" r="0" b="0"/>
                <wp:docPr id="1394" name="Vászon 1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2" name="Kép 122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385" cy="2054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2. sz. felirat keret nélkül 124"/>
                        <wps:cNvSpPr/>
                        <wps:spPr>
                          <a:xfrm>
                            <a:off x="4779296" y="466603"/>
                            <a:ext cx="318144" cy="386382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-23516"/>
                              <a:gd name="adj4" fmla="val -79191"/>
                              <a:gd name="adj5" fmla="val -24593"/>
                              <a:gd name="adj6" fmla="val -649563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Pr="003041A4" w:rsidRDefault="0085337F" w:rsidP="0056234D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  <w:rPr>
                                  <w:b/>
                                  <w:color w:val="FF0000"/>
                                  <w:sz w:val="52"/>
                                </w:rPr>
                              </w:pPr>
                              <w:r w:rsidRPr="003041A4">
                                <w:rPr>
                                  <w:rFonts w:ascii="Segoe UI" w:eastAsia="Calibri" w:hAnsi="Segoe UI"/>
                                  <w:b/>
                                  <w:color w:val="FF0000"/>
                                  <w:sz w:val="36"/>
                                  <w:szCs w:val="16"/>
                                </w:rPr>
                                <w:t>1</w:t>
                              </w:r>
                            </w:p>
                            <w:p w:rsidR="0085337F" w:rsidRDefault="0085337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2. sz. felirat keret nélkül 126"/>
                        <wps:cNvSpPr/>
                        <wps:spPr>
                          <a:xfrm>
                            <a:off x="4779296" y="2054860"/>
                            <a:ext cx="318135" cy="386080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-30586"/>
                              <a:gd name="adj4" fmla="val -77046"/>
                              <a:gd name="adj5" fmla="val -31655"/>
                              <a:gd name="adj6" fmla="val -40074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Pr="003041A4" w:rsidRDefault="0085337F" w:rsidP="0056234D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  <w:rPr>
                                  <w:color w:val="FF0000"/>
                                </w:rPr>
                              </w:pPr>
                              <w:r w:rsidRPr="003041A4"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  <w:p w:rsidR="0085337F" w:rsidRDefault="0085337F" w:rsidP="0056234D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394" o:spid="_x0000_s1052" editas="canvas" style="width:6in;height:195.05pt;mso-position-horizontal-relative:char;mso-position-vertical-relative:line" coordsize="54864,2476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">
                <v:shape id="_x0000_s1053" type="#_x0000_t75" style="position:absolute;width:54864;height:24765;visibility:visible;mso-wrap-style:square">
                  <v:fill o:detectmouseclick="t"/>
                  <v:path o:connecttype="none"/>
                </v:shape>
                <v:shape id="Kép 122" o:spid="_x0000_s1054" type="#_x0000_t75" style="position:absolute;width:42233;height:20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j8e3BAAAA3AAAAA8AAABkcnMvZG93bnJldi54bWxET01rg0AQvRf6H5YJ9FKSNRZKMW6CGCy9&#10;agK9Du7Elbiz4m7V/vtuodDbPN7n5KfVDmKmyfeOFex3CQji1umeOwXXS7V9A+EDssbBMSn4Jg+n&#10;4+NDjpl2C9c0N6ETMYR9hgpMCGMmpW8NWfQ7NxJH7uYmiyHCqZN6wiWG20GmSfIqLfYcGwyOVBpq&#10;782XVfDedOX58ly81HPz6e+hGswsK6WeNmtxABFoDf/iP/eHjvPTFH6fiRfI4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Zj8e3BAAAA3AAAAA8AAAAAAAAAAAAAAAAAnwIA&#10;AGRycy9kb3ducmV2LnhtbFBLBQYAAAAABAAEAPcAAACNAwAAAAA=&#10;">
                  <v:imagedata r:id="rId54" o:title=""/>
                </v:shape>
                <v:shape id="2. sz. felirat keret nélkül 124" o:spid="_x0000_s1055" type="#_x0000_t42" style="position:absolute;left:47792;top:4666;width:3182;height:38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wjtsMA&#10;AADcAAAADwAAAGRycy9kb3ducmV2LnhtbERP22rCQBB9F/oPyxT6ppuGWtrUVUppiiAU1H7AkB2T&#10;2Oxskt1c9OtdQfBtDuc6i9VoKtFT60rLCp5nEQjizOqScwV/+3T6BsJ5ZI2VZVJwIger5cNkgYm2&#10;A2+p3/lchBB2CSoovK8TKV1WkEE3szVx4A62NegDbHOpWxxCuKlkHEWv0mDJoaHAmr4Kyv53nVFA&#10;v3Q8n/dDGr+fmua7q+qf+Wau1NPj+PkBwtPo7+Kbe63D/PgFrs+EC+Ty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iwjtsMAAADcAAAADwAAAAAAAAAAAAAAAACYAgAAZHJzL2Rv&#10;d25yZXYueG1sUEsFBgAAAAAEAAQA9QAAAIgDAAAAAA==&#10;" adj="-140306,-5312,-17105,-5079" filled="f" strokecolor="red" strokeweight="2pt">
                  <v:stroke startarrow="block"/>
                  <v:textbox>
                    <w:txbxContent>
                      <w:p w:rsidR="0085337F" w:rsidRPr="003041A4" w:rsidRDefault="0085337F" w:rsidP="0056234D">
                        <w:pPr>
                          <w:pStyle w:val="NormlWeb"/>
                          <w:spacing w:before="0" w:beforeAutospacing="0" w:after="200" w:afterAutospacing="0" w:line="276" w:lineRule="auto"/>
                          <w:rPr>
                            <w:b/>
                            <w:color w:val="FF0000"/>
                            <w:sz w:val="52"/>
                          </w:rPr>
                        </w:pPr>
                        <w:r w:rsidRPr="003041A4">
                          <w:rPr>
                            <w:rFonts w:ascii="Segoe UI" w:eastAsia="Calibri" w:hAnsi="Segoe UI"/>
                            <w:b/>
                            <w:color w:val="FF0000"/>
                            <w:sz w:val="36"/>
                            <w:szCs w:val="16"/>
                          </w:rPr>
                          <w:t>1</w:t>
                        </w:r>
                      </w:p>
                      <w:p w:rsidR="0085337F" w:rsidRDefault="0085337F"/>
                    </w:txbxContent>
                  </v:textbox>
                </v:shape>
                <v:shape id="2. sz. felirat keret nélkül 126" o:spid="_x0000_s1056" type="#_x0000_t42" style="position:absolute;left:47792;top:20548;width:3182;height:38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i2XcIA&#10;AADcAAAADwAAAGRycy9kb3ducmV2LnhtbERPS4vCMBC+L/gfwgje1lRdfFSjiKDYBQ8+Dh6HZmyK&#10;zaQ0Ueu/3yws7G0+vucsVq2txJMaXzpWMOgnIIhzp0suFFzO288pCB+QNVaOScGbPKyWnY8Fptq9&#10;+EjPUyhEDGGfogITQp1K6XNDFn3f1cSRu7nGYoiwKaRu8BXDbSWHSTKWFkuODQZr2hjK76eHVfCY&#10;HE29k9X6OsqyQ5J982z3xUr1uu16DiJQG/7Ff+69jvOHY/h9Jl4gl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KLZdwgAAANwAAAAPAAAAAAAAAAAAAAAAAJgCAABkcnMvZG93&#10;bnJldi54bWxQSwUGAAAAAAQABAD1AAAAhwMAAAAA&#10;" adj="-86561,-6837,-16642,-6607" filled="f" strokecolor="red" strokeweight="2pt">
                  <v:stroke startarrow="block"/>
                  <v:textbox>
                    <w:txbxContent>
                      <w:p w:rsidR="0085337F" w:rsidRPr="003041A4" w:rsidRDefault="0085337F" w:rsidP="0056234D">
                        <w:pPr>
                          <w:pStyle w:val="NormlWeb"/>
                          <w:spacing w:before="0" w:beforeAutospacing="0" w:after="200" w:afterAutospacing="0" w:line="276" w:lineRule="auto"/>
                          <w:rPr>
                            <w:color w:val="FF0000"/>
                          </w:rPr>
                        </w:pPr>
                        <w:r w:rsidRPr="003041A4"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2</w:t>
                        </w:r>
                      </w:p>
                      <w:p w:rsidR="0085337F" w:rsidRDefault="0085337F" w:rsidP="0056234D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041A4" w:rsidRDefault="003041A4" w:rsidP="00122FFA">
      <w:pPr>
        <w:pStyle w:val="Listaszerbekezds"/>
        <w:numPr>
          <w:ilvl w:val="0"/>
          <w:numId w:val="19"/>
        </w:numPr>
      </w:pPr>
      <w:r>
        <w:t>Csatlakoztassa az USB adaptert a számítógépéhez</w:t>
      </w:r>
      <w:r w:rsidR="00FA285E">
        <w:t>.</w:t>
      </w:r>
      <w:r>
        <w:t xml:space="preserve"> </w:t>
      </w:r>
    </w:p>
    <w:p w:rsidR="002B56AA" w:rsidRPr="00DD52B4" w:rsidRDefault="002B56AA" w:rsidP="00122FFA">
      <w:pPr>
        <w:numPr>
          <w:ilvl w:val="0"/>
          <w:numId w:val="19"/>
        </w:numPr>
        <w:spacing w:after="0" w:line="240" w:lineRule="auto"/>
        <w:jc w:val="both"/>
      </w:pPr>
      <w:r w:rsidRPr="00DD52B4">
        <w:t xml:space="preserve">Windows 7, Windows 8, Windows 8.1 rendszerek estén nyomja meg a Windows + R nyomógombot, majd a megjelenő Futtatás ablakba gépelje be </w:t>
      </w:r>
      <w:r w:rsidRPr="007E4EAF">
        <w:rPr>
          <w:b/>
          <w:u w:val="single"/>
        </w:rPr>
        <w:t>“</w:t>
      </w:r>
      <w:proofErr w:type="spellStart"/>
      <w:r w:rsidRPr="007E4EAF">
        <w:rPr>
          <w:b/>
          <w:u w:val="single"/>
        </w:rPr>
        <w:t>control</w:t>
      </w:r>
      <w:proofErr w:type="spellEnd"/>
      <w:r w:rsidRPr="007E4EAF">
        <w:rPr>
          <w:b/>
          <w:u w:val="single"/>
        </w:rPr>
        <w:t xml:space="preserve"> </w:t>
      </w:r>
      <w:proofErr w:type="spellStart"/>
      <w:r w:rsidRPr="007E4EAF">
        <w:rPr>
          <w:b/>
          <w:u w:val="single"/>
        </w:rPr>
        <w:t>printers</w:t>
      </w:r>
      <w:proofErr w:type="spellEnd"/>
      <w:r w:rsidRPr="007E4EAF">
        <w:rPr>
          <w:b/>
          <w:u w:val="single"/>
        </w:rPr>
        <w:t xml:space="preserve">” </w:t>
      </w:r>
      <w:r w:rsidRPr="00DD52B4">
        <w:t>szöveget, majd nyomjon entert.</w:t>
      </w:r>
    </w:p>
    <w:p w:rsidR="002B56AA" w:rsidRDefault="002B56AA" w:rsidP="002B56AA">
      <w:pPr>
        <w:spacing w:after="0" w:line="240" w:lineRule="auto"/>
        <w:ind w:left="720"/>
        <w:jc w:val="both"/>
      </w:pPr>
      <w:r w:rsidRPr="00DD52B4">
        <w:rPr>
          <w:noProof/>
          <w:lang w:eastAsia="hu-HU"/>
        </w:rPr>
        <w:drawing>
          <wp:inline distT="0" distB="0" distL="0" distR="0" wp14:anchorId="7FDF0FE1" wp14:editId="2B711942">
            <wp:extent cx="2879090" cy="1414540"/>
            <wp:effectExtent l="0" t="0" r="0" b="0"/>
            <wp:docPr id="1395" name="Kép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9984" cy="141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32" w:rsidRPr="00DD52B4" w:rsidRDefault="00453132" w:rsidP="002B56AA">
      <w:pPr>
        <w:spacing w:after="0" w:line="240" w:lineRule="auto"/>
        <w:ind w:left="720"/>
        <w:jc w:val="both"/>
      </w:pPr>
    </w:p>
    <w:p w:rsidR="002B56AA" w:rsidRDefault="00453132" w:rsidP="00122FFA">
      <w:pPr>
        <w:pStyle w:val="Listaszerbekezds"/>
        <w:numPr>
          <w:ilvl w:val="0"/>
          <w:numId w:val="19"/>
        </w:numPr>
      </w:pPr>
      <w:r>
        <w:t xml:space="preserve">Az </w:t>
      </w:r>
      <w:r w:rsidRPr="007E4EAF">
        <w:rPr>
          <w:b/>
          <w:u w:val="single"/>
        </w:rPr>
        <w:t>Eszközök és nyomatók</w:t>
      </w:r>
      <w:r>
        <w:t xml:space="preserve"> ablakban meg kell, hogy jelenjen az eszköznek</w:t>
      </w:r>
    </w:p>
    <w:p w:rsidR="00FA5D53" w:rsidRDefault="00453132" w:rsidP="00453132">
      <w:pPr>
        <w:pStyle w:val="Listaszerbekezds"/>
        <w:ind w:left="360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2CE2CFD2" wp14:editId="144B72C6">
                <wp:extent cx="5486400" cy="2647833"/>
                <wp:effectExtent l="0" t="0" r="0" b="0"/>
                <wp:docPr id="64" name="Vászon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0" name="Kép 130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71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2. sz. felirat keret nélkül 131"/>
                        <wps:cNvSpPr/>
                        <wps:spPr>
                          <a:xfrm>
                            <a:off x="1652516" y="2136923"/>
                            <a:ext cx="2296795" cy="437982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21376"/>
                              <a:gd name="adj4" fmla="val -33568"/>
                              <a:gd name="adj5" fmla="val -143254"/>
                              <a:gd name="adj6" fmla="val -44538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7E4EAF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CAN Adapter</w:t>
                              </w:r>
                            </w:p>
                            <w:p w:rsidR="0085337F" w:rsidRPr="007E4EAF" w:rsidRDefault="0085337F" w:rsidP="007E4EAF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Serial</w:t>
                              </w:r>
                              <w:proofErr w:type="spellEnd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: 386C366E3133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64" o:spid="_x0000_s1057" editas="canvas" style="width:6in;height:208.5pt;mso-position-horizontal-relative:char;mso-position-vertical-relative:line" coordsize="54864,26473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">
                <v:shape id="_x0000_s1058" type="#_x0000_t75" style="position:absolute;width:54864;height:26473;visibility:visible;mso-wrap-style:square">
                  <v:fill o:detectmouseclick="t"/>
                  <v:path o:connecttype="none"/>
                </v:shape>
                <v:shape id="Kép 130" o:spid="_x0000_s1059" type="#_x0000_t75" style="position:absolute;width:54864;height:20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Bt0/FAAAA3AAAAA8AAABkcnMvZG93bnJldi54bWxEj0FLAzEQhe+C/yGM4EXapAqlbpuWVhCE&#10;4sG2B4/DZtwsbiZLkm63/nrnIHib4b1575vVZgydGijlNrKF2dSAIq6ja7mxcDq+ThagckF22EUm&#10;C1fKsFnf3qywcvHCHzQcSqMkhHOFFnwpfaV1rj0FzNPYE4v2FVPAImtqtEt4kfDQ6Udj5jpgy9Lg&#10;sacXT/X34Rws9LNP3OL8ff/wM6Sr3+2LM+bZ2vu7cbsEVWgs/+a/6zcn+E+CL8/IBHr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AbdPxQAAANwAAAAPAAAAAAAAAAAAAAAA&#10;AJ8CAABkcnMvZG93bnJldi54bWxQSwUGAAAAAAQABAD3AAAAkQMAAAAA&#10;">
                  <v:imagedata r:id="rId56" o:title=""/>
                </v:shape>
                <v:shape id="2. sz. felirat keret nélkül 131" o:spid="_x0000_s1060" type="#_x0000_t42" style="position:absolute;left:16525;top:21369;width:22968;height:43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MSWcEA&#10;AADcAAAADwAAAGRycy9kb3ducmV2LnhtbERPTWvCQBC9F/wPywje6iZapERXEaGgHlqaCl6H7JhE&#10;s7MhO43x33cLhd7m8T5ntRlco3rqQu3ZQDpNQBEX3tZcGjh9vT2/ggqCbLHxTAYeFGCzHj2tMLP+&#10;zp/U51KqGMIhQwOVSJtpHYqKHIapb4kjd/GdQ4mwK7Xt8B7DXaNnSbLQDmuODRW2tKuouOXfzoD0&#10;6XE/e3nkH/58EK+vizS8ozGT8bBdghIa5F/8597bOH+ewu8z8QK9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djElnBAAAA3AAAAA8AAAAAAAAAAAAAAAAAmAIAAGRycy9kb3du&#10;cmV2LnhtbFBLBQYAAAAABAAEAPUAAACGAwAAAAA=&#10;" adj="-9620,-30943,-7251,4617" filled="f" strokecolor="red" strokeweight="2pt">
                  <v:stroke startarrow="block"/>
                  <v:textbox>
                    <w:txbxContent>
                      <w:p w:rsidR="0085337F" w:rsidRDefault="0085337F" w:rsidP="007E4EAF">
                        <w:pPr>
                          <w:pStyle w:val="NormlWeb"/>
                          <w:spacing w:before="0" w:beforeAutospacing="0" w:after="0" w:afterAutospacing="0" w:line="276" w:lineRule="auto"/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CAN Adapter</w:t>
                        </w:r>
                      </w:p>
                      <w:p w:rsidR="0085337F" w:rsidRPr="007E4EAF" w:rsidRDefault="0085337F" w:rsidP="007E4EAF">
                        <w:pPr>
                          <w:pStyle w:val="NormlWeb"/>
                          <w:spacing w:before="0" w:beforeAutospacing="0" w:after="0" w:afterAutospacing="0" w:line="276" w:lineRule="auto"/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Serial</w:t>
                        </w:r>
                        <w:proofErr w:type="spellEnd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Number</w:t>
                        </w:r>
                        <w:proofErr w:type="spellEnd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: 386C366E3133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5D53" w:rsidRDefault="00FA5D53">
      <w:r>
        <w:br w:type="page"/>
      </w:r>
    </w:p>
    <w:p w:rsidR="00417FD0" w:rsidRDefault="00FA5D53" w:rsidP="00122FFA">
      <w:pPr>
        <w:pStyle w:val="Nincstrkz"/>
        <w:numPr>
          <w:ilvl w:val="0"/>
          <w:numId w:val="19"/>
        </w:numPr>
      </w:pPr>
      <w:r>
        <w:lastRenderedPageBreak/>
        <w:t xml:space="preserve">A következő </w:t>
      </w:r>
      <w:r w:rsidR="00417FD0">
        <w:t>adja meg az adaptert és a busz paramétereit az alábbi ábra szerint</w:t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2D7ED459" wp14:editId="75A51992">
                <wp:extent cx="5486400" cy="2444963"/>
                <wp:effectExtent l="0" t="0" r="0" b="0"/>
                <wp:docPr id="65" name="Vászon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1" name="Kép 7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89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2. sz. felirat keret nélkül 134"/>
                        <wps:cNvSpPr/>
                        <wps:spPr>
                          <a:xfrm>
                            <a:off x="477081" y="1759418"/>
                            <a:ext cx="1709529" cy="649827"/>
                          </a:xfrm>
                          <a:prstGeom prst="callout2">
                            <a:avLst>
                              <a:gd name="adj1" fmla="val 22385"/>
                              <a:gd name="adj2" fmla="val -2563"/>
                              <a:gd name="adj3" fmla="val 4329"/>
                              <a:gd name="adj4" fmla="val -11447"/>
                              <a:gd name="adj5" fmla="val -175362"/>
                              <a:gd name="adj6" fmla="val -16603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FA5D53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A legördülő listából válassza</w:t>
                              </w:r>
                            </w:p>
                            <w:p w:rsidR="0085337F" w:rsidRDefault="0085337F" w:rsidP="00FA5D53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a</w:t>
                              </w:r>
                              <w:proofErr w:type="gramEnd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 xml:space="preserve"> használni kívánt adapter egyedi </w:t>
                              </w:r>
                            </w:p>
                            <w:p w:rsidR="0085337F" w:rsidRDefault="0085337F" w:rsidP="00FA5D53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azonosítóját</w:t>
                              </w:r>
                              <w:proofErr w:type="gramEnd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 xml:space="preserve"> (</w:t>
                              </w:r>
                              <w:proofErr w:type="spellStart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Serial</w:t>
                              </w:r>
                              <w:proofErr w:type="spellEnd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2. sz. felirat keret nélkül 135"/>
                        <wps:cNvSpPr/>
                        <wps:spPr>
                          <a:xfrm>
                            <a:off x="1820850" y="1090530"/>
                            <a:ext cx="1446006" cy="792939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-244"/>
                              <a:gd name="adj4" fmla="val -23120"/>
                              <a:gd name="adj5" fmla="val -56014"/>
                              <a:gd name="adj6" fmla="val -25293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FA5D53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 xml:space="preserve">A legördülő listából válassza a megfelelő busz sebességet.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2. sz. felirat keret nélkül 136"/>
                        <wps:cNvSpPr/>
                        <wps:spPr>
                          <a:xfrm>
                            <a:off x="3408229" y="1253426"/>
                            <a:ext cx="1445895" cy="792480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-244"/>
                              <a:gd name="adj4" fmla="val -23120"/>
                              <a:gd name="adj5" fmla="val -80094"/>
                              <a:gd name="adj6" fmla="val -34092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417FD0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 xml:space="preserve">Engedélyezze a busz lezárást, amennyiben a busz végén nem található lezárás.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65" o:spid="_x0000_s1061" editas="canvas" style="width:6in;height:192.5pt;mso-position-horizontal-relative:char;mso-position-vertical-relative:line" coordsize="54864,24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">
                <v:shape id="_x0000_s1062" type="#_x0000_t75" style="position:absolute;width:54864;height:24447;visibility:visible;mso-wrap-style:square">
                  <v:fill o:detectmouseclick="t"/>
                  <v:path o:connecttype="none"/>
                </v:shape>
                <v:shape id="Kép 71" o:spid="_x0000_s1063" type="#_x0000_t75" style="position:absolute;width:54864;height:9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W4WnCAAAA2wAAAA8AAABkcnMvZG93bnJldi54bWxEj0urwjAUhPcX/A/hCO6uqV34qEYRRVBw&#10;cX2By2NzbIvNSWmi1n9/Iwguh5n5hpnMGlOKB9WusKyg141AEKdWF5wpOB5Wv0MQziNrLC2Tghc5&#10;mE1bPxNMtH3yjh57n4kAYZeggtz7KpHSpTkZdF1bEQfvamuDPsg6k7rGZ4CbUsZR1JcGCw4LOVa0&#10;yCm97e9GwXl0+UtXg42Ml6dXFdutXnIxUqrTbuZjEJ4a/w1/2mutYNCD95fwA+T0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FuFpwgAAANsAAAAPAAAAAAAAAAAAAAAAAJ8C&#10;AABkcnMvZG93bnJldi54bWxQSwUGAAAAAAQABAD3AAAAjgMAAAAA&#10;">
                  <v:imagedata r:id="rId58" o:title=""/>
                  <v:path arrowok="t"/>
                </v:shape>
                <v:shape id="2. sz. felirat keret nélkül 134" o:spid="_x0000_s1064" type="#_x0000_t42" style="position:absolute;left:4770;top:17594;width:17096;height:64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ItRsEA&#10;AADcAAAADwAAAGRycy9kb3ducmV2LnhtbERPS4vCMBC+C/sfwix403RV3N1qFFEEr60e3NvQTB/Y&#10;TLpNtPXfG0HwNh/fc5br3tTiRq2rLCv4GkcgiDOrKy4UnI770Q8I55E11pZJwZ0crFcfgyXG2nac&#10;0C31hQgh7GJUUHrfxFK6rCSDbmwb4sDltjXoA2wLqVvsQrip5SSK5tJgxaGhxIa2JWWX9GoU/OaH&#10;b/tXbTddluzS5HzN/7uzVGr42W8WIDz1/i1+uQ86zJ/O4PlMuE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JiLUbBAAAA3AAAAA8AAAAAAAAAAAAAAAAAmAIAAGRycy9kb3du&#10;cmV2LnhtbFBLBQYAAAAABAAEAPUAAACGAwAAAAA=&#10;" adj="-3586,-37878,-2473,935,-554,4835" filled="f" strokecolor="red" strokeweight="2pt">
                  <v:stroke startarrow="block"/>
                  <v:textbox>
                    <w:txbxContent>
                      <w:p w:rsidR="0085337F" w:rsidRDefault="0085337F" w:rsidP="00FA5D53">
                        <w:pPr>
                          <w:pStyle w:val="NormlWeb"/>
                          <w:spacing w:before="0" w:beforeAutospacing="0" w:after="0" w:afterAutospacing="0" w:line="276" w:lineRule="auto"/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A legördülő listából válassza</w:t>
                        </w:r>
                      </w:p>
                      <w:p w:rsidR="0085337F" w:rsidRDefault="0085337F" w:rsidP="00FA5D53">
                        <w:pPr>
                          <w:pStyle w:val="NormlWeb"/>
                          <w:spacing w:before="0" w:beforeAutospacing="0" w:after="0" w:afterAutospacing="0" w:line="276" w:lineRule="auto"/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</w:pPr>
                        <w:proofErr w:type="gramStart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a</w:t>
                        </w:r>
                        <w:proofErr w:type="gramEnd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 xml:space="preserve"> használni kívánt adapter egyedi </w:t>
                        </w:r>
                      </w:p>
                      <w:p w:rsidR="0085337F" w:rsidRDefault="0085337F" w:rsidP="00FA5D53">
                        <w:pPr>
                          <w:pStyle w:val="NormlWeb"/>
                          <w:spacing w:before="0" w:beforeAutospacing="0" w:after="0" w:afterAutospacing="0" w:line="276" w:lineRule="auto"/>
                        </w:pPr>
                        <w:proofErr w:type="gramStart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azonosítóját</w:t>
                        </w:r>
                        <w:proofErr w:type="gramEnd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 xml:space="preserve"> (</w:t>
                        </w:r>
                        <w:proofErr w:type="spellStart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Serial</w:t>
                        </w:r>
                        <w:proofErr w:type="spellEnd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Number</w:t>
                        </w:r>
                        <w:proofErr w:type="spellEnd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2. sz. felirat keret nélkül 135" o:spid="_x0000_s1065" type="#_x0000_t42" style="position:absolute;left:18208;top:10905;width:14460;height:79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0Xub8A&#10;AADcAAAADwAAAGRycy9kb3ducmV2LnhtbERPzYrCMBC+C75DGMGbpq50kdoouiDoRVj1AYZmbEqb&#10;SWmiVp/eCAt7m4/vd/J1bxtxp85XjhXMpgkI4sLpiksFl/NusgDhA7LGxjEpeJKH9Wo4yDHT7sG/&#10;dD+FUsQQ9hkqMCG0mZS+MGTRT11LHLmr6yyGCLtS6g4fMdw28itJvqXFimODwZZ+DBX16WYV2PZQ&#10;zKre+9dtETYmTY/1dUtKjUf9ZgkiUB/+xX/uvY7z5yl8nokXyN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jRe5vwAAANwAAAAPAAAAAAAAAAAAAAAAAJgCAABkcnMvZG93bnJl&#10;di54bWxQSwUGAAAAAAQABAD1AAAAhAMAAAAA&#10;" adj="-5463,-12099,-4994,-53" filled="f" strokecolor="red" strokeweight="2pt">
                  <v:stroke startarrow="block"/>
                  <v:textbox>
                    <w:txbxContent>
                      <w:p w:rsidR="0085337F" w:rsidRDefault="0085337F" w:rsidP="00FA5D53">
                        <w:pPr>
                          <w:pStyle w:val="Norm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 xml:space="preserve">A legördülő listából válassza a megfelelő busz sebességet. </w:t>
                        </w:r>
                      </w:p>
                    </w:txbxContent>
                  </v:textbox>
                </v:shape>
                <v:shape id="2. sz. felirat keret nélkül 136" o:spid="_x0000_s1066" type="#_x0000_t42" style="position:absolute;left:34082;top:12534;width:14459;height:79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L76cMA&#10;AADcAAAADwAAAGRycy9kb3ducmV2LnhtbERPTWvCQBC9C/6HZQQvoptakBBdRYSitEWoingcsmMS&#10;zc6G7BqTf98tCL3N433OYtWaUjRUu8KygrdJBII4tbrgTMHp+DGOQTiPrLG0TAo6crBa9nsLTLR9&#10;8g81B5+JEMIuQQW591UipUtzMugmtiIO3NXWBn2AdSZ1jc8Qbko5jaKZNFhwaMixok1O6f3wMAqm&#10;Ny5v5/TyWWy/fWy7ZhR3X3ulhoN2PQfhqfX/4pd7p8P89xn8PRMukM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GL76cMAAADcAAAADwAAAAAAAAAAAAAAAACYAgAAZHJzL2Rv&#10;d25yZXYueG1sUEsFBgAAAAAEAAQA9QAAAIgDAAAAAA==&#10;" adj="-7364,-17300,-4994,-53" filled="f" strokecolor="red" strokeweight="2pt">
                  <v:stroke startarrow="block"/>
                  <v:textbox>
                    <w:txbxContent>
                      <w:p w:rsidR="0085337F" w:rsidRDefault="0085337F" w:rsidP="00417FD0">
                        <w:pPr>
                          <w:pStyle w:val="Norm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 xml:space="preserve">Engedélyezze a busz lezárást, amennyiben a busz végén nem található lezárás.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17FD0" w:rsidRDefault="00417FD0" w:rsidP="00122FFA">
      <w:pPr>
        <w:pStyle w:val="Nincstrkz"/>
        <w:numPr>
          <w:ilvl w:val="0"/>
          <w:numId w:val="19"/>
        </w:numPr>
      </w:pPr>
      <w:r>
        <w:t>Vegye fel küldendő</w:t>
      </w:r>
      <w:r w:rsidR="00A62CB2">
        <w:t xml:space="preserve"> üzeneteket, </w:t>
      </w:r>
      <w:r>
        <w:t>az üzenet legyen:</w:t>
      </w:r>
    </w:p>
    <w:tbl>
      <w:tblPr>
        <w:tblStyle w:val="Rcsostblzat"/>
        <w:tblW w:w="0" w:type="auto"/>
        <w:tblInd w:w="534" w:type="dxa"/>
        <w:tblLook w:val="04A0" w:firstRow="1" w:lastRow="0" w:firstColumn="1" w:lastColumn="0" w:noHBand="0" w:noVBand="1"/>
      </w:tblPr>
      <w:tblGrid>
        <w:gridCol w:w="1847"/>
        <w:gridCol w:w="920"/>
        <w:gridCol w:w="776"/>
        <w:gridCol w:w="850"/>
        <w:gridCol w:w="1843"/>
        <w:gridCol w:w="1843"/>
      </w:tblGrid>
      <w:tr w:rsidR="00417FD0" w:rsidRPr="006D13A1" w:rsidTr="00A62CB2">
        <w:tc>
          <w:tcPr>
            <w:tcW w:w="1847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Név</w:t>
            </w:r>
          </w:p>
        </w:tc>
        <w:tc>
          <w:tcPr>
            <w:tcW w:w="920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Periodikus?</w:t>
            </w:r>
          </w:p>
        </w:tc>
        <w:tc>
          <w:tcPr>
            <w:tcW w:w="776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Peridus i.</w:t>
            </w:r>
          </w:p>
        </w:tc>
        <w:tc>
          <w:tcPr>
            <w:tcW w:w="850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proofErr w:type="spellStart"/>
            <w:r w:rsidRPr="006D13A1">
              <w:rPr>
                <w:sz w:val="14"/>
                <w:szCs w:val="14"/>
              </w:rPr>
              <w:t>Arb</w:t>
            </w:r>
            <w:proofErr w:type="spellEnd"/>
            <w:r w:rsidRPr="006D13A1">
              <w:rPr>
                <w:sz w:val="14"/>
                <w:szCs w:val="14"/>
              </w:rPr>
              <w:t xml:space="preserve"> </w:t>
            </w:r>
            <w:proofErr w:type="spellStart"/>
            <w:r w:rsidRPr="006D13A1">
              <w:rPr>
                <w:sz w:val="14"/>
                <w:szCs w:val="14"/>
              </w:rPr>
              <w:t>Id</w:t>
            </w:r>
            <w:proofErr w:type="spellEnd"/>
          </w:p>
        </w:tc>
        <w:tc>
          <w:tcPr>
            <w:tcW w:w="1843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Adat</w:t>
            </w:r>
          </w:p>
        </w:tc>
        <w:tc>
          <w:tcPr>
            <w:tcW w:w="1843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Leírás</w:t>
            </w:r>
          </w:p>
        </w:tc>
      </w:tr>
      <w:tr w:rsidR="00417FD0" w:rsidRPr="006D13A1" w:rsidTr="00A62CB2">
        <w:tc>
          <w:tcPr>
            <w:tcW w:w="1847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GW_</w:t>
            </w:r>
            <w:proofErr w:type="spellStart"/>
            <w:r w:rsidRPr="006D13A1">
              <w:rPr>
                <w:sz w:val="14"/>
                <w:szCs w:val="14"/>
              </w:rPr>
              <w:t>SEND</w:t>
            </w:r>
            <w:proofErr w:type="spellEnd"/>
            <w:r w:rsidRPr="006D13A1">
              <w:rPr>
                <w:sz w:val="14"/>
                <w:szCs w:val="14"/>
              </w:rPr>
              <w:t>_</w:t>
            </w:r>
            <w:proofErr w:type="spellStart"/>
            <w:r w:rsidRPr="006D13A1">
              <w:rPr>
                <w:sz w:val="14"/>
                <w:szCs w:val="14"/>
              </w:rPr>
              <w:t>WakeUpInfo</w:t>
            </w:r>
            <w:proofErr w:type="spellEnd"/>
          </w:p>
        </w:tc>
        <w:tc>
          <w:tcPr>
            <w:tcW w:w="920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igen</w:t>
            </w:r>
          </w:p>
        </w:tc>
        <w:tc>
          <w:tcPr>
            <w:tcW w:w="776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500ms</w:t>
            </w:r>
          </w:p>
        </w:tc>
        <w:tc>
          <w:tcPr>
            <w:tcW w:w="850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0000058F</w:t>
            </w:r>
          </w:p>
        </w:tc>
        <w:tc>
          <w:tcPr>
            <w:tcW w:w="1843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 xml:space="preserve">80 00 </w:t>
            </w:r>
            <w:proofErr w:type="spellStart"/>
            <w:r w:rsidRPr="006D13A1">
              <w:rPr>
                <w:sz w:val="14"/>
                <w:szCs w:val="14"/>
              </w:rPr>
              <w:t>00</w:t>
            </w:r>
            <w:proofErr w:type="spellEnd"/>
            <w:r w:rsidRPr="006D13A1">
              <w:rPr>
                <w:sz w:val="14"/>
                <w:szCs w:val="14"/>
              </w:rPr>
              <w:t xml:space="preserve"> C0 00</w:t>
            </w:r>
          </w:p>
        </w:tc>
        <w:tc>
          <w:tcPr>
            <w:tcW w:w="1843" w:type="dxa"/>
          </w:tcPr>
          <w:p w:rsidR="00417FD0" w:rsidRPr="006D13A1" w:rsidRDefault="00417FD0" w:rsidP="00117CEB">
            <w:pPr>
              <w:rPr>
                <w:sz w:val="14"/>
                <w:szCs w:val="14"/>
              </w:rPr>
            </w:pPr>
            <w:r w:rsidRPr="006D13A1">
              <w:rPr>
                <w:sz w:val="14"/>
                <w:szCs w:val="14"/>
              </w:rPr>
              <w:t>Termék ébren tartása</w:t>
            </w:r>
          </w:p>
        </w:tc>
      </w:tr>
    </w:tbl>
    <w:p w:rsidR="00A62CB2" w:rsidRDefault="00A62CB2" w:rsidP="00A62CB2"/>
    <w:p w:rsidR="00E20B52" w:rsidRDefault="00A62CB2" w:rsidP="00122FFA">
      <w:pPr>
        <w:pStyle w:val="Listaszerbekezds"/>
        <w:numPr>
          <w:ilvl w:val="1"/>
          <w:numId w:val="19"/>
        </w:numPr>
      </w:pPr>
      <w:r>
        <w:t xml:space="preserve">Nyomjon jobb klikk-et a </w:t>
      </w:r>
      <w:proofErr w:type="spellStart"/>
      <w:r w:rsidRPr="00A62CB2">
        <w:rPr>
          <w:b/>
        </w:rPr>
        <w:t>SENDER</w:t>
      </w:r>
      <w:proofErr w:type="spellEnd"/>
      <w:r>
        <w:t xml:space="preserve"> területen, majd a megjelenő menüben válassza a </w:t>
      </w:r>
      <w:r w:rsidRPr="00A62CB2">
        <w:rPr>
          <w:b/>
          <w:u w:val="single"/>
        </w:rPr>
        <w:t xml:space="preserve">New </w:t>
      </w:r>
      <w:proofErr w:type="spellStart"/>
      <w:r w:rsidRPr="00A62CB2">
        <w:rPr>
          <w:b/>
          <w:u w:val="single"/>
        </w:rPr>
        <w:t>Message</w:t>
      </w:r>
      <w:proofErr w:type="spellEnd"/>
      <w:r w:rsidRPr="00A62CB2">
        <w:rPr>
          <w:b/>
          <w:u w:val="single"/>
        </w:rPr>
        <w:t xml:space="preserve"> </w:t>
      </w:r>
      <w:r w:rsidRPr="00A62CB2">
        <w:rPr>
          <w:noProof/>
          <w:lang w:eastAsia="hu-HU"/>
        </w:rPr>
        <w:drawing>
          <wp:inline distT="0" distB="0" distL="0" distR="0" wp14:anchorId="59D2DB91" wp14:editId="093E2850">
            <wp:extent cx="230505" cy="230505"/>
            <wp:effectExtent l="0" t="0" r="0" b="0"/>
            <wp:docPr id="78" name="Kép 78" descr="D:\@@@!ProjectS\MCAN120803\Software\.NET\Konvolucio.MCAN120803.UI\Resources\NewMess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@@@!ProjectS\MCAN120803\Software\.NET\Konvolucio.MCAN120803.UI\Resources\NewMessage2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2CB2">
        <w:rPr>
          <w:b/>
        </w:rPr>
        <w:t xml:space="preserve"> </w:t>
      </w:r>
      <w:r>
        <w:t xml:space="preserve">menüpontot vagy az </w:t>
      </w:r>
      <w:r w:rsidRPr="00A62CB2">
        <w:rPr>
          <w:b/>
          <w:u w:val="single"/>
        </w:rPr>
        <w:t>Alt + N</w:t>
      </w:r>
      <w:r>
        <w:t xml:space="preserve"> billentyű kombinációt.</w:t>
      </w:r>
      <w:r>
        <w:rPr>
          <w:noProof/>
          <w:lang w:eastAsia="hu-HU"/>
        </w:rPr>
        <w:t xml:space="preserve"> </w:t>
      </w:r>
    </w:p>
    <w:p w:rsidR="002A30E3" w:rsidRDefault="00A62CB2" w:rsidP="00E20B52">
      <w:pPr>
        <w:pStyle w:val="Listaszerbekezds"/>
        <w:ind w:left="792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309D4859" wp14:editId="1CED5C85">
                <wp:extent cx="5486400" cy="3015627"/>
                <wp:effectExtent l="0" t="0" r="0" b="0"/>
                <wp:docPr id="76" name="Vászon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7" name="Kép 7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79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Ellipszis 140"/>
                        <wps:cNvSpPr/>
                        <wps:spPr>
                          <a:xfrm>
                            <a:off x="1550505" y="2326843"/>
                            <a:ext cx="1446006" cy="23558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76" o:spid="_x0000_s1026" editas="canvas" style="width:6in;height:237.45pt;mso-position-horizontal-relative:char;mso-position-vertical-relative:line" coordsize="54864,30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">
                <v:shape id="_x0000_s1027" type="#_x0000_t75" style="position:absolute;width:54864;height:30156;visibility:visible;mso-wrap-style:square">
                  <v:fill o:detectmouseclick="t"/>
                  <v:path o:connecttype="none"/>
                </v:shape>
                <v:shape id="Kép 77" o:spid="_x0000_s1028" type="#_x0000_t75" style="position:absolute;width:54864;height:297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qZZbFAAAA2wAAAA8AAABkcnMvZG93bnJldi54bWxEj9FqAjEURN8F/yFcwZdSs6tSy9YoIiut&#10;lD7U9gMum9vd4OZmTaJu/74RCj4OM3OGWa5724oL+WAcK8gnGQjiymnDtYLvr93jM4gQkTW2jknB&#10;LwVYr4aDJRbaXfmTLodYiwThUKCCJsaukDJUDVkME9cRJ+/HeYsxSV9L7fGa4LaV0yx7khYNp4UG&#10;O9o2VB0PZ6sglq/64dSb43s328/m+Vmbcv6h1HjUb15AROrjPfzfftMKFgu4fUk/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amWWxQAAANsAAAAPAAAAAAAAAAAAAAAA&#10;AJ8CAABkcnMvZG93bnJldi54bWxQSwUGAAAAAAQABAD3AAAAkQMAAAAA&#10;">
                  <v:imagedata r:id="rId61" o:title=""/>
                  <v:path arrowok="t"/>
                </v:shape>
                <v:oval id="Ellipszis 140" o:spid="_x0000_s1029" style="position:absolute;left:15505;top:23268;width:14460;height:23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/yYMQA&#10;AADcAAAADwAAAGRycy9kb3ducmV2LnhtbESPTWvCQBCG70L/wzKF3nTToFJS19AECq09qaXnITsm&#10;wexsyG5j6q93DkJvM8z78cwmn1ynRhpC69nA8yIBRVx523Jt4Pv4Pn8BFSKyxc4zGfijAPn2YbbB&#10;zPoL72k8xFpJCIcMDTQx9pnWoWrIYVj4nlhuJz84jLIOtbYDXiTcdTpNkrV22LI0NNhT2VB1Pvw6&#10;6f0qlmn6kxarc3ctd3ha9dZ/GvP0OL29goo0xX/x3f1hBX8p+PKMTKC3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P8mDEAAAA3AAAAA8AAAAAAAAAAAAAAAAAmAIAAGRycy9k&#10;b3ducmV2LnhtbFBLBQYAAAAABAAEAPUAAACJAwAAAAA=&#10;" filled="f" strokecolor="red" strokeweight="2pt"/>
                <w10:anchorlock/>
              </v:group>
            </w:pict>
          </mc:Fallback>
        </mc:AlternateContent>
      </w:r>
    </w:p>
    <w:p w:rsidR="00E20B52" w:rsidRDefault="00E20B52" w:rsidP="00122FFA">
      <w:pPr>
        <w:pStyle w:val="Listaszerbekezds"/>
        <w:numPr>
          <w:ilvl w:val="1"/>
          <w:numId w:val="19"/>
        </w:numPr>
      </w:pPr>
      <w:r>
        <w:t>Következő lépésben paraméterezze az hozzáadott üzenet</w:t>
      </w:r>
    </w:p>
    <w:p w:rsidR="00E20B52" w:rsidRDefault="00E20B52" w:rsidP="00E20B52">
      <w:pPr>
        <w:pStyle w:val="Listaszerbekezds"/>
        <w:ind w:left="792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59031A27" wp14:editId="670F4114">
                <wp:extent cx="5486400" cy="1355840"/>
                <wp:effectExtent l="0" t="0" r="0" b="0"/>
                <wp:docPr id="79" name="Vászon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1" name="Kép 8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198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79" o:spid="_x0000_s1026" editas="canvas" style="width:6in;height:106.75pt;mso-position-horizontal-relative:char;mso-position-vertical-relative:line" coordsize="54864,13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">
                <v:shape id="_x0000_s1027" type="#_x0000_t75" style="position:absolute;width:54864;height:13557;visibility:visible;mso-wrap-style:square">
                  <v:fill o:detectmouseclick="t"/>
                  <v:path o:connecttype="none"/>
                </v:shape>
                <v:shape id="Kép 81" o:spid="_x0000_s1028" type="#_x0000_t75" style="position:absolute;width:54864;height:131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1tWDDAAAA2wAAAA8AAABkcnMvZG93bnJldi54bWxEj81uwjAQhO+VeAdrkbgVJ0WtIGAQAiG4&#10;lp/7Ei9JRLwOtksCT19XqsRxNDPfaGaLztTiTs5XlhWkwwQEcW51xYWC42HzPgbhA7LG2jIpeJCH&#10;xbz3NsNM25a/6b4PhYgQ9hkqKENoMil9XpJBP7QNcfQu1hkMUbpCaodthJtafiTJlzRYcVwosaFV&#10;Sfl1/2MUbJ/rNDkfjqela9efk1s6WoXrVqlBv1tOQQTqwiv8395pBeMU/r7EHyDn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fW1YMMAAADbAAAADwAAAAAAAAAAAAAAAACf&#10;AgAAZHJzL2Rvd25yZXYueG1sUEsFBgAAAAAEAAQA9wAAAI8DAAAAAA==&#10;">
                  <v:imagedata r:id="rId63" o:title=""/>
                  <v:path arrowok="t"/>
                </v:shape>
                <w10:anchorlock/>
              </v:group>
            </w:pict>
          </mc:Fallback>
        </mc:AlternateContent>
      </w:r>
    </w:p>
    <w:p w:rsidR="00E20B52" w:rsidRDefault="004114E1" w:rsidP="00E20B52">
      <w:pPr>
        <w:pStyle w:val="Listaszerbekezds"/>
        <w:ind w:left="792"/>
      </w:pPr>
      <w:r>
        <w:rPr>
          <w:noProof/>
          <w:lang w:eastAsia="hu-HU"/>
        </w:rPr>
        <w:lastRenderedPageBreak/>
        <mc:AlternateContent>
          <mc:Choice Requires="wpc">
            <w:drawing>
              <wp:inline distT="0" distB="0" distL="0" distR="0" wp14:anchorId="4F408038" wp14:editId="7883CA05">
                <wp:extent cx="5486400" cy="1355840"/>
                <wp:effectExtent l="0" t="0" r="0" b="0"/>
                <wp:docPr id="84" name="Vászon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5" name="Kép 85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231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84" o:spid="_x0000_s1026" editas="canvas" style="width:6in;height:106.75pt;mso-position-horizontal-relative:char;mso-position-vertical-relative:line" coordsize="54864,13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">
                <v:shape id="_x0000_s1027" type="#_x0000_t75" style="position:absolute;width:54864;height:13557;visibility:visible;mso-wrap-style:square">
                  <v:fill o:detectmouseclick="t"/>
                  <v:path o:connecttype="none"/>
                </v:shape>
                <v:shape id="Kép 85" o:spid="_x0000_s1028" type="#_x0000_t75" style="position:absolute;width:54864;height:13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LzWrCAAAA2wAAAA8AAABkcnMvZG93bnJldi54bWxEj0FrwkAUhO8F/8PyBG/NxkqLTbOKFBWv&#10;1ULp7ZF9TYLZt3H3qfHfu4VCj8PMfMOUy8F16kIhtp4NTLMcFHHlbcu1gc/D5nEOKgqyxc4zGbhR&#10;hOVi9FBiYf2VP+iyl1olCMcCDTQifaF1rBpyGDPfEyfvxweHkmSotQ14TXDX6ac8f9EOW04LDfb0&#10;3lB13J+dAVxv2+3r92Ggzek2C3UuX9aJMZPxsHoDJTTIf/ivvbMG5s/w+yX9AL2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81qwgAAANsAAAAPAAAAAAAAAAAAAAAAAJ8C&#10;AABkcnMvZG93bnJldi54bWxQSwUGAAAAAAQABAD3AAAAjgMAAAAA&#10;">
                  <v:imagedata r:id="rId65" o:title=""/>
                  <v:path arrowok="t"/>
                </v:shape>
                <w10:anchorlock/>
              </v:group>
            </w:pict>
          </mc:Fallback>
        </mc:AlternateContent>
      </w:r>
    </w:p>
    <w:p w:rsidR="004114E1" w:rsidRDefault="004114E1" w:rsidP="004114E1">
      <w:pPr>
        <w:pStyle w:val="Listaszerbekezds"/>
        <w:ind w:left="792"/>
        <w:rPr>
          <w:rStyle w:val="NincstrkzChar"/>
        </w:rPr>
      </w:pPr>
      <w:r w:rsidRPr="004114E1">
        <w:rPr>
          <w:rStyle w:val="Finomkiemels"/>
        </w:rPr>
        <w:t>Megjegyzés:</w:t>
      </w:r>
      <w:r w:rsidRPr="004114E1">
        <w:rPr>
          <w:sz w:val="18"/>
        </w:rPr>
        <w:t xml:space="preserve"> </w:t>
      </w:r>
      <w:r w:rsidRPr="004114E1">
        <w:rPr>
          <w:rStyle w:val="NincstrkzChar"/>
        </w:rPr>
        <w:t>Lehetősége van a táblázat mezőinek tesztre szabására</w:t>
      </w:r>
      <w:r>
        <w:rPr>
          <w:rStyle w:val="NincstrkzChar"/>
        </w:rPr>
        <w:t>, a fejlécen történő jobb klikk hatására menüben az egyes mezők eltüntethetőek vagy megjeleníthetőek.</w:t>
      </w:r>
    </w:p>
    <w:p w:rsidR="000F336D" w:rsidRDefault="000F336D" w:rsidP="004114E1">
      <w:pPr>
        <w:pStyle w:val="Listaszerbekezds"/>
        <w:ind w:left="792"/>
        <w:rPr>
          <w:rStyle w:val="NincstrkzChar"/>
        </w:rPr>
      </w:pPr>
    </w:p>
    <w:p w:rsidR="004114E1" w:rsidRDefault="004114E1" w:rsidP="00122FFA">
      <w:pPr>
        <w:pStyle w:val="Listaszerbekezds"/>
        <w:numPr>
          <w:ilvl w:val="1"/>
          <w:numId w:val="19"/>
        </w:numPr>
      </w:pPr>
      <w:r>
        <w:t xml:space="preserve">A fenti lépéseket ismételje meg </w:t>
      </w:r>
      <w:r w:rsidR="000F336D">
        <w:t>a további küldendő üzenetekre</w:t>
      </w:r>
    </w:p>
    <w:p w:rsidR="004114E1" w:rsidRDefault="004114E1" w:rsidP="004114E1">
      <w:pPr>
        <w:pStyle w:val="Listaszerbekezds"/>
        <w:ind w:left="792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72EA0E4F" wp14:editId="1833ED81">
                <wp:extent cx="5486400" cy="1276741"/>
                <wp:effectExtent l="0" t="0" r="0" b="0"/>
                <wp:docPr id="86" name="Vászon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7" name="Kép 87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407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86" o:spid="_x0000_s1026" editas="canvas" style="width:6in;height:100.55pt;mso-position-horizontal-relative:char;mso-position-vertical-relative:line" coordsize="54864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">
                <v:shape id="_x0000_s1027" type="#_x0000_t75" style="position:absolute;width:54864;height:12763;visibility:visible;mso-wrap-style:square">
                  <v:fill o:detectmouseclick="t"/>
                  <v:path o:connecttype="none"/>
                </v:shape>
                <v:shape id="Kép 87" o:spid="_x0000_s1028" type="#_x0000_t75" style="position:absolute;width:54864;height:12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1Y+fGAAAA2wAAAA8AAABkcnMvZG93bnJldi54bWxEj09rwkAUxO+FfoflFXoRs6lYTdNspFQK&#10;9ui/g7dH9jUJzb6N2a3GfPquIHgcZuY3TLboTSNO1LnasoKXKAZBXFhdc6lgt/0aJyCcR9bYWCYF&#10;F3KwyB8fMky1PfOaThtfigBhl6KCyvs2ldIVFRl0kW2Jg/djO4M+yK6UusNzgJtGTuJ4Jg3WHBYq&#10;bOmzouJ382cU8Px1MgzL9fT4Nhq+Yx61x/3yoNTzU//xDsJT7+/hW3ulFSRzuH4JP0Dm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vVj58YAAADbAAAADwAAAAAAAAAAAAAA&#10;AACfAgAAZHJzL2Rvd25yZXYueG1sUEsFBgAAAAAEAAQA9wAAAJIDAAAAAA==&#10;">
                  <v:imagedata r:id="rId67" o:title=""/>
                  <v:path arrowok="t"/>
                </v:shape>
                <w10:anchorlock/>
              </v:group>
            </w:pict>
          </mc:Fallback>
        </mc:AlternateContent>
      </w:r>
    </w:p>
    <w:p w:rsidR="000F336D" w:rsidRDefault="000F336D" w:rsidP="00122FFA">
      <w:pPr>
        <w:pStyle w:val="Listaszerbekezds"/>
        <w:numPr>
          <w:ilvl w:val="0"/>
          <w:numId w:val="19"/>
        </w:numPr>
      </w:pPr>
      <w:r>
        <w:t xml:space="preserve">Mentse a project aktuális állapotát a </w:t>
      </w:r>
      <w:r>
        <w:rPr>
          <w:noProof/>
          <w:lang w:eastAsia="hu-HU"/>
        </w:rPr>
        <w:drawing>
          <wp:inline distT="0" distB="0" distL="0" distR="0" wp14:anchorId="1B2B2AA2" wp14:editId="620F483D">
            <wp:extent cx="231775" cy="231775"/>
            <wp:effectExtent l="0" t="0" r="0" b="0"/>
            <wp:docPr id="88" name="Kép 88" descr="D:\@@@!ProjectS\MCAN120803\Software\.NET\Konvolucio.MCAN120803.UI\Resources\Save_24x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@@@!ProjectS\MCAN120803\Software\.NET\Konvolucio.MCAN120803.UI\Resources\Save_24x2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vagy a </w:t>
      </w:r>
      <w:proofErr w:type="spellStart"/>
      <w:r w:rsidRPr="000F336D">
        <w:rPr>
          <w:b/>
          <w:u w:val="single"/>
        </w:rPr>
        <w:t>Ctrl</w:t>
      </w:r>
      <w:proofErr w:type="spellEnd"/>
      <w:r w:rsidRPr="000F336D">
        <w:rPr>
          <w:b/>
          <w:u w:val="single"/>
        </w:rPr>
        <w:t xml:space="preserve"> + S</w:t>
      </w:r>
      <w:r>
        <w:t xml:space="preserve"> billentyű kombináció segítségével.</w:t>
      </w:r>
    </w:p>
    <w:p w:rsidR="00837283" w:rsidRDefault="00632FC8" w:rsidP="00122FFA">
      <w:pPr>
        <w:pStyle w:val="Listaszerbekezds"/>
        <w:numPr>
          <w:ilvl w:val="0"/>
          <w:numId w:val="19"/>
        </w:numPr>
      </w:pPr>
      <w:r>
        <w:t xml:space="preserve">A kommunikáció indításához válassza főmenüben a </w:t>
      </w:r>
      <w:r>
        <w:rPr>
          <w:noProof/>
          <w:lang w:eastAsia="hu-HU"/>
        </w:rPr>
        <w:drawing>
          <wp:inline distT="0" distB="0" distL="0" distR="0" wp14:anchorId="7F533F9F" wp14:editId="37BCB371">
            <wp:extent cx="231840" cy="231840"/>
            <wp:effectExtent l="0" t="0" r="0" b="0"/>
            <wp:docPr id="89" name="Kép 89" descr="D:\@@@!ProjectS\MCAN120803\Software\.NET\Konvolucio.MCAN120803.UI\Resources\Play_48x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@@@!ProjectS\MCAN120803\Software\.NET\Konvolucio.MCAN120803.UI\Resources\Play_48x4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" cy="2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vagy az </w:t>
      </w:r>
      <w:r w:rsidRPr="00632FC8">
        <w:rPr>
          <w:b/>
          <w:u w:val="single"/>
        </w:rPr>
        <w:t>F5</w:t>
      </w:r>
      <w:r>
        <w:t xml:space="preserve"> nyomógombot</w:t>
      </w:r>
      <w:r w:rsidR="00F02F1F">
        <w:t xml:space="preserve">, hatására megindul az adatforgalom az szoftver és a termék között, a szoftver a </w:t>
      </w:r>
      <w:r w:rsidR="00837283">
        <w:t>megadott</w:t>
      </w:r>
      <w:r w:rsidR="00F02F1F">
        <w:t xml:space="preserve"> periodikus üzenetek küldését megkezdi</w:t>
      </w:r>
      <w:r w:rsidR="00837283">
        <w:t>.</w:t>
      </w:r>
      <w:r w:rsidR="00F7491C">
        <w:t xml:space="preserve"> Az alábbi ábrán egy minta forgalom látható:</w:t>
      </w:r>
    </w:p>
    <w:p w:rsidR="007C6CCA" w:rsidRDefault="007C6CCA" w:rsidP="00837283">
      <w:pPr>
        <w:pStyle w:val="Listaszerbekezds"/>
        <w:ind w:left="360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5D3CD97B" wp14:editId="02701EF3">
                <wp:extent cx="5796501" cy="3871883"/>
                <wp:effectExtent l="0" t="0" r="0" b="0"/>
                <wp:docPr id="102" name="Vászon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1" name="Kép 161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"/>
                            <a:ext cx="5760720" cy="3836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102" o:spid="_x0000_s1026" editas="canvas" style="width:456.4pt;height:304.85pt;mso-position-horizontal-relative:char;mso-position-vertical-relative:line" coordsize="57962,3871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">
                <v:shape id="_x0000_s1027" type="#_x0000_t75" style="position:absolute;width:57962;height:38715;visibility:visible;mso-wrap-style:square">
                  <v:fill o:detectmouseclick="t"/>
                  <v:path o:connecttype="none"/>
                </v:shape>
                <v:shape id="Kép 161" o:spid="_x0000_s1028" type="#_x0000_t75" style="position:absolute;width:57607;height:38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QCNTEAAAA3AAAAA8AAABkcnMvZG93bnJldi54bWxET01rwkAQvRf8D8sIvdVNxEqJriKKmF4K&#10;aqF4m2SnSWh2Nma3Jvrru4LQ2zze58yXvanFhVpXWVYQjyIQxLnVFRcKPo/blzcQziNrrC2Tgis5&#10;WC4GT3NMtO14T5eDL0QIYZeggtL7JpHS5SUZdCPbEAfu27YGfYBtIXWLXQg3tRxH0VQarDg0lNjQ&#10;uqT85/BrFLzrycfXKd2nr9k5zjbZ7nbsiptSz8N+NQPhqff/4oc71WH+NIb7M+ECuf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+QCNTEAAAA3AAAAA8AAAAAAAAAAAAAAAAA&#10;nwIAAGRycy9kb3ducmV2LnhtbFBLBQYAAAAABAAEAPcAAACQAwAAAAA=&#10;">
                  <v:imagedata r:id="rId70" o:title=""/>
                </v:shape>
                <w10:anchorlock/>
              </v:group>
            </w:pict>
          </mc:Fallback>
        </mc:AlternateContent>
      </w:r>
    </w:p>
    <w:p w:rsidR="00F7491C" w:rsidRDefault="00F7491C" w:rsidP="00122FFA">
      <w:pPr>
        <w:pStyle w:val="Listaszerbekezds"/>
        <w:numPr>
          <w:ilvl w:val="0"/>
          <w:numId w:val="19"/>
        </w:numPr>
      </w:pPr>
      <w:r>
        <w:lastRenderedPageBreak/>
        <w:t xml:space="preserve">A manuálisan küldendő üzenethez válasza az üzenet </w:t>
      </w:r>
      <w:proofErr w:type="spellStart"/>
      <w:r w:rsidRPr="00F7491C">
        <w:rPr>
          <w:b/>
          <w:u w:val="single"/>
        </w:rPr>
        <w:t>Click</w:t>
      </w:r>
      <w:proofErr w:type="spellEnd"/>
      <w:r>
        <w:t xml:space="preserve"> mezőjében található nyomógombot.</w:t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22600CE5" wp14:editId="59DB8502">
                <wp:extent cx="5486400" cy="1578361"/>
                <wp:effectExtent l="0" t="0" r="0" b="0"/>
                <wp:docPr id="116" name="Vászon 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5" name="Kép 11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40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2. sz. felirat keret nélkül 164"/>
                        <wps:cNvSpPr/>
                        <wps:spPr>
                          <a:xfrm>
                            <a:off x="87464" y="1183862"/>
                            <a:ext cx="4317559" cy="358691"/>
                          </a:xfrm>
                          <a:prstGeom prst="callout2">
                            <a:avLst>
                              <a:gd name="adj1" fmla="val 4925"/>
                              <a:gd name="adj2" fmla="val 95520"/>
                              <a:gd name="adj3" fmla="val -61012"/>
                              <a:gd name="adj4" fmla="val 101451"/>
                              <a:gd name="adj5" fmla="val -102796"/>
                              <a:gd name="adj6" fmla="val 113876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8D459D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Manuálisan küldendő üzenetküldéshez nyomja meg az üzenethez tartozó nyomógombot.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16" o:spid="_x0000_s1067" editas="canvas" style="width:6in;height:124.3pt;mso-position-horizontal-relative:char;mso-position-vertical-relative:line" coordsize="54864,15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">
                <v:shape id="_x0000_s1068" type="#_x0000_t75" style="position:absolute;width:54864;height:15779;visibility:visible;mso-wrap-style:square">
                  <v:fill o:detectmouseclick="t"/>
                  <v:path o:connecttype="none"/>
                </v:shape>
                <v:shape id="Kép 115" o:spid="_x0000_s1069" type="#_x0000_t75" style="position:absolute;width:54864;height:12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QH5jDAAAA3AAAAA8AAABkcnMvZG93bnJldi54bWxET02LwjAQvQv7H8IseBFNFV3dapRlRdCj&#10;rh68Dc1sW2wmtYla++uNIHibx/uc2aI2hbhS5XLLCvq9CARxYnXOqYL936o7AeE8ssbCMim4k4PF&#10;/KM1w1jbG2/puvOpCCHsYlSQeV/GUrokI4OuZ0viwP3byqAPsEqlrvAWwk0hB1H0JQ3mHBoyLOk3&#10;o+S0uxgFPB4Nmma5HZ6/O80m4k55PiyPSrU/658pCE+1f4tf7rUO8/sjeD4TLpDz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NAfmMMAAADcAAAADwAAAAAAAAAAAAAAAACf&#10;AgAAZHJzL2Rvd25yZXYueG1sUEsFBgAAAAAEAAQA9wAAAI8DAAAAAA==&#10;">
                  <v:imagedata r:id="rId71" o:title=""/>
                  <v:path arrowok="t"/>
                </v:shape>
                <v:shape id="2. sz. felirat keret nélkül 164" o:spid="_x0000_s1070" type="#_x0000_t42" style="position:absolute;left:874;top:11838;width:43176;height:35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cqEMQA&#10;AADcAAAADwAAAGRycy9kb3ducmV2LnhtbERP30vDMBB+F/wfwgm+yJY65pi16RBFmLCJdrLnW3M2&#10;xeZSkrh1++vNQPDtPr6fVywG24k9+dA6VnA7zkAQ10633Cj43LyM5iBCRNbYOSYFRwqwKC8vCsy1&#10;O/AH7avYiBTCIUcFJsY+lzLUhiyGseuJE/flvMWYoG+k9nhI4baTkyybSYstpwaDPT0Zqr+rH6vA&#10;va89bl8bc7eyN5P6edjs3u5PSl1fDY8PICIN8V/8517qNH82hfMz6QJ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HKhDEAAAA3AAAAA8AAAAAAAAAAAAAAAAAmAIAAGRycy9k&#10;b3ducmV2LnhtbFBLBQYAAAAABAAEAPUAAACJAwAAAAA=&#10;" adj="24597,-22204,21913,-13179,20632,1064" filled="f" strokecolor="red" strokeweight="2pt">
                  <v:stroke startarrow="block"/>
                  <v:textbox>
                    <w:txbxContent>
                      <w:p w:rsidR="0085337F" w:rsidRDefault="0085337F" w:rsidP="008D459D">
                        <w:pPr>
                          <w:pStyle w:val="Norm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Manuálisan küldendő üzenetküldéshez nyomja meg az üzenethez tartozó nyomógombot.</w:t>
                        </w:r>
                      </w:p>
                    </w:txbxContent>
                  </v:textbox>
                  <o:callout v:ext="edit" minusx="t"/>
                </v:shape>
                <w10:anchorlock/>
              </v:group>
            </w:pict>
          </mc:Fallback>
        </mc:AlternateContent>
      </w:r>
    </w:p>
    <w:p w:rsidR="00853840" w:rsidRDefault="00DF4AF9" w:rsidP="00122FFA">
      <w:pPr>
        <w:pStyle w:val="Listaszerbekezds"/>
        <w:numPr>
          <w:ilvl w:val="0"/>
          <w:numId w:val="19"/>
        </w:numPr>
      </w:pPr>
      <w:r>
        <w:t xml:space="preserve">A kommunikáció leállításához válassza a </w:t>
      </w:r>
      <w:r w:rsidR="00853840">
        <w:rPr>
          <w:noProof/>
          <w:lang w:eastAsia="hu-HU"/>
        </w:rPr>
        <w:drawing>
          <wp:inline distT="0" distB="0" distL="0" distR="0" wp14:anchorId="558A8A12" wp14:editId="3EDFC768">
            <wp:extent cx="231840" cy="231840"/>
            <wp:effectExtent l="0" t="0" r="0" b="0"/>
            <wp:docPr id="118" name="Kép 118" descr="D:\@@@!ProjectS\MCAN120803\Software\.NET\Konvolucio.MCAN120803.UI\Resources\Stop_48x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@@@!ProjectS\MCAN120803\Software\.NET\Konvolucio.MCAN120803.UI\Resources\Stop_48x4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" cy="2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840">
        <w:t xml:space="preserve"> vagy az </w:t>
      </w:r>
      <w:r w:rsidR="00853840" w:rsidRPr="00853840">
        <w:rPr>
          <w:b/>
          <w:u w:val="single"/>
        </w:rPr>
        <w:t>F6</w:t>
      </w:r>
      <w:r w:rsidR="00853840">
        <w:t xml:space="preserve"> nyomógombot.</w:t>
      </w:r>
    </w:p>
    <w:p w:rsidR="00E42702" w:rsidRDefault="00E42702" w:rsidP="00E42702">
      <w:pPr>
        <w:pStyle w:val="Listaszerbekezds"/>
        <w:ind w:left="360"/>
      </w:pPr>
    </w:p>
    <w:p w:rsidR="00DF4AF9" w:rsidRDefault="00853840" w:rsidP="00122FFA">
      <w:pPr>
        <w:pStyle w:val="Listaszerbekezds"/>
        <w:numPr>
          <w:ilvl w:val="0"/>
          <w:numId w:val="19"/>
        </w:numPr>
      </w:pPr>
      <w:r>
        <w:t xml:space="preserve"> Lehetősége van az indítást </w:t>
      </w:r>
      <w:r>
        <w:rPr>
          <w:noProof/>
          <w:lang w:eastAsia="hu-HU"/>
        </w:rPr>
        <w:drawing>
          <wp:inline distT="0" distB="0" distL="0" distR="0" wp14:anchorId="29F1A5B8" wp14:editId="366F3B84">
            <wp:extent cx="231840" cy="231840"/>
            <wp:effectExtent l="0" t="0" r="0" b="0"/>
            <wp:docPr id="119" name="Kép 119" descr="D:\@@@!ProjectS\MCAN120803\Software\.NET\Konvolucio.MCAN120803.UI\Resources\Play_48x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@@@!ProjectS\MCAN120803\Software\.NET\Konvolucio.MCAN120803.UI\Resources\Play_48x4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" cy="2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és a leállítás </w:t>
      </w:r>
      <w:r>
        <w:rPr>
          <w:noProof/>
          <w:lang w:eastAsia="hu-HU"/>
        </w:rPr>
        <w:drawing>
          <wp:inline distT="0" distB="0" distL="0" distR="0" wp14:anchorId="644B0F37" wp14:editId="2E93B023">
            <wp:extent cx="231840" cy="231840"/>
            <wp:effectExtent l="0" t="0" r="0" b="0"/>
            <wp:docPr id="120" name="Kép 120" descr="D:\@@@!ProjectS\MCAN120803\Software\.NET\Konvolucio.MCAN120803.UI\Resources\Stop_48x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@@@!ProjectS\MCAN120803\Software\.NET\Konvolucio.MCAN120803.UI\Resources\Stop_48x4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" cy="2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között létrejött napló megtekintésére, ehhez válassza a főmenüben a </w:t>
      </w:r>
      <w:r>
        <w:rPr>
          <w:noProof/>
          <w:lang w:eastAsia="hu-HU"/>
        </w:rPr>
        <w:drawing>
          <wp:inline distT="0" distB="0" distL="0" distR="0" wp14:anchorId="72D8EB8E" wp14:editId="06D19350">
            <wp:extent cx="231840" cy="231840"/>
            <wp:effectExtent l="0" t="0" r="0" b="0"/>
            <wp:docPr id="121" name="Kép 121" descr="D:\@@@!ProjectS\MCAN120803\Software\.NET\Konvolucio.MCAN120803.UI\Resources\log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@@@!ProjectS\MCAN120803\Software\.NET\Konvolucio.MCAN120803.UI\Resources\log4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" cy="2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vagy az </w:t>
      </w:r>
      <w:r w:rsidRPr="00853840">
        <w:rPr>
          <w:b/>
          <w:u w:val="single"/>
        </w:rPr>
        <w:t>F8</w:t>
      </w:r>
      <w:r>
        <w:t xml:space="preserve"> nyomógombot. Minden indítást követően új naplófájl készül, a napló fájl neve tartalmazza az indítás időbélyegét.</w:t>
      </w:r>
    </w:p>
    <w:p w:rsidR="00853840" w:rsidRDefault="00853840" w:rsidP="00853840">
      <w:pPr>
        <w:pStyle w:val="Listaszerbekezds"/>
        <w:ind w:left="360"/>
      </w:pPr>
      <w:r>
        <w:t>Az alábbi ábrán egy minta log látható:</w:t>
      </w:r>
    </w:p>
    <w:p w:rsidR="00853840" w:rsidRDefault="00853840" w:rsidP="00853840">
      <w:pPr>
        <w:pStyle w:val="Listaszerbekezds"/>
        <w:ind w:left="360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310D06C1" wp14:editId="5BC8F7C6">
                <wp:extent cx="5740842" cy="3446651"/>
                <wp:effectExtent l="0" t="0" r="0" b="0"/>
                <wp:docPr id="128" name="Vászon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7" name="Kép 177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912042" cy="2695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2. sz. felirat keret nélkül 172"/>
                        <wps:cNvSpPr/>
                        <wps:spPr>
                          <a:xfrm>
                            <a:off x="4079019" y="246357"/>
                            <a:ext cx="1602683" cy="270418"/>
                          </a:xfrm>
                          <a:prstGeom prst="callout2">
                            <a:avLst>
                              <a:gd name="adj1" fmla="val 21683"/>
                              <a:gd name="adj2" fmla="val -501"/>
                              <a:gd name="adj3" fmla="val 15435"/>
                              <a:gd name="adj4" fmla="val -31402"/>
                              <a:gd name="adj5" fmla="val 66025"/>
                              <a:gd name="adj6" fmla="val -160126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814358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 xml:space="preserve">Megjelenített napló fájl neve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2. sz. felirat keret nélkül 173"/>
                        <wps:cNvSpPr/>
                        <wps:spPr>
                          <a:xfrm>
                            <a:off x="696619" y="2810378"/>
                            <a:ext cx="1445260" cy="600731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-12452"/>
                              <a:gd name="adj4" fmla="val -38087"/>
                              <a:gd name="adj5" fmla="val -339856"/>
                              <a:gd name="adj6" fmla="val -37354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814358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A projecthez elérhető naplófájlok és a hozzájuk tartozó statisztika.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2. sz. felirat keret nélkül 174"/>
                        <wps:cNvSpPr/>
                        <wps:spPr>
                          <a:xfrm>
                            <a:off x="4110464" y="513797"/>
                            <a:ext cx="1602105" cy="766363"/>
                          </a:xfrm>
                          <a:prstGeom prst="callout2">
                            <a:avLst>
                              <a:gd name="adj1" fmla="val 21683"/>
                              <a:gd name="adj2" fmla="val -501"/>
                              <a:gd name="adj3" fmla="val -555"/>
                              <a:gd name="adj4" fmla="val -32926"/>
                              <a:gd name="adj5" fmla="val 647"/>
                              <a:gd name="adj6" fmla="val -80778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814358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A napló fáj leírása vagy összefoglalója, amely bármikor szerkeszthető.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2. sz. felirat keret nélkül 175"/>
                        <wps:cNvSpPr/>
                        <wps:spPr>
                          <a:xfrm>
                            <a:off x="4109518" y="1587259"/>
                            <a:ext cx="1601470" cy="1768191"/>
                          </a:xfrm>
                          <a:prstGeom prst="callout2">
                            <a:avLst>
                              <a:gd name="adj1" fmla="val 21683"/>
                              <a:gd name="adj2" fmla="val -501"/>
                              <a:gd name="adj3" fmla="val 4191"/>
                              <a:gd name="adj4" fmla="val -12110"/>
                              <a:gd name="adj5" fmla="val -1508"/>
                              <a:gd name="adj6" fmla="val -46036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536F9D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A naplófájl tartalma.</w:t>
                              </w:r>
                            </w:p>
                            <w:p w:rsidR="0085337F" w:rsidRDefault="0085337F" w:rsidP="00536F9D">
                              <w:pPr>
                                <w:pStyle w:val="NormlWeb"/>
                                <w:spacing w:before="0" w:beforeAutospacing="0" w:after="0" w:afterAutospacing="0" w:line="276" w:lineRule="auto"/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Az üzenetek:</w:t>
                              </w:r>
                            </w:p>
                            <w:p w:rsidR="0085337F" w:rsidRDefault="0085337F" w:rsidP="00122FFA">
                              <w:pPr>
                                <w:pStyle w:val="NormlWeb"/>
                                <w:numPr>
                                  <w:ilvl w:val="0"/>
                                  <w:numId w:val="20"/>
                                </w:numPr>
                                <w:spacing w:before="0" w:beforeAutospacing="0" w:after="0" w:afterAutospacing="0" w:line="276" w:lineRule="auto"/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</w:pPr>
                              <w:r w:rsidRPr="00536F9D"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törölhetőek</w:t>
                              </w:r>
                            </w:p>
                            <w:p w:rsidR="0085337F" w:rsidRDefault="0085337F" w:rsidP="00122FFA">
                              <w:pPr>
                                <w:pStyle w:val="NormlWeb"/>
                                <w:numPr>
                                  <w:ilvl w:val="0"/>
                                  <w:numId w:val="20"/>
                                </w:numPr>
                                <w:spacing w:before="0" w:beforeAutospacing="0" w:after="0" w:afterAutospacing="0" w:line="276" w:lineRule="auto"/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Description</w:t>
                              </w:r>
                              <w:proofErr w:type="spellEnd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 xml:space="preserve"> és a </w:t>
                              </w:r>
                              <w:proofErr w:type="spellStart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Docuemntation</w:t>
                              </w:r>
                              <w:proofErr w:type="spellEnd"/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 xml:space="preserve"> mező szerkeszthető</w:t>
                              </w:r>
                            </w:p>
                            <w:p w:rsidR="0085337F" w:rsidRDefault="0085337F" w:rsidP="00122FFA">
                              <w:pPr>
                                <w:pStyle w:val="NormlWeb"/>
                                <w:numPr>
                                  <w:ilvl w:val="0"/>
                                  <w:numId w:val="20"/>
                                </w:numPr>
                                <w:spacing w:before="0" w:beforeAutospacing="0" w:after="0" w:afterAutospacing="0" w:line="276" w:lineRule="auto"/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megtelítendő mezők testre szabhatóak</w:t>
                              </w:r>
                            </w:p>
                            <w:p w:rsidR="0085337F" w:rsidRPr="00536F9D" w:rsidRDefault="0085337F" w:rsidP="00122FFA">
                              <w:pPr>
                                <w:pStyle w:val="NormlWeb"/>
                                <w:numPr>
                                  <w:ilvl w:val="0"/>
                                  <w:numId w:val="20"/>
                                </w:numPr>
                                <w:spacing w:before="0" w:beforeAutospacing="0" w:after="0" w:afterAutospacing="0" w:line="276" w:lineRule="auto"/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16"/>
                                  <w:szCs w:val="16"/>
                                </w:rPr>
                                <w:t>a mezők sorrendje cserélhető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28" o:spid="_x0000_s1071" editas="canvas" style="width:452.05pt;height:271.4pt;mso-position-horizontal-relative:char;mso-position-vertical-relative:line" coordsize="57404,3446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">
                <v:shape id="_x0000_s1072" type="#_x0000_t75" style="position:absolute;width:57404;height:34461;visibility:visible;mso-wrap-style:square">
                  <v:fill o:detectmouseclick="t"/>
                  <v:path o:connecttype="none"/>
                </v:shape>
                <v:shape id="Kép 177" o:spid="_x0000_s1073" type="#_x0000_t75" style="position:absolute;width:39120;height:26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4PI3DAAAA3AAAAA8AAABkcnMvZG93bnJldi54bWxET01rwkAQvRf6H5Yp9NZszKGR6CoiCLYW&#10;RA14HbNjEszOxuzWpP++Kwje5vE+ZzofTCNu1LnasoJRFIMgLqyuuVSQH1YfYxDOI2tsLJOCP3Iw&#10;n72+TDHTtucd3fa+FCGEXYYKKu/bTEpXVGTQRbYlDtzZdgZ9gF0pdYd9CDeNTOL4UxqsOTRU2NKy&#10;ouKy/zUKEj3annc/1+NGx3Jzyb9O62+XKvX+NiwmIDwN/il+uNc6zE9TuD8TLpCz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/g8jcMAAADcAAAADwAAAAAAAAAAAAAAAACf&#10;AgAAZHJzL2Rvd25yZXYueG1sUEsFBgAAAAAEAAQA9wAAAI8DAAAAAA==&#10;">
                  <v:imagedata r:id="rId75" o:title=""/>
                </v:shape>
                <v:shape id="2. sz. felirat keret nélkül 172" o:spid="_x0000_s1074" type="#_x0000_t42" style="position:absolute;left:40790;top:2463;width:16027;height:27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iH6sQA&#10;AADcAAAADwAAAGRycy9kb3ducmV2LnhtbERPTWvCQBC9C/0Pywi9mY0iVaKrtIbQHorQtId6G7Nj&#10;EpqdDdltkv77riB4m8f7nO1+NI3oqXO1ZQXzKAZBXFhdc6ng6zObrUE4j6yxsUwK/sjBfvcw2WKi&#10;7cAf1Oe+FCGEXYIKKu/bREpXVGTQRbYlDtzFdgZ9gF0pdYdDCDeNXMTxkzRYc2iosKVDRcVP/msU&#10;HH3WNym9myF9/e7H08v6vKydUo/T8XkDwtPo7+Kb+02H+asFXJ8JF8jd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oh+rEAAAA3AAAAA8AAAAAAAAAAAAAAAAAmAIAAGRycy9k&#10;b3ducmV2LnhtbFBLBQYAAAAABAAEAPUAAACJAwAAAAA=&#10;" adj="-34587,14261,-6783,3334,-108,4684" filled="f" strokecolor="red" strokeweight="2pt">
                  <v:stroke startarrow="block"/>
                  <v:textbox>
                    <w:txbxContent>
                      <w:p w:rsidR="0085337F" w:rsidRDefault="0085337F" w:rsidP="00814358">
                        <w:pPr>
                          <w:pStyle w:val="Norm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 xml:space="preserve">Megjelenített napló fájl neve </w:t>
                        </w:r>
                      </w:p>
                    </w:txbxContent>
                  </v:textbox>
                  <o:callout v:ext="edit" minusy="t"/>
                </v:shape>
                <v:shape id="2. sz. felirat keret nélkül 173" o:spid="_x0000_s1075" type="#_x0000_t42" style="position:absolute;left:6966;top:28103;width:14452;height:60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TczcQA&#10;AADcAAAADwAAAGRycy9kb3ducmV2LnhtbERPTWsCMRC9F/wPYQRvNWuLrWyNUloK4slqq3gbNtPN&#10;6maybOIa/fWNUOhtHu9zpvNoa9FR6yvHCkbDDARx4XTFpYKvzcf9BIQPyBprx6TgQh7ms97dFHPt&#10;zvxJ3TqUIoWwz1GBCaHJpfSFIYt+6BrixP241mJIsC2lbvGcwm0tH7LsSVqsODUYbOjNUHFcn6yC&#10;7feqWm4nUXcxHsZ7M7ruNu5dqUE/vr6ACBTDv/jPvdBp/vMj3J5JF8j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k3M3EAAAA3AAAAA8AAAAAAAAAAAAAAAAAmAIAAGRycy9k&#10;b3ducmV2LnhtbFBLBQYAAAAABAAEAPUAAACJAwAAAAA=&#10;" adj="-8068,-73409,-8227,-2690" filled="f" strokecolor="red" strokeweight="2pt">
                  <v:stroke startarrow="block"/>
                  <v:textbox>
                    <w:txbxContent>
                      <w:p w:rsidR="0085337F" w:rsidRDefault="0085337F" w:rsidP="00814358">
                        <w:pPr>
                          <w:pStyle w:val="Norm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A projecthez elérhető naplófájlok és a hozzájuk tartozó statisztika.</w:t>
                        </w:r>
                      </w:p>
                    </w:txbxContent>
                  </v:textbox>
                </v:shape>
                <v:shape id="2. sz. felirat keret nélkül 174" o:spid="_x0000_s1076" type="#_x0000_t42" style="position:absolute;left:41104;top:5137;width:16021;height:76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Cm8cMA&#10;AADcAAAADwAAAGRycy9kb3ducmV2LnhtbERPS4vCMBC+C/sfwix4W1NFdLcaZdcHiLsXHwePQzM2&#10;xWZSmljrvzfCgrf5+J4znbe2FA3VvnCsoN9LQBBnThecKzge1h+fIHxA1lg6JgV38jCfvXWmmGp3&#10;4x01+5CLGMI+RQUmhCqV0meGLPqeq4gjd3a1xRBhnUtd4y2G21IOkmQkLRYcGwxWtDCUXfZXq2C1&#10;uq9/vPnKtsvd6fg3/sUmVFuluu/t9wREoDa8xP/ujY7zx0N4PhMv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oCm8cMAAADcAAAADwAAAAAAAAAAAAAAAACYAgAAZHJzL2Rv&#10;d25yZXYueG1sUEsFBgAAAAAEAAQA9QAAAIgDAAAAAA==&#10;" adj="-17448,140,-7112,-120,-108,4684" filled="f" strokecolor="red" strokeweight="2pt">
                  <v:stroke startarrow="block"/>
                  <v:textbox>
                    <w:txbxContent>
                      <w:p w:rsidR="0085337F" w:rsidRDefault="0085337F" w:rsidP="00814358">
                        <w:pPr>
                          <w:pStyle w:val="Norm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A napló fáj leírása vagy összefoglalója, amely bármikor szerkeszthető.</w:t>
                        </w:r>
                      </w:p>
                    </w:txbxContent>
                  </v:textbox>
                </v:shape>
                <v:shape id="2. sz. felirat keret nélkül 175" o:spid="_x0000_s1077" type="#_x0000_t42" style="position:absolute;left:41095;top:15872;width:16014;height:176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2TDsMA&#10;AADcAAAADwAAAGRycy9kb3ducmV2LnhtbERPTWvCQBC9F/oflil4q5su2NboKqVQ0Ny0HtrbkJ1m&#10;o9nZkN0msb/eFYTe5vE+Z7keXSN66kLtWcPTNANBXHpTc6Xh8Pnx+AoiRGSDjWfScKYA69X93RJz&#10;4wfeUb+PlUghHHLUYGNscylDaclhmPqWOHE/vnMYE+wqaTocUrhrpMqyZ+mw5tRgsaV3S+Vp/+s0&#10;qI062uJvW8zVoXDDt+q/jiep9eRhfFuAiDTGf/HNvTFp/ssMrs+kC+Tq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Y2TDsMAAADcAAAADwAAAAAAAAAAAAAAAACYAgAAZHJzL2Rv&#10;d25yZXYueG1sUEsFBgAAAAAEAAQA9QAAAIgDAAAAAA==&#10;" adj="-9944,-326,-2616,905,-108,4684" filled="f" strokecolor="red" strokeweight="2pt">
                  <v:stroke startarrow="block"/>
                  <v:textbox>
                    <w:txbxContent>
                      <w:p w:rsidR="0085337F" w:rsidRDefault="0085337F" w:rsidP="00536F9D">
                        <w:pPr>
                          <w:pStyle w:val="NormlWeb"/>
                          <w:spacing w:before="0" w:beforeAutospacing="0" w:after="0" w:afterAutospacing="0" w:line="276" w:lineRule="auto"/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A naplófájl tartalma.</w:t>
                        </w:r>
                      </w:p>
                      <w:p w:rsidR="0085337F" w:rsidRDefault="0085337F" w:rsidP="00536F9D">
                        <w:pPr>
                          <w:pStyle w:val="NormlWeb"/>
                          <w:spacing w:before="0" w:beforeAutospacing="0" w:after="0" w:afterAutospacing="0" w:line="276" w:lineRule="auto"/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Az üzenetek:</w:t>
                        </w:r>
                      </w:p>
                      <w:p w:rsidR="0085337F" w:rsidRDefault="0085337F" w:rsidP="00122FFA">
                        <w:pPr>
                          <w:pStyle w:val="NormlWeb"/>
                          <w:numPr>
                            <w:ilvl w:val="0"/>
                            <w:numId w:val="20"/>
                          </w:numPr>
                          <w:spacing w:before="0" w:beforeAutospacing="0" w:after="0" w:afterAutospacing="0" w:line="276" w:lineRule="auto"/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</w:pPr>
                        <w:r w:rsidRPr="00536F9D"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törölhetőek</w:t>
                        </w:r>
                      </w:p>
                      <w:p w:rsidR="0085337F" w:rsidRDefault="0085337F" w:rsidP="00122FFA">
                        <w:pPr>
                          <w:pStyle w:val="NormlWeb"/>
                          <w:numPr>
                            <w:ilvl w:val="0"/>
                            <w:numId w:val="20"/>
                          </w:numPr>
                          <w:spacing w:before="0" w:beforeAutospacing="0" w:after="0" w:afterAutospacing="0" w:line="276" w:lineRule="auto"/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Description</w:t>
                        </w:r>
                        <w:proofErr w:type="spellEnd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 xml:space="preserve"> és a </w:t>
                        </w:r>
                        <w:proofErr w:type="spellStart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Docuemntation</w:t>
                        </w:r>
                        <w:proofErr w:type="spellEnd"/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 xml:space="preserve"> mező szerkeszthető</w:t>
                        </w:r>
                      </w:p>
                      <w:p w:rsidR="0085337F" w:rsidRDefault="0085337F" w:rsidP="00122FFA">
                        <w:pPr>
                          <w:pStyle w:val="NormlWeb"/>
                          <w:numPr>
                            <w:ilvl w:val="0"/>
                            <w:numId w:val="20"/>
                          </w:numPr>
                          <w:spacing w:before="0" w:beforeAutospacing="0" w:after="0" w:afterAutospacing="0" w:line="276" w:lineRule="auto"/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megtelítendő mezők testre szabhatóak</w:t>
                        </w:r>
                      </w:p>
                      <w:p w:rsidR="0085337F" w:rsidRPr="00536F9D" w:rsidRDefault="0085337F" w:rsidP="00122FFA">
                        <w:pPr>
                          <w:pStyle w:val="NormlWeb"/>
                          <w:numPr>
                            <w:ilvl w:val="0"/>
                            <w:numId w:val="20"/>
                          </w:numPr>
                          <w:spacing w:before="0" w:beforeAutospacing="0" w:after="0" w:afterAutospacing="0" w:line="276" w:lineRule="auto"/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16"/>
                            <w:szCs w:val="16"/>
                          </w:rPr>
                          <w:t>a mezők sorrendje cserélhető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42702" w:rsidRDefault="00E42702" w:rsidP="00122FFA">
      <w:pPr>
        <w:pStyle w:val="Listaszerbekezds"/>
        <w:numPr>
          <w:ilvl w:val="0"/>
          <w:numId w:val="19"/>
        </w:numPr>
      </w:pPr>
      <w:r>
        <w:lastRenderedPageBreak/>
        <w:t xml:space="preserve">A napló fájl exportálásához válassza ki </w:t>
      </w:r>
      <w:proofErr w:type="gramStart"/>
      <w:r>
        <w:t>a</w:t>
      </w:r>
      <w:proofErr w:type="gramEnd"/>
      <w:r>
        <w:t xml:space="preserve"> az exportálandó naplót, majd nyomjon jobb klikket, a megjelenő menüből válassza az </w:t>
      </w:r>
      <w:r w:rsidRPr="00E42702">
        <w:rPr>
          <w:b/>
          <w:u w:val="single"/>
        </w:rPr>
        <w:t>Export</w:t>
      </w:r>
      <w:r>
        <w:t xml:space="preserve"> </w:t>
      </w:r>
      <w:r>
        <w:rPr>
          <w:noProof/>
          <w:lang w:eastAsia="hu-HU"/>
        </w:rPr>
        <w:drawing>
          <wp:inline distT="0" distB="0" distL="0" distR="0" wp14:anchorId="47D642B7" wp14:editId="01CA53E1">
            <wp:extent cx="231840" cy="231840"/>
            <wp:effectExtent l="0" t="0" r="0" b="0"/>
            <wp:docPr id="132" name="Kép 132" descr="D:\@@@!ProjectS\MCAN120803\Software\.NET\Konvolucio.MCAN120803.UI\Resources\shopping_cart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@@@!ProjectS\MCAN120803\Software\.NET\Konvolucio.MCAN120803.UI\Resources\shopping_cart16x16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" cy="2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nyomógombot.</w:t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4A0099B5" wp14:editId="14158CBA">
                <wp:extent cx="5486400" cy="2890334"/>
                <wp:effectExtent l="0" t="0" r="0" b="0"/>
                <wp:docPr id="133" name="Vászon 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7" name="Kép 137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415332" cy="23533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Ellipszis 181"/>
                        <wps:cNvSpPr/>
                        <wps:spPr>
                          <a:xfrm>
                            <a:off x="293378" y="1054644"/>
                            <a:ext cx="1074247" cy="146003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Kép 183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7891" y="69242"/>
                            <a:ext cx="3326130" cy="2284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Ellipszis 184"/>
                        <wps:cNvSpPr/>
                        <wps:spPr>
                          <a:xfrm>
                            <a:off x="4651513" y="2151923"/>
                            <a:ext cx="381663" cy="1454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2. sz. felirat keret nélkül 185"/>
                        <wps:cNvSpPr/>
                        <wps:spPr>
                          <a:xfrm>
                            <a:off x="1097197" y="2468438"/>
                            <a:ext cx="318135" cy="386080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-23516"/>
                              <a:gd name="adj4" fmla="val -79191"/>
                              <a:gd name="adj5" fmla="val -315062"/>
                              <a:gd name="adj6" fmla="val -102206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B4636B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  <w:p w:rsidR="0085337F" w:rsidRDefault="0085337F" w:rsidP="00B4636B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2. sz. felirat keret nélkül 186"/>
                        <wps:cNvSpPr/>
                        <wps:spPr>
                          <a:xfrm>
                            <a:off x="5033176" y="2500878"/>
                            <a:ext cx="318135" cy="385445"/>
                          </a:xfrm>
                          <a:prstGeom prst="callout2">
                            <a:avLst>
                              <a:gd name="adj1" fmla="val 18750"/>
                              <a:gd name="adj2" fmla="val -8333"/>
                              <a:gd name="adj3" fmla="val -1802"/>
                              <a:gd name="adj4" fmla="val -79545"/>
                              <a:gd name="adj5" fmla="val -44222"/>
                              <a:gd name="adj6" fmla="val -98326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B4636B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  <w:p w:rsidR="0085337F" w:rsidRDefault="0085337F" w:rsidP="00B4636B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33" o:spid="_x0000_s1078" editas="canvas" style="width:6in;height:227.6pt;mso-position-horizontal-relative:char;mso-position-vertical-relative:line" coordsize="54864,28898" o:gfxdata="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">
                <v:shape id="_x0000_s1079" type="#_x0000_t75" style="position:absolute;width:54864;height:28898;visibility:visible;mso-wrap-style:square">
                  <v:fill o:detectmouseclick="t"/>
                  <v:path o:connecttype="none"/>
                </v:shape>
                <v:shape id="Kép 137" o:spid="_x0000_s1080" type="#_x0000_t75" style="position:absolute;width:14153;height:235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gR6XCAAAA3AAAAA8AAABkcnMvZG93bnJldi54bWxET9tqAjEQfRf8hzCCbzXrBVu2RpFCxRcv&#10;1X7AdDPdXbqZLEnU6NcboeDbHM51ZotoGnEm52vLCoaDDARxYXXNpYLv4+fLGwgfkDU2lknBlTws&#10;5t3ODHNtL/xF50MoRQphn6OCKoQ2l9IXFRn0A9sSJ+7XOoMhQVdK7fCSwk0jR1k2lQZrTg0VtvRR&#10;UfF3OBkFYfJTx/32iMvdZni7xXbk4nqlVL8Xl+8gAsXwFP+71zrNH7/C45l0gZzf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4EelwgAAANwAAAAPAAAAAAAAAAAAAAAAAJ8C&#10;AABkcnMvZG93bnJldi54bWxQSwUGAAAAAAQABAD3AAAAjgMAAAAA&#10;">
                  <v:imagedata r:id="rId79" o:title=""/>
                  <v:path arrowok="t"/>
                </v:shape>
                <v:oval id="Ellipszis 181" o:spid="_x0000_s1081" style="position:absolute;left:2933;top:10546;width:10743;height:14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rtYcQA&#10;AADcAAAADwAAAGRycy9kb3ducmV2LnhtbESPQWvCQBCF74L/YRnBm24MVSR1lSYgtPaklp6H7JgE&#10;s7Mhuyaxv94tCN5meG/e92azG0wtOmpdZVnBYh6BIM6trrhQ8HPez9YgnEfWWFsmBXdysNuORxtM&#10;tO35SN3JFyKEsEtQQel9k0jp8pIMurltiIN2sa1BH9a2kLrFPoSbWsZRtJIGKw6EEhvKSsqvp5sJ&#10;3O/0LY5/43R5rf+yA16WjbZfSk0nw8c7CE+Df5mf15861F8v4P+ZMIH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67WHEAAAA3AAAAA8AAAAAAAAAAAAAAAAAmAIAAGRycy9k&#10;b3ducmV2LnhtbFBLBQYAAAAABAAEAPUAAACJAwAAAAA=&#10;" filled="f" strokecolor="red" strokeweight="2pt"/>
                <v:shape id="Kép 183" o:spid="_x0000_s1082" type="#_x0000_t75" style="position:absolute;left:18078;top:692;width:33262;height:22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DnEXEAAAA3AAAAA8AAABkcnMvZG93bnJldi54bWxET01rwkAQvQv9D8sUepG6UUFCdJVSLYg9&#10;iLE0OQ7ZMUmbnQ3ZNab/vlsQepvH+5zVZjCN6KlztWUF00kEgriwuuZSwcf57TkG4TyyxsYyKfgh&#10;B5v1w2iFibY3PlGf+lKEEHYJKqi8bxMpXVGRQTexLXHgLrYz6APsSqk7vIVw08hZFC2kwZpDQ4Ut&#10;vVZUfKdXo2DxdZge/WeM79vzLp/ZPhvnTabU0+PwsgThafD/4rt7r8P8eA5/z4QL5P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kDnEXEAAAA3AAAAA8AAAAAAAAAAAAAAAAA&#10;nwIAAGRycy9kb3ducmV2LnhtbFBLBQYAAAAABAAEAPcAAACQAwAAAAA=&#10;">
                  <v:imagedata r:id="rId80" o:title=""/>
                </v:shape>
                <v:oval id="Ellipszis 184" o:spid="_x0000_s1083" style="position:absolute;left:46515;top:21519;width:3816;height:14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1O+cMA&#10;AADcAAAADwAAAGRycy9kb3ducmV2LnhtbESPQYvCMBCF78L+hzCCN00tKtI1lVUQXPdkFc9DM7al&#10;zaQ0Wa37682C4G2G9+Z9b1br3jTiRp2rLCuYTiIQxLnVFRcKzqfdeAnCeWSNjWVS8CAH6/RjsMJE&#10;2zsf6Zb5QoQQdgkqKL1vEyldXpJBN7EtcdCutjPow9oVUnd4D+GmkXEULaTBigOhxJa2JeV19msC&#10;92czi+NLvJnXzd/2gNd5q+23UqNh//UJwlPv3+bX9V6H+ssZ/D8TJpDp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Q1O+cMAAADcAAAADwAAAAAAAAAAAAAAAACYAgAAZHJzL2Rv&#10;d25yZXYueG1sUEsFBgAAAAAEAAQA9QAAAIgDAAAAAA==&#10;" filled="f" strokecolor="red" strokeweight="2pt"/>
                <v:shape id="2. sz. felirat keret nélkül 185" o:spid="_x0000_s1084" type="#_x0000_t42" style="position:absolute;left:10971;top:24684;width:3182;height:38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p33sMA&#10;AADcAAAADwAAAGRycy9kb3ducmV2LnhtbERPTU/CQBC9m/gfNmPCzW4lEUlhIaiQeuCAFe7T7tA2&#10;dmdLd4H237skJtzm5X3OfNmbRlyoc7VlBS9RDIK4sLrmUsH+Z/M8BeE8ssbGMikYyMFy8fgwx0Tb&#10;K3/TJfOlCCHsElRQed8mUrqiIoMusi1x4I62M+gD7EqpO7yGcNPIcRxPpMGaQ0OFLX1UVPxmZ6Pg&#10;8Nbm8Xqdunz1nrrP3dYPfNJKjZ761QyEp97fxf/uLx3mT1/h9ky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1p33sMAAADcAAAADwAAAAAAAAAAAAAAAACYAgAAZHJzL2Rv&#10;d25yZXYueG1sUEsFBgAAAAAEAAQA9QAAAIgDAAAAAA==&#10;" adj="-22076,-68053,-17105,-5079" filled="f" strokecolor="red" strokeweight="2pt">
                  <v:stroke startarrow="block"/>
                  <v:textbox>
                    <w:txbxContent>
                      <w:p w:rsidR="0085337F" w:rsidRDefault="0085337F" w:rsidP="00B4636B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1</w:t>
                        </w:r>
                      </w:p>
                      <w:p w:rsidR="0085337F" w:rsidRDefault="0085337F" w:rsidP="00B4636B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</v:shape>
                <v:shape id="2. sz. felirat keret nélkül 186" o:spid="_x0000_s1085" type="#_x0000_t42" style="position:absolute;left:50331;top:25008;width:3182;height:3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26EcEA&#10;AADcAAAADwAAAGRycy9kb3ducmV2LnhtbERPzWrCQBC+F3yHZQRvdWMVCdFVRGjooQi1fYAhOybR&#10;7GzITpO0T98VhN7m4/ud7X50jeqpC7VnA4t5Aoq48Lbm0sDX5+tzCioIssXGMxn4oQD73eRpi5n1&#10;A39Qf5ZSxRAOGRqoRNpM61BU5DDMfUscuYvvHEqEXalth0MMd41+SZK1dlhzbKiwpWNFxe387Qws&#10;A6b9ysslxd9xuMp7LvkpN2Y2HQ8bUEKj/Isf7jcb56druD8TL9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NuhHBAAAA3AAAAA8AAAAAAAAAAAAAAAAAmAIAAGRycy9kb3du&#10;cmV2LnhtbFBLBQYAAAAABAAEAPUAAACGAwAAAAA=&#10;" adj="-21238,-9552,-17182,-389" filled="f" strokecolor="red" strokeweight="2pt">
                  <v:stroke startarrow="block"/>
                  <v:textbox>
                    <w:txbxContent>
                      <w:p w:rsidR="0085337F" w:rsidRDefault="0085337F" w:rsidP="00B4636B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2</w:t>
                        </w:r>
                      </w:p>
                      <w:p w:rsidR="0085337F" w:rsidRDefault="0085337F" w:rsidP="00B4636B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83D9F" w:rsidRDefault="003F0E56" w:rsidP="00122FFA">
      <w:pPr>
        <w:pStyle w:val="Listaszerbekezds"/>
        <w:numPr>
          <w:ilvl w:val="0"/>
          <w:numId w:val="19"/>
        </w:numPr>
      </w:pPr>
      <w:r>
        <w:t>Vége</w:t>
      </w:r>
    </w:p>
    <w:p w:rsidR="00083D9F" w:rsidRDefault="00083D9F">
      <w:r>
        <w:br w:type="page"/>
      </w:r>
    </w:p>
    <w:p w:rsidR="003F0E56" w:rsidRDefault="00C76AE6" w:rsidP="00083D9F">
      <w:pPr>
        <w:pStyle w:val="Cmsor2"/>
      </w:pPr>
      <w:bookmarkStart w:id="14" w:name="_Toc461527858"/>
      <w:r>
        <w:lastRenderedPageBreak/>
        <w:t>Egyedi átviteli sebesség</w:t>
      </w:r>
      <w:bookmarkEnd w:id="14"/>
    </w:p>
    <w:p w:rsidR="00083D9F" w:rsidRDefault="00083D9F">
      <w:r>
        <w:t>Az egyedi átviteli sebesség funkció segítségével az táblázatos átviteli sebességtől eltérő sebességet is paraméterezhet.</w:t>
      </w:r>
    </w:p>
    <w:p w:rsidR="00361D94" w:rsidRDefault="00361D94" w:rsidP="00361D94">
      <w:pPr>
        <w:pStyle w:val="Nincstrkz"/>
      </w:pPr>
      <w:r>
        <w:t>A paraméterezhető értékeket és azok jelentései</w:t>
      </w:r>
    </w:p>
    <w:p w:rsidR="00361D94" w:rsidRDefault="00361D94"/>
    <w:p w:rsidR="00170CD5" w:rsidRDefault="00083D9F">
      <w:pPr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4CB8D231" wp14:editId="69647E8F">
                <wp:extent cx="4114800" cy="1553549"/>
                <wp:effectExtent l="0" t="0" r="0" b="8890"/>
                <wp:docPr id="110" name="Vászon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7" name="Kép 217" descr="D:\@@@!ProjectS\MCAN120803\Software\.NET\Konvolucio.MCAN120803.GUI\Resources\CanTimeSegments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15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110" o:spid="_x0000_s1026" editas="canvas" style="width:324pt;height:122.35pt;mso-position-horizontal-relative:char;mso-position-vertical-relative:line" coordsize="41148,15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">
                <v:shape id="_x0000_s1027" type="#_x0000_t75" style="position:absolute;width:41148;height:15532;visibility:visible;mso-wrap-style:square">
                  <v:fill o:detectmouseclick="t"/>
                  <v:path o:connecttype="none"/>
                </v:shape>
                <v:shape id="Kép 217" o:spid="_x0000_s1028" type="#_x0000_t75" style="position:absolute;width:40767;height:15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l50fDAAAA3AAAAA8AAABkcnMvZG93bnJldi54bWxEj0FrwkAUhO+F/oflFXqrm0ipGl1FBKH0&#10;Fm3vz+wziWbfht1tsv33XUHwOMzMN8xqE00nBnK+tawgn2QgiCurW64VfB/3b3MQPiBr7CyTgj/y&#10;sFk/P62w0HbkkoZDqEWCsC9QQRNCX0jpq4YM+ontiZN3ts5gSNLVUjscE9x0cpplH9Jgy2mhwZ52&#10;DVXXw69RsL3+uFP9PpS7fT5++egvcVEelXp9idsliEAxPML39qdWMM1ncDuTjoBc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CXnR8MAAADcAAAADwAAAAAAAAAAAAAAAACf&#10;AgAAZHJzL2Rvd25yZXYueG1sUEsFBgAAAAAEAAQA9wAAAI8DAAAAAA==&#10;">
                  <v:imagedata r:id="rId82" o:title="CanTimeSegments"/>
                </v:shape>
                <w10:anchorlock/>
              </v:group>
            </w:pict>
          </mc:Fallback>
        </mc:AlternateConten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60"/>
        <w:gridCol w:w="992"/>
        <w:gridCol w:w="3544"/>
      </w:tblGrid>
      <w:tr w:rsidR="006F17FB" w:rsidRPr="007E44FF" w:rsidTr="006F17FB">
        <w:tc>
          <w:tcPr>
            <w:tcW w:w="2660" w:type="dxa"/>
          </w:tcPr>
          <w:p w:rsidR="006F17FB" w:rsidRPr="007E44FF" w:rsidRDefault="006F17FB" w:rsidP="006F17FB">
            <w:pPr>
              <w:rPr>
                <w:sz w:val="16"/>
                <w:szCs w:val="16"/>
              </w:rPr>
            </w:pPr>
            <w:r w:rsidRPr="007E44FF">
              <w:rPr>
                <w:sz w:val="16"/>
                <w:szCs w:val="16"/>
              </w:rPr>
              <w:t>Név</w:t>
            </w:r>
          </w:p>
        </w:tc>
        <w:tc>
          <w:tcPr>
            <w:tcW w:w="992" w:type="dxa"/>
          </w:tcPr>
          <w:p w:rsidR="006F17FB" w:rsidRPr="007E44FF" w:rsidRDefault="006F17FB" w:rsidP="006F17FB">
            <w:pPr>
              <w:rPr>
                <w:sz w:val="16"/>
                <w:szCs w:val="16"/>
              </w:rPr>
            </w:pPr>
            <w:r w:rsidRPr="007E44FF">
              <w:rPr>
                <w:sz w:val="16"/>
                <w:szCs w:val="16"/>
              </w:rPr>
              <w:t>Jel</w:t>
            </w:r>
            <w:r>
              <w:rPr>
                <w:sz w:val="16"/>
                <w:szCs w:val="16"/>
              </w:rPr>
              <w:t>ölés</w:t>
            </w:r>
          </w:p>
        </w:tc>
        <w:tc>
          <w:tcPr>
            <w:tcW w:w="3544" w:type="dxa"/>
          </w:tcPr>
          <w:p w:rsidR="006F17FB" w:rsidRPr="007E44FF" w:rsidRDefault="006F17FB" w:rsidP="006F17FB">
            <w:pPr>
              <w:rPr>
                <w:sz w:val="16"/>
                <w:szCs w:val="16"/>
              </w:rPr>
            </w:pPr>
            <w:r w:rsidRPr="007E44FF">
              <w:rPr>
                <w:sz w:val="16"/>
                <w:szCs w:val="16"/>
              </w:rPr>
              <w:t xml:space="preserve">Paraméter </w:t>
            </w:r>
            <w:r>
              <w:rPr>
                <w:sz w:val="16"/>
                <w:szCs w:val="16"/>
              </w:rPr>
              <w:t>t</w:t>
            </w:r>
            <w:r w:rsidRPr="007E44FF">
              <w:rPr>
                <w:sz w:val="16"/>
                <w:szCs w:val="16"/>
              </w:rPr>
              <w:t>artomány</w:t>
            </w:r>
          </w:p>
        </w:tc>
      </w:tr>
      <w:tr w:rsidR="006F17FB" w:rsidRPr="007E44FF" w:rsidTr="006F17FB">
        <w:tc>
          <w:tcPr>
            <w:tcW w:w="2660" w:type="dxa"/>
          </w:tcPr>
          <w:p w:rsidR="006F17FB" w:rsidRPr="007E44FF" w:rsidRDefault="006F17FB" w:rsidP="006F17FB">
            <w:pPr>
              <w:rPr>
                <w:noProof/>
                <w:sz w:val="16"/>
                <w:szCs w:val="16"/>
              </w:rPr>
            </w:pPr>
            <w:r w:rsidRPr="007E44FF">
              <w:rPr>
                <w:noProof/>
                <w:sz w:val="16"/>
                <w:szCs w:val="16"/>
              </w:rPr>
              <w:t>Baud Rate Prescaler</w:t>
            </w:r>
          </w:p>
        </w:tc>
        <w:tc>
          <w:tcPr>
            <w:tcW w:w="992" w:type="dxa"/>
          </w:tcPr>
          <w:p w:rsidR="006F17FB" w:rsidRPr="007E44FF" w:rsidRDefault="006F17FB" w:rsidP="006F17FB">
            <w:pPr>
              <w:rPr>
                <w:noProof/>
                <w:sz w:val="16"/>
                <w:szCs w:val="16"/>
              </w:rPr>
            </w:pPr>
            <w:r w:rsidRPr="007E44FF">
              <w:rPr>
                <w:noProof/>
                <w:sz w:val="16"/>
                <w:szCs w:val="16"/>
              </w:rPr>
              <w:t>BRP</w:t>
            </w:r>
          </w:p>
        </w:tc>
        <w:tc>
          <w:tcPr>
            <w:tcW w:w="3544" w:type="dxa"/>
          </w:tcPr>
          <w:p w:rsidR="006F17FB" w:rsidRPr="007E44FF" w:rsidRDefault="006F17FB" w:rsidP="006F17FB">
            <w:pPr>
              <w:rPr>
                <w:sz w:val="16"/>
                <w:szCs w:val="16"/>
              </w:rPr>
            </w:pPr>
            <w:r w:rsidRPr="007E44FF">
              <w:rPr>
                <w:sz w:val="16"/>
                <w:szCs w:val="16"/>
              </w:rPr>
              <w:t>1…1024</w:t>
            </w:r>
          </w:p>
        </w:tc>
      </w:tr>
      <w:tr w:rsidR="006F17FB" w:rsidRPr="007E44FF" w:rsidTr="006F17FB">
        <w:tc>
          <w:tcPr>
            <w:tcW w:w="2660" w:type="dxa"/>
          </w:tcPr>
          <w:p w:rsidR="006F17FB" w:rsidRPr="007E44FF" w:rsidRDefault="006F17FB" w:rsidP="006F17FB">
            <w:pPr>
              <w:rPr>
                <w:noProof/>
                <w:sz w:val="16"/>
                <w:szCs w:val="16"/>
              </w:rPr>
            </w:pPr>
            <w:r w:rsidRPr="007E44FF">
              <w:rPr>
                <w:noProof/>
                <w:sz w:val="16"/>
                <w:szCs w:val="16"/>
              </w:rPr>
              <w:t>Sync Jump Width</w:t>
            </w:r>
          </w:p>
        </w:tc>
        <w:tc>
          <w:tcPr>
            <w:tcW w:w="992" w:type="dxa"/>
          </w:tcPr>
          <w:p w:rsidR="006F17FB" w:rsidRPr="007E44FF" w:rsidRDefault="006F17FB" w:rsidP="006F17FB">
            <w:pPr>
              <w:rPr>
                <w:noProof/>
                <w:sz w:val="16"/>
                <w:szCs w:val="16"/>
              </w:rPr>
            </w:pPr>
            <w:r w:rsidRPr="007E44FF">
              <w:rPr>
                <w:noProof/>
                <w:sz w:val="16"/>
                <w:szCs w:val="16"/>
              </w:rPr>
              <w:t>SJW</w:t>
            </w:r>
          </w:p>
        </w:tc>
        <w:tc>
          <w:tcPr>
            <w:tcW w:w="3544" w:type="dxa"/>
          </w:tcPr>
          <w:p w:rsidR="006F17FB" w:rsidRPr="007E44FF" w:rsidRDefault="006F17FB" w:rsidP="006F17FB">
            <w:pPr>
              <w:rPr>
                <w:sz w:val="16"/>
                <w:szCs w:val="16"/>
              </w:rPr>
            </w:pPr>
            <w:r w:rsidRPr="007E44FF">
              <w:rPr>
                <w:sz w:val="16"/>
                <w:szCs w:val="16"/>
              </w:rPr>
              <w:t>1…3</w:t>
            </w:r>
          </w:p>
        </w:tc>
      </w:tr>
      <w:tr w:rsidR="006F17FB" w:rsidRPr="007E44FF" w:rsidTr="006F17FB">
        <w:tc>
          <w:tcPr>
            <w:tcW w:w="2660" w:type="dxa"/>
          </w:tcPr>
          <w:p w:rsidR="006F17FB" w:rsidRPr="007E44FF" w:rsidRDefault="006F17FB" w:rsidP="006F17FB">
            <w:pPr>
              <w:rPr>
                <w:noProof/>
                <w:sz w:val="16"/>
                <w:szCs w:val="16"/>
              </w:rPr>
            </w:pPr>
            <w:r w:rsidRPr="007E44FF">
              <w:rPr>
                <w:noProof/>
                <w:sz w:val="16"/>
                <w:szCs w:val="16"/>
              </w:rPr>
              <w:t>Time Segments Before Sample</w:t>
            </w:r>
          </w:p>
        </w:tc>
        <w:tc>
          <w:tcPr>
            <w:tcW w:w="992" w:type="dxa"/>
          </w:tcPr>
          <w:p w:rsidR="006F17FB" w:rsidRPr="007E44FF" w:rsidRDefault="006F17FB" w:rsidP="006F17FB">
            <w:pPr>
              <w:rPr>
                <w:sz w:val="16"/>
                <w:szCs w:val="16"/>
              </w:rPr>
            </w:pPr>
            <w:r w:rsidRPr="007E44FF">
              <w:rPr>
                <w:sz w:val="16"/>
                <w:szCs w:val="16"/>
              </w:rPr>
              <w:t>TSEG1</w:t>
            </w:r>
          </w:p>
        </w:tc>
        <w:tc>
          <w:tcPr>
            <w:tcW w:w="3544" w:type="dxa"/>
          </w:tcPr>
          <w:p w:rsidR="006F17FB" w:rsidRPr="007E44FF" w:rsidRDefault="006F17FB" w:rsidP="006F17FB">
            <w:pPr>
              <w:rPr>
                <w:sz w:val="16"/>
                <w:szCs w:val="16"/>
              </w:rPr>
            </w:pPr>
            <w:r w:rsidRPr="007E44FF">
              <w:rPr>
                <w:sz w:val="16"/>
                <w:szCs w:val="16"/>
              </w:rPr>
              <w:t>1..16</w:t>
            </w:r>
          </w:p>
        </w:tc>
      </w:tr>
      <w:tr w:rsidR="006F17FB" w:rsidRPr="007E44FF" w:rsidTr="006F17FB">
        <w:tc>
          <w:tcPr>
            <w:tcW w:w="2660" w:type="dxa"/>
          </w:tcPr>
          <w:p w:rsidR="006F17FB" w:rsidRPr="007E44FF" w:rsidRDefault="006F17FB" w:rsidP="006F17FB">
            <w:pPr>
              <w:rPr>
                <w:noProof/>
                <w:sz w:val="16"/>
                <w:szCs w:val="16"/>
              </w:rPr>
            </w:pPr>
            <w:r w:rsidRPr="007E44FF">
              <w:rPr>
                <w:noProof/>
                <w:sz w:val="16"/>
                <w:szCs w:val="16"/>
              </w:rPr>
              <w:t>Time Segments After Sample</w:t>
            </w:r>
          </w:p>
        </w:tc>
        <w:tc>
          <w:tcPr>
            <w:tcW w:w="992" w:type="dxa"/>
          </w:tcPr>
          <w:p w:rsidR="006F17FB" w:rsidRPr="007E44FF" w:rsidRDefault="006F17FB" w:rsidP="006F17FB">
            <w:pPr>
              <w:rPr>
                <w:sz w:val="16"/>
                <w:szCs w:val="16"/>
              </w:rPr>
            </w:pPr>
            <w:r w:rsidRPr="007E44FF">
              <w:rPr>
                <w:sz w:val="16"/>
                <w:szCs w:val="16"/>
              </w:rPr>
              <w:t>TSEG2</w:t>
            </w:r>
          </w:p>
        </w:tc>
        <w:tc>
          <w:tcPr>
            <w:tcW w:w="3544" w:type="dxa"/>
          </w:tcPr>
          <w:p w:rsidR="006F17FB" w:rsidRPr="007E44FF" w:rsidRDefault="006F17FB" w:rsidP="006F17FB">
            <w:pPr>
              <w:rPr>
                <w:sz w:val="16"/>
                <w:szCs w:val="16"/>
              </w:rPr>
            </w:pPr>
            <w:r w:rsidRPr="007E44FF">
              <w:rPr>
                <w:sz w:val="16"/>
                <w:szCs w:val="16"/>
              </w:rPr>
              <w:t>1...8</w:t>
            </w:r>
          </w:p>
        </w:tc>
      </w:tr>
    </w:tbl>
    <w:p w:rsidR="00170CD5" w:rsidRDefault="00170CD5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32"/>
        <w:gridCol w:w="889"/>
        <w:gridCol w:w="715"/>
        <w:gridCol w:w="3260"/>
      </w:tblGrid>
      <w:tr w:rsidR="00170CD5" w:rsidRPr="00691680" w:rsidTr="006F17FB">
        <w:tc>
          <w:tcPr>
            <w:tcW w:w="2332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Név</w:t>
            </w:r>
          </w:p>
        </w:tc>
        <w:tc>
          <w:tcPr>
            <w:tcW w:w="889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Jel</w:t>
            </w:r>
          </w:p>
        </w:tc>
        <w:tc>
          <w:tcPr>
            <w:tcW w:w="715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Egység</w:t>
            </w:r>
          </w:p>
        </w:tc>
        <w:tc>
          <w:tcPr>
            <w:tcW w:w="3260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r w:rsidRPr="00170CD5">
              <w:rPr>
                <w:sz w:val="16"/>
                <w:szCs w:val="16"/>
              </w:rPr>
              <w:t>Leírás</w:t>
            </w:r>
          </w:p>
        </w:tc>
      </w:tr>
      <w:tr w:rsidR="00170CD5" w:rsidRPr="00691680" w:rsidTr="006F17FB">
        <w:tc>
          <w:tcPr>
            <w:tcW w:w="2332" w:type="dxa"/>
          </w:tcPr>
          <w:p w:rsidR="00170CD5" w:rsidRPr="00691680" w:rsidRDefault="00170CD5" w:rsidP="006F17F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System Clock</w:t>
            </w:r>
          </w:p>
        </w:tc>
        <w:tc>
          <w:tcPr>
            <w:tcW w:w="889" w:type="dxa"/>
          </w:tcPr>
          <w:p w:rsidR="00170CD5" w:rsidRPr="00691680" w:rsidRDefault="00170CD5" w:rsidP="006F17F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PCLK</w:t>
            </w:r>
          </w:p>
        </w:tc>
        <w:tc>
          <w:tcPr>
            <w:tcW w:w="715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MHz</w:t>
            </w:r>
          </w:p>
        </w:tc>
        <w:tc>
          <w:tcPr>
            <w:tcW w:w="3260" w:type="dxa"/>
          </w:tcPr>
          <w:p w:rsidR="00170CD5" w:rsidRPr="00691680" w:rsidRDefault="00170CD5" w:rsidP="0060554C">
            <w:pPr>
              <w:rPr>
                <w:sz w:val="16"/>
                <w:szCs w:val="16"/>
              </w:rPr>
            </w:pPr>
            <w:r w:rsidRPr="00170CD5">
              <w:rPr>
                <w:sz w:val="16"/>
                <w:szCs w:val="16"/>
              </w:rPr>
              <w:t>Állandó 4</w:t>
            </w:r>
            <w:r w:rsidR="0060554C">
              <w:rPr>
                <w:sz w:val="16"/>
                <w:szCs w:val="16"/>
              </w:rPr>
              <w:t>2</w:t>
            </w:r>
            <w:r w:rsidRPr="00170CD5">
              <w:rPr>
                <w:sz w:val="16"/>
                <w:szCs w:val="16"/>
              </w:rPr>
              <w:t>MHz</w:t>
            </w:r>
          </w:p>
        </w:tc>
      </w:tr>
      <w:tr w:rsidR="00170CD5" w:rsidRPr="00691680" w:rsidTr="006F17FB">
        <w:tc>
          <w:tcPr>
            <w:tcW w:w="2332" w:type="dxa"/>
          </w:tcPr>
          <w:p w:rsidR="00170CD5" w:rsidRDefault="00170CD5" w:rsidP="006F17F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Time Quanta</w:t>
            </w:r>
          </w:p>
        </w:tc>
        <w:tc>
          <w:tcPr>
            <w:tcW w:w="889" w:type="dxa"/>
          </w:tcPr>
          <w:p w:rsidR="00170CD5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Tq</w:t>
            </w:r>
            <w:proofErr w:type="spellEnd"/>
          </w:p>
        </w:tc>
        <w:tc>
          <w:tcPr>
            <w:tcW w:w="715" w:type="dxa"/>
          </w:tcPr>
          <w:p w:rsidR="00170CD5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us</w:t>
            </w:r>
            <w:proofErr w:type="spellEnd"/>
          </w:p>
        </w:tc>
        <w:tc>
          <w:tcPr>
            <w:tcW w:w="3260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</w:p>
        </w:tc>
      </w:tr>
      <w:tr w:rsidR="00170CD5" w:rsidRPr="00691680" w:rsidTr="006F17FB">
        <w:tc>
          <w:tcPr>
            <w:tcW w:w="2332" w:type="dxa"/>
          </w:tcPr>
          <w:p w:rsidR="00170CD5" w:rsidRPr="00691680" w:rsidRDefault="00170CD5" w:rsidP="006F17F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Total Number of Time Quanta</w:t>
            </w:r>
          </w:p>
        </w:tc>
        <w:tc>
          <w:tcPr>
            <w:tcW w:w="889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tbit</w:t>
            </w:r>
            <w:proofErr w:type="spellEnd"/>
          </w:p>
        </w:tc>
        <w:tc>
          <w:tcPr>
            <w:tcW w:w="715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Tq</w:t>
            </w:r>
            <w:proofErr w:type="spellEnd"/>
          </w:p>
        </w:tc>
        <w:tc>
          <w:tcPr>
            <w:tcW w:w="3260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</w:p>
        </w:tc>
      </w:tr>
      <w:tr w:rsidR="00170CD5" w:rsidRPr="00691680" w:rsidTr="006F17FB">
        <w:tc>
          <w:tcPr>
            <w:tcW w:w="2332" w:type="dxa"/>
          </w:tcPr>
          <w:p w:rsidR="00170CD5" w:rsidRDefault="00170CD5" w:rsidP="006F17FB">
            <w:pPr>
              <w:rPr>
                <w:noProof/>
                <w:sz w:val="16"/>
                <w:szCs w:val="16"/>
              </w:rPr>
            </w:pPr>
            <w:r w:rsidRPr="0003488D">
              <w:rPr>
                <w:noProof/>
                <w:sz w:val="16"/>
                <w:szCs w:val="16"/>
              </w:rPr>
              <w:t>Time Before Sample</w:t>
            </w:r>
          </w:p>
        </w:tc>
        <w:tc>
          <w:tcPr>
            <w:tcW w:w="889" w:type="dxa"/>
          </w:tcPr>
          <w:p w:rsidR="00170CD5" w:rsidRDefault="00170CD5" w:rsidP="006F17F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tseg1</w:t>
            </w:r>
          </w:p>
        </w:tc>
        <w:tc>
          <w:tcPr>
            <w:tcW w:w="715" w:type="dxa"/>
          </w:tcPr>
          <w:p w:rsidR="00170CD5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us</w:t>
            </w:r>
            <w:proofErr w:type="spellEnd"/>
          </w:p>
        </w:tc>
        <w:tc>
          <w:tcPr>
            <w:tcW w:w="3260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</w:p>
        </w:tc>
      </w:tr>
      <w:tr w:rsidR="00170CD5" w:rsidRPr="00691680" w:rsidTr="006F17FB">
        <w:tc>
          <w:tcPr>
            <w:tcW w:w="2332" w:type="dxa"/>
          </w:tcPr>
          <w:p w:rsidR="00170CD5" w:rsidRDefault="00170CD5" w:rsidP="006F17FB">
            <w:pPr>
              <w:rPr>
                <w:noProof/>
                <w:sz w:val="16"/>
                <w:szCs w:val="16"/>
              </w:rPr>
            </w:pPr>
            <w:r w:rsidRPr="0003488D">
              <w:rPr>
                <w:noProof/>
                <w:sz w:val="16"/>
                <w:szCs w:val="16"/>
              </w:rPr>
              <w:t>Time After Sample</w:t>
            </w:r>
          </w:p>
        </w:tc>
        <w:tc>
          <w:tcPr>
            <w:tcW w:w="889" w:type="dxa"/>
          </w:tcPr>
          <w:p w:rsidR="00170CD5" w:rsidRDefault="00170CD5" w:rsidP="006F17F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tseg2</w:t>
            </w:r>
          </w:p>
        </w:tc>
        <w:tc>
          <w:tcPr>
            <w:tcW w:w="715" w:type="dxa"/>
          </w:tcPr>
          <w:p w:rsidR="00170CD5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us</w:t>
            </w:r>
            <w:proofErr w:type="spellEnd"/>
          </w:p>
        </w:tc>
        <w:tc>
          <w:tcPr>
            <w:tcW w:w="3260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</w:p>
        </w:tc>
      </w:tr>
      <w:tr w:rsidR="00170CD5" w:rsidRPr="00691680" w:rsidTr="006F17FB">
        <w:tc>
          <w:tcPr>
            <w:tcW w:w="2332" w:type="dxa"/>
          </w:tcPr>
          <w:p w:rsidR="00170CD5" w:rsidRDefault="00170CD5" w:rsidP="006F17FB">
            <w:pPr>
              <w:rPr>
                <w:noProof/>
                <w:sz w:val="16"/>
                <w:szCs w:val="16"/>
              </w:rPr>
            </w:pPr>
            <w:r w:rsidRPr="0003488D">
              <w:rPr>
                <w:noProof/>
                <w:sz w:val="16"/>
                <w:szCs w:val="16"/>
              </w:rPr>
              <w:t>Sync Jump Width</w:t>
            </w:r>
          </w:p>
        </w:tc>
        <w:tc>
          <w:tcPr>
            <w:tcW w:w="889" w:type="dxa"/>
          </w:tcPr>
          <w:p w:rsidR="00170CD5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tsjw</w:t>
            </w:r>
            <w:proofErr w:type="spellEnd"/>
          </w:p>
        </w:tc>
        <w:tc>
          <w:tcPr>
            <w:tcW w:w="715" w:type="dxa"/>
          </w:tcPr>
          <w:p w:rsidR="00170CD5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us</w:t>
            </w:r>
            <w:proofErr w:type="spellEnd"/>
          </w:p>
        </w:tc>
        <w:tc>
          <w:tcPr>
            <w:tcW w:w="3260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</w:p>
        </w:tc>
      </w:tr>
      <w:tr w:rsidR="00170CD5" w:rsidRPr="00691680" w:rsidTr="006F17FB">
        <w:tc>
          <w:tcPr>
            <w:tcW w:w="2332" w:type="dxa"/>
          </w:tcPr>
          <w:p w:rsidR="00170CD5" w:rsidRPr="00691680" w:rsidRDefault="00170CD5" w:rsidP="006F17F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Nominal Bit Time</w:t>
            </w:r>
          </w:p>
        </w:tc>
        <w:tc>
          <w:tcPr>
            <w:tcW w:w="889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tnbt</w:t>
            </w:r>
            <w:proofErr w:type="spellEnd"/>
          </w:p>
        </w:tc>
        <w:tc>
          <w:tcPr>
            <w:tcW w:w="715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us</w:t>
            </w:r>
            <w:proofErr w:type="spellEnd"/>
          </w:p>
        </w:tc>
        <w:tc>
          <w:tcPr>
            <w:tcW w:w="3260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</w:p>
        </w:tc>
      </w:tr>
      <w:tr w:rsidR="00170CD5" w:rsidRPr="00691680" w:rsidTr="006F17FB">
        <w:tc>
          <w:tcPr>
            <w:tcW w:w="2332" w:type="dxa"/>
          </w:tcPr>
          <w:p w:rsidR="00170CD5" w:rsidRPr="00691680" w:rsidRDefault="00170CD5" w:rsidP="006F17F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Baudrate</w:t>
            </w:r>
          </w:p>
        </w:tc>
        <w:tc>
          <w:tcPr>
            <w:tcW w:w="889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BaudRate</w:t>
            </w:r>
            <w:proofErr w:type="spellEnd"/>
          </w:p>
        </w:tc>
        <w:tc>
          <w:tcPr>
            <w:tcW w:w="715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Baud</w:t>
            </w:r>
            <w:proofErr w:type="spellEnd"/>
          </w:p>
        </w:tc>
        <w:tc>
          <w:tcPr>
            <w:tcW w:w="3260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</w:p>
        </w:tc>
      </w:tr>
      <w:tr w:rsidR="00170CD5" w:rsidRPr="00691680" w:rsidTr="006F17FB">
        <w:tc>
          <w:tcPr>
            <w:tcW w:w="2332" w:type="dxa"/>
          </w:tcPr>
          <w:p w:rsidR="00170CD5" w:rsidRPr="00691680" w:rsidRDefault="00170CD5" w:rsidP="006F17F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Sample Point</w:t>
            </w:r>
          </w:p>
        </w:tc>
        <w:tc>
          <w:tcPr>
            <w:tcW w:w="889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sp</w:t>
            </w:r>
            <w:proofErr w:type="spellEnd"/>
          </w:p>
        </w:tc>
        <w:tc>
          <w:tcPr>
            <w:tcW w:w="715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%</w:t>
            </w:r>
          </w:p>
        </w:tc>
        <w:tc>
          <w:tcPr>
            <w:tcW w:w="3260" w:type="dxa"/>
          </w:tcPr>
          <w:p w:rsidR="00170CD5" w:rsidRPr="00691680" w:rsidRDefault="00170CD5" w:rsidP="006F17FB">
            <w:pPr>
              <w:rPr>
                <w:sz w:val="16"/>
                <w:szCs w:val="16"/>
              </w:rPr>
            </w:pPr>
          </w:p>
        </w:tc>
      </w:tr>
    </w:tbl>
    <w:p w:rsidR="005D5267" w:rsidRDefault="005D5267"/>
    <w:p w:rsidR="005D5267" w:rsidRDefault="005D5267">
      <w:r>
        <w:br w:type="page"/>
      </w:r>
    </w:p>
    <w:p w:rsidR="00194F7E" w:rsidRDefault="000741BF" w:rsidP="00194F7E">
      <w:pPr>
        <w:pStyle w:val="Cmsor3"/>
      </w:pPr>
      <w:bookmarkStart w:id="15" w:name="_Toc461527859"/>
      <w:r>
        <w:lastRenderedPageBreak/>
        <w:t>M</w:t>
      </w:r>
      <w:r w:rsidR="00194F7E">
        <w:t>egadásának lépései</w:t>
      </w:r>
      <w:bookmarkEnd w:id="15"/>
    </w:p>
    <w:p w:rsidR="005D5267" w:rsidRDefault="005D5267" w:rsidP="00E87555">
      <w:pPr>
        <w:pStyle w:val="Listaszerbekezds"/>
        <w:numPr>
          <w:ilvl w:val="0"/>
          <w:numId w:val="23"/>
        </w:numPr>
      </w:pPr>
      <w:r>
        <w:t xml:space="preserve">Nyissa meg a CAN </w:t>
      </w:r>
      <w:proofErr w:type="spellStart"/>
      <w:r>
        <w:t>Bus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szoftvert.</w:t>
      </w:r>
    </w:p>
    <w:p w:rsidR="005D5267" w:rsidRDefault="005D5267" w:rsidP="00E87555">
      <w:pPr>
        <w:pStyle w:val="Listaszerbekezds"/>
        <w:numPr>
          <w:ilvl w:val="0"/>
          <w:numId w:val="23"/>
        </w:numPr>
      </w:pPr>
      <w:proofErr w:type="spellStart"/>
      <w:r w:rsidRPr="002B7A31">
        <w:rPr>
          <w:b/>
        </w:rPr>
        <w:t>Baud</w:t>
      </w:r>
      <w:proofErr w:type="spellEnd"/>
      <w:r w:rsidRPr="002B7A31">
        <w:rPr>
          <w:b/>
        </w:rPr>
        <w:t xml:space="preserve"> </w:t>
      </w:r>
      <w:proofErr w:type="spellStart"/>
      <w:r w:rsidRPr="002B7A31">
        <w:rPr>
          <w:b/>
        </w:rPr>
        <w:t>Rate</w:t>
      </w:r>
      <w:proofErr w:type="spellEnd"/>
      <w:r>
        <w:t xml:space="preserve"> legördülő listából válassza a </w:t>
      </w:r>
      <w:r>
        <w:rPr>
          <w:noProof/>
        </w:rPr>
        <w:t xml:space="preserve">Custom </w:t>
      </w:r>
      <w:r w:rsidRPr="005D5267">
        <w:rPr>
          <w:b/>
          <w:noProof/>
        </w:rPr>
        <w:t>Baud Rate</w:t>
      </w:r>
      <w:r w:rsidRPr="005D5267">
        <w:rPr>
          <w:b/>
        </w:rPr>
        <w:t xml:space="preserve"> Editor</w:t>
      </w:r>
      <w:r>
        <w:t xml:space="preserve"> menüpontot.</w:t>
      </w:r>
    </w:p>
    <w:p w:rsidR="002B7A31" w:rsidRDefault="002B7A31" w:rsidP="002B7A31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>
                <wp:extent cx="4628742" cy="2669203"/>
                <wp:effectExtent l="0" t="0" r="635" b="17145"/>
                <wp:docPr id="159" name="Vászon 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23" name="Kép 223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142" cy="26681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Egyenes összekötő nyíllal 224"/>
                        <wps:cNvCnPr/>
                        <wps:spPr>
                          <a:xfrm flipH="1">
                            <a:off x="2599317" y="327995"/>
                            <a:ext cx="622300" cy="14605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Egyenes összekötő nyíllal 225"/>
                        <wps:cNvCnPr/>
                        <wps:spPr>
                          <a:xfrm flipH="1">
                            <a:off x="2599310" y="2236079"/>
                            <a:ext cx="880110" cy="33401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Szövegdoboz 51"/>
                        <wps:cNvSpPr txBox="1"/>
                        <wps:spPr>
                          <a:xfrm>
                            <a:off x="3271218" y="162960"/>
                            <a:ext cx="262890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Default="0085337F" w:rsidP="002B7A31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Szövegdoboz 51"/>
                        <wps:cNvSpPr txBox="1"/>
                        <wps:spPr>
                          <a:xfrm>
                            <a:off x="3445234" y="2029272"/>
                            <a:ext cx="262890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Default="0085337F" w:rsidP="002B7A31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59" o:spid="_x0000_s1086" editas="canvas" style="width:364.45pt;height:210.15pt;mso-position-horizontal-relative:char;mso-position-vertical-relative:line" coordsize="46285,26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">
                <v:shape id="_x0000_s1087" type="#_x0000_t75" style="position:absolute;width:46285;height:26689;visibility:visible;mso-wrap-style:square">
                  <v:fill o:detectmouseclick="t"/>
                  <v:path o:connecttype="none"/>
                </v:shape>
                <v:shape id="Kép 223" o:spid="_x0000_s1088" type="#_x0000_t75" style="position:absolute;width:45931;height:266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oxljEAAAA3AAAAA8AAABkcnMvZG93bnJldi54bWxEj0GLwjAUhO+C/yE8YS+ypltBdqtRFmHB&#10;i4jVBY+P5tkUm5fSRK3+eiMIHoeZ+YaZLTpbiwu1vnKs4GuUgCAunK64VLDf/X1+g/ABWWPtmBTc&#10;yMNi3u/NMNPuylu65KEUEcI+QwUmhCaT0heGLPqRa4ijd3StxRBlW0rd4jXCbS3TJJlIixXHBYMN&#10;LQ0Vp/xsFcif46TYlPnqkPwP1+dlujtoc1fqY9D9TkEE6sI7/GqvtII0HcPzTDwCc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ioxljEAAAA3AAAAA8AAAAAAAAAAAAAAAAA&#10;nwIAAGRycy9kb3ducmV2LnhtbFBLBQYAAAAABAAEAPcAAACQAwAAAAA=&#10;">
                  <v:imagedata r:id="rId8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Egyenes összekötő nyíllal 224" o:spid="_x0000_s1089" type="#_x0000_t32" style="position:absolute;left:25993;top:3279;width:6223;height:146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0RUGcQAAADcAAAADwAAAGRycy9kb3ducmV2LnhtbESPT4vCMBTE7wt+h/AWvCyaWhaRrlEW&#10;UfFW/x309miebdnmpTSxrd9+Iwgeh5n5DTNf9qYSLTWutKxgMo5AEGdWl5wrOJ82oxkI55E1VpZJ&#10;wYMcLBeDjzkm2nZ8oPbocxEg7BJUUHhfJ1K6rCCDbmxr4uDdbGPQB9nkUjfYBbipZBxFU2mw5LBQ&#10;YE2rgrK/490oaLfp3U6uX5duT+tbt52lV79OlRp+9r8/IDz1/h1+tXdaQRx/w/NMOAJy8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RFQZxAAAANwAAAAPAAAAAAAAAAAA&#10;AAAAAKECAABkcnMvZG93bnJldi54bWxQSwUGAAAAAAQABAD5AAAAkgMAAAAA&#10;" strokecolor="red">
                  <v:stroke endarrow="open"/>
                </v:shape>
                <v:shape id="Egyenes összekötő nyíllal 225" o:spid="_x0000_s1090" type="#_x0000_t32" style="position:absolute;left:25993;top:22360;width:8801;height:334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jxgsQAAADcAAAADwAAAGRycy9kb3ducmV2LnhtbESPT4vCMBTE7wt+h/AWvCyaWliRrlEW&#10;UfFW/x309miebdnmpTSxrd9+Iwgeh5n5DTNf9qYSLTWutKxgMo5AEGdWl5wrOJ82oxkI55E1VpZJ&#10;wYMcLBeDjzkm2nZ8oPbocxEg7BJUUHhfJ1K6rCCDbmxr4uDdbGPQB9nkUjfYBbipZBxFU2mw5LBQ&#10;YE2rgrK/490oaLfp3U6uX5duT+tbt52lV79OlRp+9r8/IDz1/h1+tXdaQRx/w/NMOAJy8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CPGCxAAAANwAAAAPAAAAAAAAAAAA&#10;AAAAAKECAABkcnMvZG93bnJldi54bWxQSwUGAAAAAAQABAD5AAAAkgMAAAAA&#10;" strokecolor="red">
                  <v:stroke endarrow="open"/>
                </v:shape>
                <v:shape id="Szövegdoboz 51" o:spid="_x0000_s1091" type="#_x0000_t202" style="position:absolute;left:32712;top:1629;width:2629;height:335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DSZMYA&#10;AADcAAAADwAAAGRycy9kb3ducmV2LnhtbESPQWsCMRSE74X+h/AKvRTNdg+LbI2ihRYpVamKeHxs&#10;npvFzcuSRF3/fSMUehxm5htmPO1tKy7kQ+NYweswA0FcOd1wrWC3/RiMQISIrLF1TApuFGA6eXwY&#10;Y6ndlX/osom1SBAOJSowMXallKEyZDEMXUecvKPzFmOSvpba4zXBbSvzLCukxYbTgsGO3g1Vp83Z&#10;KjiZr5d19rmc74vFza+2Z3fw3welnp/62RuISH38D/+1F1pBnhdwP5OOgJ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GDSZMYAAADcAAAADwAAAAAAAAAAAAAAAACYAgAAZHJz&#10;L2Rvd25yZXYueG1sUEsFBgAAAAAEAAQA9QAAAIsDAAAAAA==&#10;" filled="f" stroked="f" strokeweight=".5pt">
                  <v:textbox>
                    <w:txbxContent>
                      <w:p w:rsidR="0085337F" w:rsidRDefault="0085337F" w:rsidP="002B7A31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shape>
                <v:shape id="Szövegdoboz 51" o:spid="_x0000_s1092" type="#_x0000_t202" style="position:absolute;left:34452;top:20292;width:2629;height:335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x3/8YA&#10;AADcAAAADwAAAGRycy9kb3ducmV2LnhtbESPQWsCMRSE7wX/Q3hCL6Vm3YOWrVGqYBGxSrUUj4/N&#10;62Zx87IkUdd/3wiFHoeZ+YaZzDrbiAv5UDtWMBxkIIhLp2uuFHwdls8vIEJE1tg4JgU3CjCb9h4m&#10;WGh35U+67GMlEoRDgQpMjG0hZSgNWQwD1xIn78d5izFJX0nt8ZrgtpF5lo2kxZrTgsGWFobK0/5s&#10;FZzM+mmXvX/Mv0erm98ezu7oN0elHvvd2yuISF38D/+1V1pBno/hfiYdAT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yx3/8YAAADcAAAADwAAAAAAAAAAAAAAAACYAgAAZHJz&#10;L2Rvd25yZXYueG1sUEsFBgAAAAAEAAQA9QAAAIsDAAAAAA==&#10;" filled="f" stroked="f" strokeweight=".5pt">
                  <v:textbox>
                    <w:txbxContent>
                      <w:p w:rsidR="0085337F" w:rsidRDefault="0085337F" w:rsidP="002B7A31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B7A31" w:rsidRDefault="002B7A31" w:rsidP="00E87555">
      <w:pPr>
        <w:pStyle w:val="Listaszerbekezds"/>
        <w:numPr>
          <w:ilvl w:val="0"/>
          <w:numId w:val="23"/>
        </w:numPr>
      </w:pPr>
      <w:r>
        <w:t xml:space="preserve">A megjelenő </w:t>
      </w:r>
      <w:r w:rsidRPr="0060554C">
        <w:rPr>
          <w:b/>
          <w:noProof/>
        </w:rPr>
        <w:t xml:space="preserve">Custom Baud Rate Editor </w:t>
      </w:r>
      <w:r>
        <w:t xml:space="preserve">ablakban </w:t>
      </w:r>
      <w:r w:rsidR="0060554C">
        <w:t>adja meg a kívánt átvitelei sebességet a paraméterek segítségével.</w:t>
      </w:r>
    </w:p>
    <w:p w:rsidR="005D5267" w:rsidRDefault="005D5267" w:rsidP="005D5267">
      <w:pPr>
        <w:pStyle w:val="Listaszerbekezds"/>
      </w:pPr>
    </w:p>
    <w:p w:rsidR="00F773D3" w:rsidRDefault="00F773D3" w:rsidP="00F773D3">
      <w:pPr>
        <w:pStyle w:val="Listaszerbekezds"/>
      </w:pPr>
      <w:r>
        <w:t xml:space="preserve">Minta követelmények: 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365"/>
        <w:gridCol w:w="6203"/>
      </w:tblGrid>
      <w:tr w:rsidR="00F773D3" w:rsidRPr="003E2F8D" w:rsidTr="00F773D3">
        <w:tc>
          <w:tcPr>
            <w:tcW w:w="2365" w:type="dxa"/>
          </w:tcPr>
          <w:p w:rsidR="00F773D3" w:rsidRPr="003E2F8D" w:rsidRDefault="00F773D3" w:rsidP="005D5267">
            <w:pPr>
              <w:pStyle w:val="Listaszerbekezds"/>
              <w:ind w:left="0"/>
              <w:rPr>
                <w:sz w:val="16"/>
              </w:rPr>
            </w:pPr>
            <w:r w:rsidRPr="003E2F8D">
              <w:rPr>
                <w:sz w:val="16"/>
              </w:rPr>
              <w:t>Átviteli sebesség:</w:t>
            </w:r>
          </w:p>
        </w:tc>
        <w:tc>
          <w:tcPr>
            <w:tcW w:w="6203" w:type="dxa"/>
          </w:tcPr>
          <w:p w:rsidR="00F773D3" w:rsidRPr="003E2F8D" w:rsidRDefault="00F773D3" w:rsidP="005D5267">
            <w:pPr>
              <w:pStyle w:val="Listaszerbekezds"/>
              <w:ind w:left="0"/>
              <w:rPr>
                <w:sz w:val="16"/>
              </w:rPr>
            </w:pPr>
            <w:r w:rsidRPr="003E2F8D">
              <w:rPr>
                <w:sz w:val="16"/>
              </w:rPr>
              <w:t xml:space="preserve">276 475 </w:t>
            </w:r>
            <w:proofErr w:type="spellStart"/>
            <w:r w:rsidRPr="003E2F8D">
              <w:rPr>
                <w:sz w:val="16"/>
              </w:rPr>
              <w:t>Baud</w:t>
            </w:r>
            <w:proofErr w:type="spellEnd"/>
          </w:p>
        </w:tc>
      </w:tr>
      <w:tr w:rsidR="00F773D3" w:rsidRPr="003E2F8D" w:rsidTr="00F773D3">
        <w:tc>
          <w:tcPr>
            <w:tcW w:w="2365" w:type="dxa"/>
          </w:tcPr>
          <w:p w:rsidR="00F773D3" w:rsidRPr="003E2F8D" w:rsidRDefault="00F773D3" w:rsidP="00F773D3">
            <w:pPr>
              <w:pStyle w:val="Listaszerbekezds"/>
              <w:ind w:left="0"/>
              <w:rPr>
                <w:sz w:val="16"/>
              </w:rPr>
            </w:pPr>
            <w:r w:rsidRPr="003E2F8D">
              <w:rPr>
                <w:sz w:val="16"/>
              </w:rPr>
              <w:t xml:space="preserve">Mintavételi pont </w:t>
            </w:r>
          </w:p>
        </w:tc>
        <w:tc>
          <w:tcPr>
            <w:tcW w:w="6203" w:type="dxa"/>
          </w:tcPr>
          <w:p w:rsidR="00F773D3" w:rsidRPr="003E2F8D" w:rsidRDefault="00F773D3" w:rsidP="005D5267">
            <w:pPr>
              <w:pStyle w:val="Listaszerbekezds"/>
              <w:ind w:left="0"/>
              <w:rPr>
                <w:sz w:val="16"/>
              </w:rPr>
            </w:pPr>
            <w:r w:rsidRPr="003E2F8D">
              <w:rPr>
                <w:sz w:val="16"/>
              </w:rPr>
              <w:t>több mint 70%</w:t>
            </w:r>
          </w:p>
        </w:tc>
      </w:tr>
    </w:tbl>
    <w:p w:rsidR="00F773D3" w:rsidRDefault="00F773D3" w:rsidP="005D5267">
      <w:pPr>
        <w:pStyle w:val="Listaszerbekezds"/>
      </w:pPr>
    </w:p>
    <w:p w:rsidR="0060554C" w:rsidRDefault="00F773D3" w:rsidP="005D5267">
      <w:pPr>
        <w:pStyle w:val="Listaszerbekezds"/>
      </w:pPr>
      <w:r>
        <w:t>A fenti követelményeket az alábbi ablakban látható paraméterek teljesítik:</w:t>
      </w:r>
    </w:p>
    <w:p w:rsidR="00F773D3" w:rsidRDefault="00F773D3" w:rsidP="005D5267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>
                <wp:extent cx="2519892" cy="3691720"/>
                <wp:effectExtent l="0" t="0" r="0" b="4445"/>
                <wp:docPr id="228" name="Vászon 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0" name="Kép 230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75" cy="3689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Egyenes összekötő nyíllal 231"/>
                        <wps:cNvCnPr/>
                        <wps:spPr>
                          <a:xfrm>
                            <a:off x="933450" y="3551842"/>
                            <a:ext cx="383008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Szövegdoboz 51"/>
                        <wps:cNvSpPr txBox="1"/>
                        <wps:spPr>
                          <a:xfrm>
                            <a:off x="611749" y="3390900"/>
                            <a:ext cx="262255" cy="2979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Default="0085337F" w:rsidP="00E6276C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228" o:spid="_x0000_s1093" editas="canvas" style="width:198.4pt;height:290.7pt;mso-position-horizontal-relative:char;mso-position-vertical-relative:line" coordsize="25196,36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">
                <v:shape id="_x0000_s1094" type="#_x0000_t75" style="position:absolute;width:25196;height:36912;visibility:visible;mso-wrap-style:square">
                  <v:fill o:detectmouseclick="t"/>
                  <v:path o:connecttype="none"/>
                </v:shape>
                <v:shape id="Kép 230" o:spid="_x0000_s1095" type="#_x0000_t75" style="position:absolute;width:25048;height:36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9TGrEAAAA3AAAAA8AAABkcnMvZG93bnJldi54bWxEj8FqwkAQhu+C77BMoRepGxWCpK5SBKn0&#10;ZmwP3obsmMRkZ0N2G9O37xwEj8M//zffbHaja9VAfag9G1jME1DEhbc1lwa+z4e3NagQkS22nsnA&#10;HwXYbaeTDWbW3/lEQx5LJRAOGRqoYuwyrUNRkcMw9x2xZFffO4wy9qW2Pd4F7lq9TJJUO6xZLlTY&#10;0b6iosl/nWi4pkxpaNyXTfPLZ3prz8fZjzGvL+PHO6hIY3wuP9pHa2C5En15Rgigt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u9TGrEAAAA3AAAAA8AAAAAAAAAAAAAAAAA&#10;nwIAAGRycy9kb3ducmV2LnhtbFBLBQYAAAAABAAEAPcAAACQAwAAAAA=&#10;">
                  <v:imagedata r:id="rId86" o:title=""/>
                  <v:path arrowok="t"/>
                </v:shape>
                <v:shape id="Egyenes összekötő nyíllal 231" o:spid="_x0000_s1096" type="#_x0000_t32" style="position:absolute;left:9334;top:35518;width:383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6LkOMMAAADcAAAADwAAAGRycy9kb3ducmV2LnhtbESP0WoCMRRE3wv+Q7iCL0WTtVBkNYoK&#10;giCl1PYDrpvr7urmZkmiu/69KRT6OMzMGWax6m0j7uRD7VhDNlEgiAtnai41/HzvxjMQISIbbByT&#10;hgcFWC0HLwvMjev4i+7HWIoE4ZCjhirGNpcyFBVZDBPXEifv7LzFmKQvpfHYJbht5FSpd2mx5rRQ&#10;YUvbiorr8WY17D4uHa7Pr7NPf8BMntSV5EZpPRr26zmISH38D/+190bD9C2D3zPpCMjl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+i5DjDAAAA3AAAAA8AAAAAAAAAAAAA&#10;AAAAoQIAAGRycy9kb3ducmV2LnhtbFBLBQYAAAAABAAEAPkAAACRAwAAAAA=&#10;" strokecolor="red">
                  <v:stroke endarrow="open"/>
                </v:shape>
                <v:shape id="Szövegdoboz 51" o:spid="_x0000_s1097" type="#_x0000_t202" style="position:absolute;left:6117;top:33909;width:2623;height:297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7nIcYA&#10;AADcAAAADwAAAGRycy9kb3ducmV2LnhtbESPQWsCMRSE74L/IbxCL1KzVZCyGqUWWqRUS1XE42Pz&#10;3CxuXpYk6vrvG0HwOMzMN8xk1tpanMmHyrGC134GgrhwuuJSwXbz+fIGIkRkjbVjUnClALNptzPB&#10;XLsL/9F5HUuRIBxyVGBibHIpQ2HIYui7hjh5B+ctxiR9KbXHS4LbWg6ybCQtVpwWDDb0Yag4rk9W&#10;wdF8936zr+V8N1pc/Wpzcnv/s1fq+al9H4OI1MZH+N5eaAWD4RBuZ9IRkN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c7nIcYAAADcAAAADwAAAAAAAAAAAAAAAACYAgAAZHJz&#10;L2Rvd25yZXYueG1sUEsFBgAAAAAEAAQA9QAAAIsDAAAAAA==&#10;" filled="f" stroked="f" strokeweight=".5pt">
                  <v:textbox>
                    <w:txbxContent>
                      <w:p w:rsidR="0085337F" w:rsidRDefault="0085337F" w:rsidP="00E6276C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20D9E" w:rsidRDefault="00F20D9E" w:rsidP="00E87555">
      <w:pPr>
        <w:pStyle w:val="Listaszerbekezds"/>
        <w:numPr>
          <w:ilvl w:val="0"/>
          <w:numId w:val="23"/>
        </w:numPr>
      </w:pPr>
      <w:r>
        <w:t xml:space="preserve">Az érték használatához válassza </w:t>
      </w:r>
      <w:proofErr w:type="gramStart"/>
      <w:r>
        <w:t>a</w:t>
      </w:r>
      <w:proofErr w:type="gramEnd"/>
      <w:r>
        <w:t xml:space="preserve"> </w:t>
      </w:r>
      <w:proofErr w:type="spellStart"/>
      <w:r w:rsidRPr="00F20D9E">
        <w:rPr>
          <w:b/>
        </w:rPr>
        <w:t>Use</w:t>
      </w:r>
      <w:proofErr w:type="spellEnd"/>
      <w:r w:rsidRPr="00F20D9E">
        <w:rPr>
          <w:b/>
        </w:rPr>
        <w:t xml:space="preserve"> </w:t>
      </w:r>
      <w:proofErr w:type="spellStart"/>
      <w:r w:rsidRPr="00F20D9E">
        <w:rPr>
          <w:b/>
        </w:rPr>
        <w:t>This</w:t>
      </w:r>
      <w:proofErr w:type="spellEnd"/>
      <w:r w:rsidRPr="00F20D9E">
        <w:rPr>
          <w:b/>
        </w:rPr>
        <w:t xml:space="preserve"> </w:t>
      </w:r>
      <w:r>
        <w:t>nyomógombot.</w:t>
      </w:r>
    </w:p>
    <w:p w:rsidR="00F20D9E" w:rsidRDefault="00F20D9E" w:rsidP="00E87555">
      <w:pPr>
        <w:pStyle w:val="Listaszerbekezds"/>
        <w:numPr>
          <w:ilvl w:val="0"/>
          <w:numId w:val="23"/>
        </w:numPr>
      </w:pPr>
      <w:r>
        <w:lastRenderedPageBreak/>
        <w:t>Az egyedi átvitelei sebesség értéke a legördülő menüben az alábbi formában látható:</w:t>
      </w:r>
    </w:p>
    <w:p w:rsidR="00E6276C" w:rsidRDefault="00E6276C" w:rsidP="00E6276C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>
                <wp:extent cx="5486400" cy="418430"/>
                <wp:effectExtent l="0" t="0" r="0" b="1270"/>
                <wp:docPr id="234" name="Vászon 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6" name="Kép 23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2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Egyenes összekötő nyíllal 237"/>
                        <wps:cNvCnPr/>
                        <wps:spPr>
                          <a:xfrm flipV="1">
                            <a:off x="1511300" y="181010"/>
                            <a:ext cx="308270" cy="13014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234" o:spid="_x0000_s1026" editas="canvas" style="width:6in;height:32.95pt;mso-position-horizontal-relative:char;mso-position-vertical-relative:line" coordsize="54864,4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">
                <v:shape id="_x0000_s1027" type="#_x0000_t75" style="position:absolute;width:54864;height:4178;visibility:visible;mso-wrap-style:square">
                  <v:fill o:detectmouseclick="t"/>
                  <v:path o:connecttype="none"/>
                </v:shape>
                <v:shape id="Kép 236" o:spid="_x0000_s1028" type="#_x0000_t75" style="position:absolute;width:54864;height:3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m6dnGAAAA3AAAAA8AAABkcnMvZG93bnJldi54bWxEj09rwkAUxO8Fv8PyCr1I3WhplOgqIgoF&#10;vfgHen1mn0lo9m3Y3Zj027uFgsdhZn7DLFa9qcWdnK8sKxiPEhDEudUVFwou5937DIQPyBpry6Tg&#10;lzysloOXBWbadnyk+ykUIkLYZ6igDKHJpPR5SQb9yDbE0btZZzBE6QqpHXYRbmo5SZJUGqw4LpTY&#10;0Kak/OfUGgWH6/dw3R93B7dtk89uOmvPt/1QqbfXfj0HEagPz/B/+0srmHyk8HcmHgG5f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abp2cYAAADcAAAADwAAAAAAAAAAAAAA&#10;AACfAgAAZHJzL2Rvd25yZXYueG1sUEsFBgAAAAAEAAQA9wAAAJIDAAAAAA==&#10;">
                  <v:imagedata r:id="rId88" o:title=""/>
                  <v:path arrowok="t"/>
                </v:shape>
                <v:shape id="Egyenes összekötő nyíllal 237" o:spid="_x0000_s1029" type="#_x0000_t32" style="position:absolute;left:15113;top:1810;width:3082;height:130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9cs8YAAADcAAAADwAAAGRycy9kb3ducmV2LnhtbESPT2vCQBTE70K/w/IKvZS6SYRWUlcp&#10;EsVbqu2h3h7ZZxKafRuymz/99q5Q8DjMzG+Y1WYyjRioc7VlBfE8AkFcWF1zqeD7a/eyBOE8ssbG&#10;Min4Iweb9cNsham2Ix9pOPlSBAi7FBVU3replK6oyKCb25Y4eBfbGfRBdqXUHY4BbhqZRNGrNFhz&#10;WKiwpW1Fxe+pNwqGfd7b+Pz8M35Sdhn3y/zss1ypp8fp4x2Ep8nfw//tg1aQLN7gdiYcAbm+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ZPXLPGAAAA3AAAAA8AAAAAAAAA&#10;AAAAAAAAoQIAAGRycy9kb3ducmV2LnhtbFBLBQYAAAAABAAEAPkAAACUAwAAAAA=&#10;" strokecolor="red">
                  <v:stroke endarrow="open"/>
                </v:shape>
                <w10:anchorlock/>
              </v:group>
            </w:pict>
          </mc:Fallback>
        </mc:AlternateContent>
      </w:r>
    </w:p>
    <w:p w:rsidR="00E6276C" w:rsidRDefault="00E6276C" w:rsidP="00E6276C">
      <w:pPr>
        <w:pStyle w:val="Listaszerbekezds"/>
      </w:pPr>
      <w:r>
        <w:t xml:space="preserve">A </w:t>
      </w:r>
      <w:r w:rsidRPr="00ED6301">
        <w:rPr>
          <w:b/>
        </w:rPr>
        <w:t>B003D007</w:t>
      </w:r>
      <w:r>
        <w:t xml:space="preserve"> érték alapján a megadott átviteli sebesség a </w:t>
      </w:r>
      <w:proofErr w:type="spellStart"/>
      <w:r w:rsidRPr="00E6276C">
        <w:rPr>
          <w:b/>
        </w:rPr>
        <w:t>Custom</w:t>
      </w:r>
      <w:proofErr w:type="spellEnd"/>
      <w:r w:rsidRPr="00E6276C">
        <w:rPr>
          <w:b/>
        </w:rPr>
        <w:t xml:space="preserve"> </w:t>
      </w:r>
      <w:proofErr w:type="spellStart"/>
      <w:r w:rsidRPr="00E6276C">
        <w:rPr>
          <w:b/>
        </w:rPr>
        <w:t>Baud</w:t>
      </w:r>
      <w:proofErr w:type="spellEnd"/>
      <w:r w:rsidRPr="00E6276C">
        <w:rPr>
          <w:b/>
        </w:rPr>
        <w:t xml:space="preserve"> </w:t>
      </w:r>
      <w:proofErr w:type="spellStart"/>
      <w:r w:rsidRPr="00E6276C">
        <w:rPr>
          <w:b/>
        </w:rPr>
        <w:t>Rate</w:t>
      </w:r>
      <w:proofErr w:type="spellEnd"/>
      <w:r w:rsidRPr="00E6276C">
        <w:rPr>
          <w:b/>
        </w:rPr>
        <w:t xml:space="preserve"> </w:t>
      </w:r>
      <w:r w:rsidRPr="003E2F8D">
        <w:rPr>
          <w:b/>
        </w:rPr>
        <w:t>Editor</w:t>
      </w:r>
      <w:r w:rsidRPr="00E6276C">
        <w:t xml:space="preserve"> vagy a</w:t>
      </w:r>
      <w:r w:rsidR="003E2F8D">
        <w:t xml:space="preserve">z egyedi átviteli sebesség </w:t>
      </w:r>
      <w:r w:rsidR="00ED6301">
        <w:t>érték</w:t>
      </w:r>
      <w:r w:rsidR="003E2F8D">
        <w:t xml:space="preserve"> bittérképe</w:t>
      </w:r>
      <w:r w:rsidRPr="00E6276C">
        <w:t xml:space="preserve"> alapján visszaszámolható.</w:t>
      </w:r>
    </w:p>
    <w:p w:rsidR="00E6276C" w:rsidRDefault="00E6276C" w:rsidP="00E87555">
      <w:pPr>
        <w:pStyle w:val="Listaszerbekezds"/>
        <w:numPr>
          <w:ilvl w:val="0"/>
          <w:numId w:val="23"/>
        </w:numPr>
      </w:pPr>
      <w:r>
        <w:t>Kész</w:t>
      </w:r>
      <w:r w:rsidR="003E2F8D">
        <w:t>.</w:t>
      </w:r>
    </w:p>
    <w:p w:rsidR="00083D9F" w:rsidRDefault="00B1675D" w:rsidP="00194F7E">
      <w:pPr>
        <w:pStyle w:val="Cmsor3"/>
      </w:pPr>
      <w:bookmarkStart w:id="16" w:name="_Toc461527860"/>
      <w:r>
        <w:t>É</w:t>
      </w:r>
      <w:r w:rsidR="003E2F8D">
        <w:t>rtékének bit térképe</w:t>
      </w:r>
      <w:bookmarkEnd w:id="16"/>
    </w:p>
    <w:p w:rsidR="003E2F8D" w:rsidRDefault="003E2F8D" w:rsidP="003E2F8D">
      <w:r>
        <w:rPr>
          <w:noProof/>
          <w:lang w:eastAsia="hu-HU"/>
        </w:rPr>
        <mc:AlternateContent>
          <mc:Choice Requires="wpc">
            <w:drawing>
              <wp:inline distT="0" distB="0" distL="0" distR="0">
                <wp:extent cx="5861050" cy="2233825"/>
                <wp:effectExtent l="0" t="0" r="6350" b="0"/>
                <wp:docPr id="238" name="Vászon 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9" name="Kép 239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050" cy="219789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238" o:spid="_x0000_s1026" editas="canvas" style="width:461.5pt;height:175.9pt;mso-position-horizontal-relative:char;mso-position-vertical-relative:line" coordsize="58610,22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">
                <v:shape id="_x0000_s1027" type="#_x0000_t75" style="position:absolute;width:58610;height:22332;visibility:visible;mso-wrap-style:square">
                  <v:fill o:detectmouseclick="t"/>
                  <v:path o:connecttype="none"/>
                </v:shape>
                <v:shape id="Kép 239" o:spid="_x0000_s1028" type="#_x0000_t75" style="position:absolute;width:58610;height:21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/jjLFAAAA3AAAAA8AAABkcnMvZG93bnJldi54bWxEj09rwkAUxO+FfoflFXqrGw2EGl1FRKkW&#10;ejD+OT+yzySYfRuya0y+vVso9DjMzG+Y+bI3teiodZVlBeNRBII4t7riQsHpuP34BOE8ssbaMikY&#10;yMFy8foyx1TbBx+oy3whAoRdigpK75tUSpeXZNCNbEMcvKttDfog20LqFh8Bbmo5iaJEGqw4LJTY&#10;0Lqk/JbdjYLvZIi7+JJsLoM1+59xdtufv05Kvb/1qxkIT73/D/+1d1rBJJ7C75lwBOTi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/44yxQAAANwAAAAPAAAAAAAAAAAAAAAA&#10;AJ8CAABkcnMvZG93bnJldi54bWxQSwUGAAAAAAQABAD3AAAAkQMAAAAA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:rsidR="001A75B7" w:rsidRDefault="001A75B7" w:rsidP="001A75B7">
      <w:pPr>
        <w:pStyle w:val="Nincstrkz"/>
      </w:pPr>
      <w:r>
        <w:t>Teszt értékek: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68"/>
        <w:gridCol w:w="1207"/>
        <w:gridCol w:w="1413"/>
        <w:gridCol w:w="1413"/>
        <w:gridCol w:w="1411"/>
      </w:tblGrid>
      <w:tr w:rsidR="00ED6301" w:rsidRPr="00ED6301" w:rsidTr="00ED6301">
        <w:tc>
          <w:tcPr>
            <w:tcW w:w="20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rPr>
                <w:rFonts w:eastAsia="Times New Roman" w:cs="Segoe UI"/>
                <w:noProof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noProof/>
                <w:color w:val="000000"/>
                <w:sz w:val="16"/>
                <w:lang w:eastAsia="hu-HU"/>
              </w:rPr>
              <w:t>Custom Baud Rate Value</w:t>
            </w:r>
          </w:p>
        </w:tc>
        <w:tc>
          <w:tcPr>
            <w:tcW w:w="6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proofErr w:type="spellStart"/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BRP</w:t>
            </w:r>
            <w:proofErr w:type="spellEnd"/>
          </w:p>
        </w:tc>
        <w:tc>
          <w:tcPr>
            <w:tcW w:w="7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TSEG1</w:t>
            </w:r>
          </w:p>
        </w:tc>
        <w:tc>
          <w:tcPr>
            <w:tcW w:w="7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 xml:space="preserve">TSEG2 </w:t>
            </w:r>
          </w:p>
        </w:tc>
        <w:tc>
          <w:tcPr>
            <w:tcW w:w="7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proofErr w:type="spellStart"/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SWJ</w:t>
            </w:r>
            <w:proofErr w:type="spellEnd"/>
          </w:p>
        </w:tc>
      </w:tr>
      <w:tr w:rsidR="00ED6301" w:rsidRPr="00ED6301" w:rsidTr="00ED6301">
        <w:tc>
          <w:tcPr>
            <w:tcW w:w="204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B0000000</w:t>
            </w:r>
          </w:p>
        </w:tc>
        <w:tc>
          <w:tcPr>
            <w:tcW w:w="6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1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1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1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1</w:t>
            </w:r>
          </w:p>
        </w:tc>
      </w:tr>
      <w:tr w:rsidR="00ED6301" w:rsidRPr="00ED6301" w:rsidTr="00ED6301">
        <w:tc>
          <w:tcPr>
            <w:tcW w:w="204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B003F807</w:t>
            </w:r>
          </w:p>
        </w:tc>
        <w:tc>
          <w:tcPr>
            <w:tcW w:w="6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8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16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4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3</w:t>
            </w:r>
          </w:p>
        </w:tc>
      </w:tr>
      <w:tr w:rsidR="00ED6301" w:rsidRPr="00ED6301" w:rsidTr="00ED6301">
        <w:tc>
          <w:tcPr>
            <w:tcW w:w="204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B007FFFF</w:t>
            </w:r>
          </w:p>
        </w:tc>
        <w:tc>
          <w:tcPr>
            <w:tcW w:w="6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1024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16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8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4</w:t>
            </w:r>
          </w:p>
        </w:tc>
      </w:tr>
      <w:tr w:rsidR="00ED6301" w:rsidRPr="00ED6301" w:rsidTr="00ED6301">
        <w:tc>
          <w:tcPr>
            <w:tcW w:w="204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B003D007</w:t>
            </w:r>
          </w:p>
        </w:tc>
        <w:tc>
          <w:tcPr>
            <w:tcW w:w="6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8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14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4</w:t>
            </w:r>
          </w:p>
        </w:tc>
        <w:tc>
          <w:tcPr>
            <w:tcW w:w="7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6301" w:rsidRPr="00ED6301" w:rsidRDefault="00ED6301" w:rsidP="00ED6301">
            <w:pPr>
              <w:spacing w:after="0" w:line="240" w:lineRule="auto"/>
              <w:jc w:val="right"/>
              <w:rPr>
                <w:rFonts w:eastAsia="Times New Roman" w:cs="Segoe UI"/>
                <w:color w:val="000000"/>
                <w:sz w:val="16"/>
                <w:lang w:eastAsia="hu-HU"/>
              </w:rPr>
            </w:pPr>
            <w:r w:rsidRPr="00ED6301">
              <w:rPr>
                <w:rFonts w:eastAsia="Times New Roman" w:cs="Segoe UI"/>
                <w:color w:val="000000"/>
                <w:sz w:val="16"/>
                <w:lang w:eastAsia="hu-HU"/>
              </w:rPr>
              <w:t>1</w:t>
            </w:r>
          </w:p>
        </w:tc>
      </w:tr>
    </w:tbl>
    <w:p w:rsidR="003E2F8D" w:rsidRPr="003E2F8D" w:rsidRDefault="003E2F8D" w:rsidP="003E2F8D"/>
    <w:p w:rsidR="00361D94" w:rsidRDefault="00361D94">
      <w:r>
        <w:br w:type="page"/>
      </w:r>
    </w:p>
    <w:p w:rsidR="00F74AD8" w:rsidRDefault="00F74AD8"/>
    <w:p w:rsidR="00170CD5" w:rsidRDefault="00F74AD8" w:rsidP="002761E7">
      <w:pPr>
        <w:pStyle w:val="Cmsor2"/>
      </w:pPr>
      <w:bookmarkStart w:id="17" w:name="_Toc461527861"/>
      <w:r>
        <w:t xml:space="preserve">Egyedi </w:t>
      </w:r>
      <w:r w:rsidR="00547132">
        <w:t>a</w:t>
      </w:r>
      <w:r w:rsidR="00547132" w:rsidRPr="00547132">
        <w:t xml:space="preserve">rbitrációs </w:t>
      </w:r>
      <w:r w:rsidR="00547132">
        <w:t>mezők</w:t>
      </w:r>
      <w:bookmarkEnd w:id="17"/>
    </w:p>
    <w:p w:rsidR="002761E7" w:rsidRDefault="002761E7" w:rsidP="002761E7">
      <w:r>
        <w:t>Az egyedi arbitrációs mezők segítségével az arbitrációs azonosító egy tetszőleges részletét jelenítheti, illetve módosíthatja egy új mezőben. A mező az azonosítónak csak az önnek fontos részét jeleníti meg.</w:t>
      </w:r>
    </w:p>
    <w:p w:rsidR="004F54A3" w:rsidRDefault="00BE2541" w:rsidP="002761E7">
      <w:r>
        <w:t>Szómagyarázat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101"/>
        <w:gridCol w:w="1984"/>
        <w:gridCol w:w="6127"/>
      </w:tblGrid>
      <w:tr w:rsidR="00BE2541" w:rsidRPr="00BE2541" w:rsidTr="00F9785F">
        <w:tc>
          <w:tcPr>
            <w:tcW w:w="1101" w:type="dxa"/>
          </w:tcPr>
          <w:p w:rsidR="00BE2541" w:rsidRPr="00BE2541" w:rsidRDefault="00BE2541" w:rsidP="002761E7">
            <w:pPr>
              <w:rPr>
                <w:sz w:val="16"/>
                <w:szCs w:val="16"/>
              </w:rPr>
            </w:pPr>
          </w:p>
        </w:tc>
        <w:tc>
          <w:tcPr>
            <w:tcW w:w="1984" w:type="dxa"/>
          </w:tcPr>
          <w:p w:rsidR="00BE2541" w:rsidRPr="00BE2541" w:rsidRDefault="00F9785F" w:rsidP="002761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Min/Max</w:t>
            </w:r>
          </w:p>
        </w:tc>
        <w:tc>
          <w:tcPr>
            <w:tcW w:w="6127" w:type="dxa"/>
          </w:tcPr>
          <w:p w:rsidR="00BE2541" w:rsidRPr="00BE2541" w:rsidRDefault="008F2D19" w:rsidP="002761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Leírás</w:t>
            </w:r>
          </w:p>
        </w:tc>
      </w:tr>
      <w:tr w:rsidR="00BE2541" w:rsidRPr="00BE2541" w:rsidTr="00F9785F">
        <w:tc>
          <w:tcPr>
            <w:tcW w:w="1101" w:type="dxa"/>
          </w:tcPr>
          <w:p w:rsidR="00BE2541" w:rsidRPr="00BE2541" w:rsidRDefault="00BE2541" w:rsidP="002761E7">
            <w:pPr>
              <w:rPr>
                <w:sz w:val="16"/>
                <w:szCs w:val="16"/>
              </w:rPr>
            </w:pPr>
            <w:proofErr w:type="spellStart"/>
            <w:r w:rsidRPr="00BE2541">
              <w:rPr>
                <w:sz w:val="16"/>
                <w:szCs w:val="16"/>
              </w:rPr>
              <w:t>Name</w:t>
            </w:r>
            <w:proofErr w:type="spellEnd"/>
          </w:p>
        </w:tc>
        <w:tc>
          <w:tcPr>
            <w:tcW w:w="1984" w:type="dxa"/>
          </w:tcPr>
          <w:p w:rsidR="00BE2541" w:rsidRDefault="00F9785F" w:rsidP="00BE254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maximum 16 karakter</w:t>
            </w:r>
          </w:p>
          <w:p w:rsidR="00F9785F" w:rsidRDefault="00F9785F" w:rsidP="00BE254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egyedi</w:t>
            </w:r>
          </w:p>
          <w:p w:rsidR="00F9785F" w:rsidRPr="00BE2541" w:rsidRDefault="00F9785F" w:rsidP="00BE254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ASCII</w:t>
            </w:r>
          </w:p>
        </w:tc>
        <w:tc>
          <w:tcPr>
            <w:tcW w:w="6127" w:type="dxa"/>
          </w:tcPr>
          <w:p w:rsidR="00BE2541" w:rsidRPr="00BE2541" w:rsidRDefault="00F9785F" w:rsidP="002761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</w:t>
            </w:r>
            <w:r w:rsidRPr="00BE2541">
              <w:rPr>
                <w:sz w:val="16"/>
                <w:szCs w:val="16"/>
              </w:rPr>
              <w:t>rbitrációs mező neve</w:t>
            </w:r>
            <w:r>
              <w:rPr>
                <w:sz w:val="16"/>
                <w:szCs w:val="16"/>
              </w:rPr>
              <w:t xml:space="preserve">, ez jeleni meg a </w:t>
            </w:r>
            <w:proofErr w:type="spellStart"/>
            <w:r>
              <w:rPr>
                <w:sz w:val="16"/>
                <w:szCs w:val="16"/>
              </w:rPr>
              <w:t>Sender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Trace</w:t>
            </w:r>
            <w:proofErr w:type="spellEnd"/>
            <w:r>
              <w:rPr>
                <w:sz w:val="16"/>
                <w:szCs w:val="16"/>
              </w:rPr>
              <w:t>, Log táblázatok oszlopainak fejlécében.</w:t>
            </w:r>
          </w:p>
        </w:tc>
      </w:tr>
      <w:tr w:rsidR="00BE2541" w:rsidRPr="00BE2541" w:rsidTr="00F9785F">
        <w:tc>
          <w:tcPr>
            <w:tcW w:w="1101" w:type="dxa"/>
          </w:tcPr>
          <w:p w:rsidR="00BE2541" w:rsidRPr="00BE2541" w:rsidRDefault="00BE2541" w:rsidP="002761E7">
            <w:pPr>
              <w:rPr>
                <w:sz w:val="16"/>
                <w:szCs w:val="16"/>
              </w:rPr>
            </w:pPr>
            <w:proofErr w:type="spellStart"/>
            <w:r w:rsidRPr="00BE2541">
              <w:rPr>
                <w:sz w:val="16"/>
                <w:szCs w:val="16"/>
              </w:rPr>
              <w:t>Type</w:t>
            </w:r>
            <w:proofErr w:type="spellEnd"/>
          </w:p>
        </w:tc>
        <w:tc>
          <w:tcPr>
            <w:tcW w:w="1984" w:type="dxa"/>
          </w:tcPr>
          <w:p w:rsidR="00BE2541" w:rsidRDefault="00F9785F" w:rsidP="00F9785F">
            <w:pPr>
              <w:tabs>
                <w:tab w:val="left" w:pos="1050"/>
              </w:tabs>
              <w:rPr>
                <w:sz w:val="16"/>
                <w:szCs w:val="16"/>
              </w:rPr>
            </w:pPr>
            <w:r w:rsidRPr="00BE2541">
              <w:rPr>
                <w:sz w:val="16"/>
                <w:szCs w:val="16"/>
              </w:rPr>
              <w:t>Standard</w:t>
            </w:r>
          </w:p>
          <w:p w:rsidR="00F9785F" w:rsidRPr="00BE2541" w:rsidRDefault="00F9785F" w:rsidP="00F9785F">
            <w:pPr>
              <w:tabs>
                <w:tab w:val="left" w:pos="1050"/>
              </w:tabs>
              <w:rPr>
                <w:sz w:val="16"/>
                <w:szCs w:val="16"/>
              </w:rPr>
            </w:pPr>
            <w:proofErr w:type="spellStart"/>
            <w:r w:rsidRPr="00BE2541">
              <w:rPr>
                <w:sz w:val="16"/>
                <w:szCs w:val="16"/>
              </w:rPr>
              <w:t>Extended</w:t>
            </w:r>
            <w:proofErr w:type="spellEnd"/>
          </w:p>
        </w:tc>
        <w:tc>
          <w:tcPr>
            <w:tcW w:w="6127" w:type="dxa"/>
          </w:tcPr>
          <w:p w:rsidR="00BE2541" w:rsidRPr="00BE2541" w:rsidRDefault="00F9785F" w:rsidP="002761E7">
            <w:pPr>
              <w:rPr>
                <w:sz w:val="16"/>
                <w:szCs w:val="16"/>
              </w:rPr>
            </w:pPr>
            <w:r w:rsidRPr="00BE2541">
              <w:rPr>
                <w:sz w:val="16"/>
                <w:szCs w:val="16"/>
              </w:rPr>
              <w:t xml:space="preserve">CAN üzenet arbitrációs azonosítójának </w:t>
            </w:r>
            <w:proofErr w:type="gramStart"/>
            <w:r w:rsidRPr="00BE2541">
              <w:rPr>
                <w:sz w:val="16"/>
                <w:szCs w:val="16"/>
              </w:rPr>
              <w:t>típusa</w:t>
            </w:r>
            <w:proofErr w:type="gramEnd"/>
            <w:r w:rsidRPr="00BE2541">
              <w:rPr>
                <w:sz w:val="16"/>
                <w:szCs w:val="16"/>
              </w:rPr>
              <w:t xml:space="preserve"> amelyre alkalmazásra kerül az egyedi mező. ( Standard vagy </w:t>
            </w:r>
            <w:proofErr w:type="spellStart"/>
            <w:r w:rsidRPr="00BE2541">
              <w:rPr>
                <w:sz w:val="16"/>
                <w:szCs w:val="16"/>
              </w:rPr>
              <w:t>Extended</w:t>
            </w:r>
            <w:proofErr w:type="spellEnd"/>
            <w:r w:rsidRPr="00BE2541">
              <w:rPr>
                <w:sz w:val="16"/>
                <w:szCs w:val="16"/>
              </w:rPr>
              <w:t>)</w:t>
            </w:r>
          </w:p>
        </w:tc>
      </w:tr>
      <w:tr w:rsidR="00BE2541" w:rsidRPr="00BE2541" w:rsidTr="00F9785F">
        <w:tc>
          <w:tcPr>
            <w:tcW w:w="1101" w:type="dxa"/>
          </w:tcPr>
          <w:p w:rsidR="00BE2541" w:rsidRPr="00BE2541" w:rsidRDefault="00BE2541" w:rsidP="002761E7">
            <w:pPr>
              <w:rPr>
                <w:sz w:val="16"/>
                <w:szCs w:val="16"/>
              </w:rPr>
            </w:pPr>
            <w:r w:rsidRPr="00BE2541">
              <w:rPr>
                <w:sz w:val="16"/>
                <w:szCs w:val="16"/>
              </w:rPr>
              <w:t>Start Bit</w:t>
            </w:r>
          </w:p>
        </w:tc>
        <w:tc>
          <w:tcPr>
            <w:tcW w:w="1984" w:type="dxa"/>
          </w:tcPr>
          <w:p w:rsidR="00F9785F" w:rsidRDefault="00F9785F" w:rsidP="002761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Min: 0</w:t>
            </w:r>
          </w:p>
          <w:p w:rsidR="00BE2541" w:rsidRPr="00BE2541" w:rsidRDefault="00F9785F" w:rsidP="002761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Max: 31</w:t>
            </w:r>
          </w:p>
        </w:tc>
        <w:tc>
          <w:tcPr>
            <w:tcW w:w="6127" w:type="dxa"/>
          </w:tcPr>
          <w:p w:rsidR="00BE2541" w:rsidRPr="00BE2541" w:rsidRDefault="00F9785F" w:rsidP="002761E7">
            <w:pPr>
              <w:rPr>
                <w:sz w:val="16"/>
                <w:szCs w:val="16"/>
              </w:rPr>
            </w:pPr>
            <w:r w:rsidRPr="00BE2541">
              <w:rPr>
                <w:sz w:val="16"/>
                <w:szCs w:val="16"/>
              </w:rPr>
              <w:t>Az bit index ahonnan az egyedi érték kezdődik az arbitrációs azonosítóban. (nullás bázisú)</w:t>
            </w:r>
          </w:p>
        </w:tc>
      </w:tr>
      <w:tr w:rsidR="00351FC6" w:rsidRPr="00BE2541" w:rsidTr="00F9785F">
        <w:tc>
          <w:tcPr>
            <w:tcW w:w="1101" w:type="dxa"/>
          </w:tcPr>
          <w:p w:rsidR="00351FC6" w:rsidRPr="00BE2541" w:rsidRDefault="00351FC6" w:rsidP="002761E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Length</w:t>
            </w:r>
            <w:proofErr w:type="spellEnd"/>
            <w:r>
              <w:rPr>
                <w:sz w:val="16"/>
                <w:szCs w:val="16"/>
              </w:rPr>
              <w:t xml:space="preserve"> (bit)</w:t>
            </w:r>
          </w:p>
        </w:tc>
        <w:tc>
          <w:tcPr>
            <w:tcW w:w="1984" w:type="dxa"/>
          </w:tcPr>
          <w:p w:rsidR="00F9785F" w:rsidRDefault="00F9785F" w:rsidP="002761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Min: 1</w:t>
            </w:r>
          </w:p>
          <w:p w:rsidR="00351FC6" w:rsidRPr="00BE2541" w:rsidRDefault="00F9785F" w:rsidP="002761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Max: 32</w:t>
            </w:r>
          </w:p>
        </w:tc>
        <w:tc>
          <w:tcPr>
            <w:tcW w:w="6127" w:type="dxa"/>
          </w:tcPr>
          <w:p w:rsidR="00351FC6" w:rsidRPr="00BE2541" w:rsidRDefault="00F9785F" w:rsidP="002761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Start </w:t>
            </w:r>
            <w:proofErr w:type="spellStart"/>
            <w:r>
              <w:rPr>
                <w:sz w:val="16"/>
                <w:szCs w:val="16"/>
              </w:rPr>
              <w:t>Bit-től</w:t>
            </w:r>
            <w:proofErr w:type="spellEnd"/>
            <w:r>
              <w:rPr>
                <w:sz w:val="16"/>
                <w:szCs w:val="16"/>
              </w:rPr>
              <w:t xml:space="preserve"> számított bitek száma. (egyedi arbitrációs értékének bitszélessége)</w:t>
            </w:r>
          </w:p>
        </w:tc>
      </w:tr>
      <w:tr w:rsidR="00351FC6" w:rsidRPr="00BE2541" w:rsidTr="00F9785F">
        <w:tc>
          <w:tcPr>
            <w:tcW w:w="1101" w:type="dxa"/>
          </w:tcPr>
          <w:p w:rsidR="00351FC6" w:rsidRDefault="00351FC6" w:rsidP="002761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Shift</w:t>
            </w:r>
          </w:p>
        </w:tc>
        <w:tc>
          <w:tcPr>
            <w:tcW w:w="1984" w:type="dxa"/>
          </w:tcPr>
          <w:p w:rsidR="00F9785F" w:rsidRDefault="00F9785F" w:rsidP="00351FC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Min: 0</w:t>
            </w:r>
          </w:p>
          <w:p w:rsidR="00351FC6" w:rsidRDefault="00F9785F" w:rsidP="00351FC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Max: 31</w:t>
            </w:r>
          </w:p>
        </w:tc>
        <w:tc>
          <w:tcPr>
            <w:tcW w:w="6127" w:type="dxa"/>
          </w:tcPr>
          <w:p w:rsidR="00351FC6" w:rsidRPr="00BE2541" w:rsidRDefault="00F9785F" w:rsidP="002761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Az egyedi </w:t>
            </w:r>
            <w:proofErr w:type="spellStart"/>
            <w:r>
              <w:rPr>
                <w:sz w:val="16"/>
                <w:szCs w:val="16"/>
              </w:rPr>
              <w:t>Arb</w:t>
            </w:r>
            <w:proofErr w:type="spellEnd"/>
            <w:r>
              <w:rPr>
                <w:sz w:val="16"/>
                <w:szCs w:val="16"/>
              </w:rPr>
              <w:t>. Az. megjelenítése előtt lehetősége van a bitek balra tolására (módosításkor az értékek jobbra tolódnak).</w:t>
            </w:r>
          </w:p>
        </w:tc>
      </w:tr>
    </w:tbl>
    <w:p w:rsidR="00BE2541" w:rsidRDefault="00BE2541" w:rsidP="002761E7"/>
    <w:p w:rsidR="00720298" w:rsidRDefault="00720298" w:rsidP="00720298">
      <w:pPr>
        <w:jc w:val="center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>
                <wp:extent cx="1959809" cy="1112191"/>
                <wp:effectExtent l="0" t="0" r="2540" b="0"/>
                <wp:docPr id="244" name="Vászon 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9" name="Kép 259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8" y="50"/>
                            <a:ext cx="1923810" cy="107619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244" o:spid="_x0000_s1026" editas="canvas" style="width:154.3pt;height:87.55pt;mso-position-horizontal-relative:char;mso-position-vertical-relative:line" coordsize="19596,11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">
                <v:shape id="_x0000_s1027" type="#_x0000_t75" style="position:absolute;width:19596;height:11118;visibility:visible;mso-wrap-style:square">
                  <v:fill o:detectmouseclick="t"/>
                  <v:path o:connecttype="none"/>
                </v:shape>
                <v:shape id="Kép 259" o:spid="_x0000_s1028" type="#_x0000_t75" style="position:absolute;width:19238;height:10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FbqDIAAAA3AAAAA8AAABkcnMvZG93bnJldi54bWxEj1trwkAUhN8L/Q/LKfSlmE0VbzGrlFJp&#10;EXzwAurbIXtMYrNn0+xW03/vFgQfh5n5hklnranEmRpXWlbwGsUgiDOrS84VbDfzzgiE88gaK8uk&#10;4I8czKaPDykm2l54Ree1z0WAsEtQQeF9nUjpsoIMusjWxME72sagD7LJpW7wEuCmkt04HkiDJYeF&#10;Amt6Lyj7Xv8aBS+n009sPg7DzwWOlna/2nGv7Cn1/NS+TUB4av09fGt/aQXd/hj+z4QjIK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RW6gyAAAANwAAAAPAAAAAAAAAAAA&#10;AAAAAJ8CAABkcnMvZG93bnJldi54bWxQSwUGAAAAAAQABAD3AAAAlAMAAAAA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720298" w:rsidRPr="002761E7" w:rsidRDefault="00720298" w:rsidP="002761E7">
      <w:r>
        <w:rPr>
          <w:noProof/>
          <w:lang w:eastAsia="hu-HU"/>
        </w:rPr>
        <mc:AlternateContent>
          <mc:Choice Requires="wpc">
            <w:drawing>
              <wp:inline distT="0" distB="0" distL="0" distR="0">
                <wp:extent cx="5486400" cy="583181"/>
                <wp:effectExtent l="0" t="0" r="0" b="7620"/>
                <wp:docPr id="242" name="Vászon 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3" name="Kép 243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4718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242" o:spid="_x0000_s1026" editas="canvas" style="width:6in;height:45.9pt;mso-position-horizontal-relative:char;mso-position-vertical-relative:line" coordsize="54864,5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">
                <v:shape id="_x0000_s1027" type="#_x0000_t75" style="position:absolute;width:54864;height:5829;visibility:visible;mso-wrap-style:square">
                  <v:fill o:detectmouseclick="t"/>
                  <v:path o:connecttype="none"/>
                </v:shape>
                <v:shape id="Kép 243" o:spid="_x0000_s1028" type="#_x0000_t75" style="position:absolute;width:54864;height:54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seb/EAAAA3AAAAA8AAABkcnMvZG93bnJldi54bWxEj0FrAjEUhO8F/0N4Qm+a1UqV1SgiKFoo&#10;ouvB43Pz3CxuXpZN1O2/bwpCj8PMfMPMFq2txIMaXzpWMOgnIIhzp0suFJyydW8CwgdkjZVjUvBD&#10;HhbzztsMU+2efKDHMRQiQtinqMCEUKdS+tyQRd93NXH0rq6xGKJsCqkbfEa4reQwST6lxZLjgsGa&#10;Voby2/FuFWTZ92Vniv1Vtudx+TXZ3C9+R0q9d9vlFESgNvyHX+2tVjAcfcDfmXgE5P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4seb/EAAAA3AAAAA8AAAAAAAAAAAAAAAAA&#10;nwIAAGRycy9kb3ducmV2LnhtbFBLBQYAAAAABAAEAPcAAACQAwAAAAA=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630ACB" w:rsidRDefault="00630ACB">
      <w:r>
        <w:br w:type="page"/>
      </w:r>
    </w:p>
    <w:p w:rsidR="00361D94" w:rsidRDefault="00630ACB" w:rsidP="00630ACB">
      <w:pPr>
        <w:pStyle w:val="Cmsor3"/>
      </w:pPr>
      <w:bookmarkStart w:id="18" w:name="_Toc461527862"/>
      <w:r>
        <w:lastRenderedPageBreak/>
        <w:t>Működési mechanizmusa</w:t>
      </w:r>
      <w:bookmarkEnd w:id="18"/>
    </w:p>
    <w:p w:rsidR="00A53AE9" w:rsidRDefault="00630ACB" w:rsidP="00630ACB">
      <w:r>
        <w:t>Az alábbi ábrán látható egy Standard típusú üzenet, amelynek az arbitrációs mező 3. bitjétől a 10</w:t>
      </w:r>
      <w:r w:rsidR="00A53AE9">
        <w:t>. bitjéig</w:t>
      </w:r>
      <w:r>
        <w:t xml:space="preserve"> tartó részt veszi</w:t>
      </w:r>
      <w:r w:rsidR="00A53AE9">
        <w:t>,</w:t>
      </w:r>
      <w:r>
        <w:t xml:space="preserve"> majd </w:t>
      </w:r>
      <w:r w:rsidR="00A53AE9">
        <w:t xml:space="preserve">a </w:t>
      </w:r>
      <w:r>
        <w:t>megjelenítés előtt eltolja 1 bittel.</w:t>
      </w:r>
      <w:r w:rsidR="00A53AE9">
        <w:t xml:space="preserve"> </w:t>
      </w:r>
    </w:p>
    <w:p w:rsidR="00630ACB" w:rsidRDefault="00A53AE9" w:rsidP="00630ACB">
      <w:r>
        <w:t>Az egyedi mezőből az arbitrációs mezőbe történő konverzió eltolással kezdődik, majd a megfelelő pozícióra és hosszan visszaírásra kerül az arbitrációs mezőbe.</w:t>
      </w:r>
    </w:p>
    <w:p w:rsidR="00AF7D9C" w:rsidRPr="00630ACB" w:rsidRDefault="00AF7D9C" w:rsidP="00630ACB">
      <w:r>
        <w:t xml:space="preserve">A minta paraméterei: Start Bit: 3, </w:t>
      </w:r>
      <w:proofErr w:type="spellStart"/>
      <w:r>
        <w:t>Length</w:t>
      </w:r>
      <w:proofErr w:type="spellEnd"/>
      <w:r>
        <w:t>: 8 bit, Shift: 1</w:t>
      </w:r>
    </w:p>
    <w:p w:rsidR="00630ACB" w:rsidRDefault="00630ACB">
      <w:r>
        <w:object w:dxaOrig="8630" w:dyaOrig="8109">
          <v:shape id="_x0000_i1025" type="#_x0000_t75" style="width:431.5pt;height:405.45pt" o:ole="">
            <v:imagedata r:id="rId95" o:title=""/>
          </v:shape>
          <o:OLEObject Type="Embed" ProgID="Visio.Drawing.15" ShapeID="_x0000_i1025" DrawAspect="Content" ObjectID="_1535270729" r:id="rId96"/>
        </w:object>
      </w:r>
    </w:p>
    <w:p w:rsidR="004038E3" w:rsidRDefault="004038E3">
      <w:pPr>
        <w:rPr>
          <w:rFonts w:ascii="Segoe UI Light" w:eastAsiaTheme="majorEastAsia" w:hAnsi="Segoe UI Light" w:cstheme="majorBidi"/>
          <w:b/>
          <w:bCs/>
          <w:sz w:val="32"/>
          <w:szCs w:val="28"/>
        </w:rPr>
      </w:pPr>
      <w:r>
        <w:rPr>
          <w:rFonts w:ascii="Segoe UI Light" w:eastAsiaTheme="majorEastAsia" w:hAnsi="Segoe UI Light" w:cstheme="majorBidi"/>
          <w:b/>
          <w:bCs/>
          <w:sz w:val="32"/>
          <w:szCs w:val="28"/>
        </w:rPr>
        <w:br w:type="page"/>
      </w:r>
    </w:p>
    <w:p w:rsidR="003D2C8F" w:rsidRDefault="004038E3" w:rsidP="003D2C8F">
      <w:pPr>
        <w:pStyle w:val="Cmsor3"/>
      </w:pPr>
      <w:bookmarkStart w:id="19" w:name="_Toc461527863"/>
      <w:r>
        <w:lastRenderedPageBreak/>
        <w:t>Megadásának lépései</w:t>
      </w:r>
      <w:bookmarkEnd w:id="19"/>
    </w:p>
    <w:p w:rsidR="00321398" w:rsidRPr="00B54268" w:rsidRDefault="00B54268" w:rsidP="00B54268">
      <w:r>
        <w:t xml:space="preserve">Lépéseit egy minta megvalósításán keresztülkerül bemutatásra. </w:t>
      </w:r>
      <w:r>
        <w:br/>
        <w:t>A minta paraméterei:</w:t>
      </w:r>
    </w:p>
    <w:tbl>
      <w:tblPr>
        <w:tblStyle w:val="Rcsostblzat"/>
        <w:tblW w:w="0" w:type="auto"/>
        <w:tblInd w:w="708" w:type="dxa"/>
        <w:tblLook w:val="04A0" w:firstRow="1" w:lastRow="0" w:firstColumn="1" w:lastColumn="0" w:noHBand="0" w:noVBand="1"/>
      </w:tblPr>
      <w:tblGrid>
        <w:gridCol w:w="1668"/>
        <w:gridCol w:w="1560"/>
      </w:tblGrid>
      <w:tr w:rsidR="00321398" w:rsidRPr="00321398" w:rsidTr="0099427B">
        <w:tc>
          <w:tcPr>
            <w:tcW w:w="1668" w:type="dxa"/>
          </w:tcPr>
          <w:p w:rsidR="00321398" w:rsidRPr="00321398" w:rsidRDefault="00321398" w:rsidP="00B54268">
            <w:pPr>
              <w:rPr>
                <w:b/>
                <w:sz w:val="16"/>
              </w:rPr>
            </w:pPr>
            <w:r w:rsidRPr="00321398">
              <w:rPr>
                <w:b/>
                <w:sz w:val="16"/>
              </w:rPr>
              <w:t>Paraméter név</w:t>
            </w:r>
          </w:p>
        </w:tc>
        <w:tc>
          <w:tcPr>
            <w:tcW w:w="1560" w:type="dxa"/>
          </w:tcPr>
          <w:p w:rsidR="00321398" w:rsidRPr="00321398" w:rsidRDefault="00321398" w:rsidP="00B54268">
            <w:pPr>
              <w:rPr>
                <w:b/>
                <w:sz w:val="16"/>
              </w:rPr>
            </w:pPr>
            <w:r w:rsidRPr="00321398">
              <w:rPr>
                <w:b/>
                <w:sz w:val="16"/>
              </w:rPr>
              <w:t>Érték</w:t>
            </w:r>
          </w:p>
        </w:tc>
      </w:tr>
      <w:tr w:rsidR="00321398" w:rsidRPr="00321398" w:rsidTr="0099427B">
        <w:tc>
          <w:tcPr>
            <w:tcW w:w="1668" w:type="dxa"/>
          </w:tcPr>
          <w:p w:rsidR="00321398" w:rsidRPr="00321398" w:rsidRDefault="00321398" w:rsidP="00B54268">
            <w:pPr>
              <w:rPr>
                <w:sz w:val="16"/>
              </w:rPr>
            </w:pPr>
            <w:proofErr w:type="spellStart"/>
            <w:r w:rsidRPr="00321398">
              <w:rPr>
                <w:sz w:val="16"/>
              </w:rPr>
              <w:t>Name</w:t>
            </w:r>
            <w:proofErr w:type="spellEnd"/>
          </w:p>
        </w:tc>
        <w:tc>
          <w:tcPr>
            <w:tcW w:w="1560" w:type="dxa"/>
          </w:tcPr>
          <w:p w:rsidR="00321398" w:rsidRPr="00321398" w:rsidRDefault="00321398" w:rsidP="00B54268">
            <w:pPr>
              <w:rPr>
                <w:sz w:val="16"/>
              </w:rPr>
            </w:pPr>
            <w:proofErr w:type="spellStart"/>
            <w:r>
              <w:rPr>
                <w:sz w:val="16"/>
              </w:rPr>
              <w:t>SampleArbId</w:t>
            </w:r>
            <w:proofErr w:type="spellEnd"/>
          </w:p>
        </w:tc>
      </w:tr>
      <w:tr w:rsidR="00321398" w:rsidRPr="00321398" w:rsidTr="0099427B">
        <w:tc>
          <w:tcPr>
            <w:tcW w:w="1668" w:type="dxa"/>
          </w:tcPr>
          <w:p w:rsidR="00321398" w:rsidRPr="00321398" w:rsidRDefault="00321398" w:rsidP="00B54268">
            <w:pPr>
              <w:rPr>
                <w:sz w:val="16"/>
              </w:rPr>
            </w:pPr>
            <w:proofErr w:type="spellStart"/>
            <w:r>
              <w:rPr>
                <w:sz w:val="16"/>
              </w:rPr>
              <w:t>Type</w:t>
            </w:r>
            <w:proofErr w:type="spellEnd"/>
          </w:p>
        </w:tc>
        <w:tc>
          <w:tcPr>
            <w:tcW w:w="1560" w:type="dxa"/>
          </w:tcPr>
          <w:p w:rsidR="00321398" w:rsidRPr="00321398" w:rsidRDefault="00321398" w:rsidP="00B54268">
            <w:pPr>
              <w:rPr>
                <w:sz w:val="16"/>
              </w:rPr>
            </w:pPr>
            <w:r>
              <w:rPr>
                <w:sz w:val="16"/>
              </w:rPr>
              <w:t>Standard</w:t>
            </w:r>
          </w:p>
        </w:tc>
      </w:tr>
      <w:tr w:rsidR="00321398" w:rsidRPr="00321398" w:rsidTr="0099427B">
        <w:tc>
          <w:tcPr>
            <w:tcW w:w="1668" w:type="dxa"/>
          </w:tcPr>
          <w:p w:rsidR="00321398" w:rsidRPr="00321398" w:rsidRDefault="00321398" w:rsidP="00B54268">
            <w:pPr>
              <w:rPr>
                <w:sz w:val="16"/>
              </w:rPr>
            </w:pPr>
            <w:r w:rsidRPr="00321398">
              <w:rPr>
                <w:sz w:val="16"/>
              </w:rPr>
              <w:t>Start Bit</w:t>
            </w:r>
          </w:p>
        </w:tc>
        <w:tc>
          <w:tcPr>
            <w:tcW w:w="1560" w:type="dxa"/>
          </w:tcPr>
          <w:p w:rsidR="00321398" w:rsidRPr="00321398" w:rsidRDefault="00321398" w:rsidP="00B54268">
            <w:pPr>
              <w:rPr>
                <w:sz w:val="16"/>
              </w:rPr>
            </w:pPr>
            <w:r w:rsidRPr="00321398">
              <w:rPr>
                <w:sz w:val="16"/>
              </w:rPr>
              <w:t>3</w:t>
            </w:r>
          </w:p>
        </w:tc>
      </w:tr>
      <w:tr w:rsidR="00321398" w:rsidRPr="00321398" w:rsidTr="0099427B">
        <w:tc>
          <w:tcPr>
            <w:tcW w:w="1668" w:type="dxa"/>
          </w:tcPr>
          <w:p w:rsidR="00321398" w:rsidRPr="00321398" w:rsidRDefault="00321398" w:rsidP="00B54268">
            <w:pPr>
              <w:rPr>
                <w:sz w:val="16"/>
              </w:rPr>
            </w:pPr>
            <w:proofErr w:type="spellStart"/>
            <w:r w:rsidRPr="00321398">
              <w:rPr>
                <w:sz w:val="16"/>
              </w:rPr>
              <w:t>Length</w:t>
            </w:r>
            <w:proofErr w:type="spellEnd"/>
          </w:p>
        </w:tc>
        <w:tc>
          <w:tcPr>
            <w:tcW w:w="1560" w:type="dxa"/>
          </w:tcPr>
          <w:p w:rsidR="00321398" w:rsidRPr="00321398" w:rsidRDefault="00321398" w:rsidP="00B54268">
            <w:pPr>
              <w:rPr>
                <w:sz w:val="16"/>
              </w:rPr>
            </w:pPr>
            <w:r w:rsidRPr="00321398">
              <w:rPr>
                <w:sz w:val="16"/>
              </w:rPr>
              <w:t>8</w:t>
            </w:r>
          </w:p>
        </w:tc>
      </w:tr>
      <w:tr w:rsidR="00321398" w:rsidRPr="00321398" w:rsidTr="0099427B">
        <w:tc>
          <w:tcPr>
            <w:tcW w:w="1668" w:type="dxa"/>
          </w:tcPr>
          <w:p w:rsidR="00321398" w:rsidRPr="00321398" w:rsidRDefault="00321398" w:rsidP="00B54268">
            <w:pPr>
              <w:rPr>
                <w:sz w:val="16"/>
              </w:rPr>
            </w:pPr>
            <w:r w:rsidRPr="00321398">
              <w:rPr>
                <w:sz w:val="16"/>
              </w:rPr>
              <w:t>Shift</w:t>
            </w:r>
          </w:p>
        </w:tc>
        <w:tc>
          <w:tcPr>
            <w:tcW w:w="1560" w:type="dxa"/>
          </w:tcPr>
          <w:p w:rsidR="00321398" w:rsidRPr="00321398" w:rsidRDefault="00321398" w:rsidP="00B54268">
            <w:pPr>
              <w:rPr>
                <w:sz w:val="16"/>
              </w:rPr>
            </w:pPr>
            <w:r w:rsidRPr="00321398">
              <w:rPr>
                <w:sz w:val="16"/>
              </w:rPr>
              <w:t>1</w:t>
            </w:r>
          </w:p>
        </w:tc>
      </w:tr>
    </w:tbl>
    <w:p w:rsidR="00B54268" w:rsidRPr="00B54268" w:rsidRDefault="00B54268" w:rsidP="00B54268"/>
    <w:p w:rsidR="003D2C8F" w:rsidRDefault="004038E3" w:rsidP="004038E3">
      <w:pPr>
        <w:pStyle w:val="Nincstrkz"/>
        <w:numPr>
          <w:ilvl w:val="0"/>
          <w:numId w:val="47"/>
        </w:numPr>
      </w:pPr>
      <w:r w:rsidRPr="004038E3">
        <w:t xml:space="preserve">Nyissa meg a CAN </w:t>
      </w:r>
      <w:proofErr w:type="spellStart"/>
      <w:r w:rsidRPr="004038E3">
        <w:t>Bus</w:t>
      </w:r>
      <w:proofErr w:type="spellEnd"/>
      <w:r w:rsidRPr="004038E3">
        <w:t xml:space="preserve"> </w:t>
      </w:r>
      <w:proofErr w:type="spellStart"/>
      <w:r w:rsidRPr="004038E3">
        <w:t>Tool</w:t>
      </w:r>
      <w:proofErr w:type="spellEnd"/>
      <w:r w:rsidRPr="004038E3">
        <w:t xml:space="preserve"> szoftvert.</w:t>
      </w:r>
    </w:p>
    <w:p w:rsidR="004038E3" w:rsidRDefault="004038E3" w:rsidP="004038E3">
      <w:pPr>
        <w:pStyle w:val="Nincstrkz"/>
        <w:numPr>
          <w:ilvl w:val="0"/>
          <w:numId w:val="47"/>
        </w:numPr>
      </w:pPr>
      <w:r>
        <w:t xml:space="preserve">Válassza az </w:t>
      </w:r>
      <w:proofErr w:type="spellStart"/>
      <w:r w:rsidRPr="00A37CB0">
        <w:rPr>
          <w:b/>
        </w:rPr>
        <w:t>Options</w:t>
      </w:r>
      <w:proofErr w:type="spellEnd"/>
      <w:r>
        <w:t xml:space="preserve"> menüpontot</w:t>
      </w:r>
    </w:p>
    <w:p w:rsidR="004038E3" w:rsidRDefault="004038E3" w:rsidP="004038E3">
      <w:pPr>
        <w:pStyle w:val="Nincstrkz"/>
        <w:numPr>
          <w:ilvl w:val="0"/>
          <w:numId w:val="47"/>
        </w:numPr>
      </w:pPr>
      <w:r>
        <w:t xml:space="preserve">Válassza a </w:t>
      </w:r>
      <w:r w:rsidR="00A37CB0">
        <w:rPr>
          <w:b/>
        </w:rPr>
        <w:t>Project</w:t>
      </w:r>
      <w:r w:rsidRPr="004038E3">
        <w:rPr>
          <w:b/>
        </w:rPr>
        <w:t xml:space="preserve"> -</w:t>
      </w:r>
      <w:r w:rsidRPr="004038E3">
        <w:rPr>
          <w:b/>
          <w:lang w:val="en-US"/>
        </w:rPr>
        <w:t>&gt; Custom Arb Id Columns</w:t>
      </w:r>
      <w:r>
        <w:rPr>
          <w:lang w:val="en-US"/>
        </w:rPr>
        <w:t xml:space="preserve"> men</w:t>
      </w:r>
      <w:r>
        <w:t>ü pontot</w:t>
      </w:r>
      <w:r>
        <w:br/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39D69F3D" wp14:editId="79A7ABCB">
                <wp:extent cx="5486400" cy="1391141"/>
                <wp:effectExtent l="0" t="0" r="0" b="0"/>
                <wp:docPr id="229" name="Vászon 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0" name="Kép 240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43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Egyenes összekötő nyíllal 235"/>
                        <wps:cNvCnPr/>
                        <wps:spPr>
                          <a:xfrm flipH="1">
                            <a:off x="1035050" y="215824"/>
                            <a:ext cx="449936" cy="171543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229" o:spid="_x0000_s1026" editas="canvas" style="width:6in;height:109.55pt;mso-position-horizontal-relative:char;mso-position-vertical-relative:line" coordsize="54864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">
                <v:shape id="_x0000_s1027" type="#_x0000_t75" style="position:absolute;width:54864;height:13906;visibility:visible;mso-wrap-style:square">
                  <v:fill o:detectmouseclick="t"/>
                  <v:path o:connecttype="none"/>
                </v:shape>
                <v:shape id="Kép 240" o:spid="_x0000_s1028" type="#_x0000_t75" style="position:absolute;width:54864;height:13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HiK3DAAAA3AAAAA8AAABkcnMvZG93bnJldi54bWxEj01rwzAMhu+F/QejwS5hdRpGCVndsg4G&#10;g136xc4iVuOwWA6222b/fjoUdhSv3kePVpvJD+pKMfWBDSzmJSjiNtieOwOn48dzDSplZItDYDLw&#10;Swk264fZChsbbryn6yF3SiCcGjTgch4brVPryGOah5FYsnOIHrOMsdM24k3gftBVWS61x57lgsOR&#10;3h21P4eLFw1fhL07F3wqaNvttvVX/K6iMU+P09srqExT/l++tz+tgepF9OUZIYBe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QeIrcMAAADcAAAADwAAAAAAAAAAAAAAAACf&#10;AgAAZHJzL2Rvd25yZXYueG1sUEsFBgAAAAAEAAQA9wAAAI8DAAAAAA==&#10;">
                  <v:imagedata r:id="rId98" o:title=""/>
                  <v:path arrowok="t"/>
                </v:shape>
                <v:shape id="Egyenes összekötő nyíllal 235" o:spid="_x0000_s1029" type="#_x0000_t32" style="position:absolute;left:10350;top:2158;width:4499;height:171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FnX8YAAADcAAAADwAAAGRycy9kb3ducmV2LnhtbESPT2vCQBTE70K/w/IKvZS6SaRFUlcp&#10;EsVbqu2h3h7ZZxKafRuymz/99q5Q8DjMzG+Y1WYyjRioc7VlBfE8AkFcWF1zqeD7a/eyBOE8ssbG&#10;Min4Iweb9cNsham2Ix9pOPlSBAi7FBVU3replK6oyKCb25Y4eBfbGfRBdqXUHY4BbhqZRNGbNFhz&#10;WKiwpW1Fxe+pNwqGfd7b+Pz8M35Sdhn3y/zss1ypp8fp4x2Ep8nfw//tg1aQLF7hdiYcAbm+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nRZ1/GAAAA3AAAAA8AAAAAAAAA&#10;AAAAAAAAoQIAAGRycy9kb3ducmV2LnhtbFBLBQYAAAAABAAEAPkAAACUAwAAAAA=&#10;" strokecolor="red">
                  <v:stroke endarrow="open"/>
                </v:shape>
                <w10:anchorlock/>
              </v:group>
            </w:pict>
          </mc:Fallback>
        </mc:AlternateContent>
      </w:r>
    </w:p>
    <w:p w:rsidR="00321398" w:rsidRDefault="00A37CB0" w:rsidP="00321398">
      <w:pPr>
        <w:pStyle w:val="Nincstrkz"/>
        <w:numPr>
          <w:ilvl w:val="0"/>
          <w:numId w:val="47"/>
        </w:numPr>
      </w:pPr>
      <w:r>
        <w:t>Paraméterezze a mezőket</w:t>
      </w:r>
    </w:p>
    <w:p w:rsidR="00321398" w:rsidRDefault="0099427B" w:rsidP="00321398">
      <w:pPr>
        <w:pStyle w:val="Nincstrkz"/>
        <w:ind w:left="720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30767346" wp14:editId="4B3106E4">
                <wp:extent cx="5486400" cy="1391141"/>
                <wp:effectExtent l="0" t="0" r="0" b="0"/>
                <wp:docPr id="245" name="Vászon 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1" name="Kép 241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3734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245" o:spid="_x0000_s1026" editas="canvas" style="width:6in;height:109.55pt;mso-position-horizontal-relative:char;mso-position-vertical-relative:line" coordsize="54864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">
                <v:shape id="_x0000_s1027" type="#_x0000_t75" style="position:absolute;width:54864;height:13906;visibility:visible;mso-wrap-style:square">
                  <v:fill o:detectmouseclick="t"/>
                  <v:path o:connecttype="none"/>
                </v:shape>
                <v:shape id="Kép 241" o:spid="_x0000_s1028" type="#_x0000_t75" style="position:absolute;width:54864;height:13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dSsvFAAAA3AAAAA8AAABkcnMvZG93bnJldi54bWxEj0FrwkAUhO8F/8PyhF6kbmKLltRVgiAN&#10;3oyC10f2NQlm3ya7q6b/vlso9DjMzDfMejuaTtzJ+daygnSegCCurG65VnA+7V/eQfiArLGzTAq+&#10;ycN2M3laY6btg490L0MtIoR9hgqaEPpMSl81ZNDPbU8cvS/rDIYoXS21w0eEm04ukmQpDbYcFxrs&#10;addQdS1vRsGlv5WzVT4ehsEdrjM0xfH10yr1PB3zDxCBxvAf/msXWsHiLYXfM/EIyM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XUrLxQAAANwAAAAPAAAAAAAAAAAAAAAA&#10;AJ8CAABkcnMvZG93bnJldi54bWxQSwUGAAAAAAQABAD3AAAAkQMAAAAA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  <w:r w:rsidR="00321398">
        <w:t>Megjegyzés:</w:t>
      </w:r>
    </w:p>
    <w:p w:rsidR="00321398" w:rsidRDefault="00321398" w:rsidP="00321398">
      <w:pPr>
        <w:pStyle w:val="Nincstrkz"/>
        <w:numPr>
          <w:ilvl w:val="0"/>
          <w:numId w:val="48"/>
        </w:numPr>
      </w:pPr>
      <w:r>
        <w:t>Új sor felvételéhez álljon a</w:t>
      </w:r>
      <w:r w:rsidR="009C0F87">
        <w:t xml:space="preserve"> kurzorral,</w:t>
      </w:r>
      <w:r>
        <w:t xml:space="preserve"> csillaggal jelölt sorba</w:t>
      </w:r>
      <w:r w:rsidR="009C0F87">
        <w:t>.</w:t>
      </w:r>
    </w:p>
    <w:p w:rsidR="0099427B" w:rsidRDefault="00321398" w:rsidP="0099427B">
      <w:pPr>
        <w:pStyle w:val="Nincstrkz"/>
        <w:numPr>
          <w:ilvl w:val="0"/>
          <w:numId w:val="48"/>
        </w:numPr>
      </w:pPr>
      <w:r>
        <w:t xml:space="preserve">Sor törléséhez jelölje ki a teljes sort, majd a billentyűzeten válassza a </w:t>
      </w:r>
      <w:proofErr w:type="spellStart"/>
      <w:r>
        <w:t>Delete</w:t>
      </w:r>
      <w:proofErr w:type="spellEnd"/>
      <w:r>
        <w:t xml:space="preserve"> nyomógombot.</w:t>
      </w:r>
    </w:p>
    <w:p w:rsidR="00617020" w:rsidRDefault="0099427B" w:rsidP="0099427B">
      <w:pPr>
        <w:pStyle w:val="Listaszerbekezds"/>
        <w:numPr>
          <w:ilvl w:val="0"/>
          <w:numId w:val="47"/>
        </w:numPr>
      </w:pPr>
      <w:r>
        <w:t>Paraméterezés befejezéséhez válassza az</w:t>
      </w:r>
      <w:r w:rsidRPr="0099427B">
        <w:rPr>
          <w:b/>
        </w:rPr>
        <w:t xml:space="preserve"> OK</w:t>
      </w:r>
      <w:r>
        <w:t xml:space="preserve"> nyomógombot</w:t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32E23717" wp14:editId="2B68342A">
                <wp:extent cx="3579299" cy="1708007"/>
                <wp:effectExtent l="0" t="0" r="2540" b="6985"/>
                <wp:docPr id="247" name="Vászon 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8" name="Kép 248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1672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Egyenes összekötő nyíllal 249"/>
                        <wps:cNvCnPr/>
                        <wps:spPr>
                          <a:xfrm>
                            <a:off x="2387600" y="1377950"/>
                            <a:ext cx="535600" cy="211629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247" o:spid="_x0000_s1026" editas="canvas" style="width:281.85pt;height:134.5pt;mso-position-horizontal-relative:char;mso-position-vertical-relative:line" coordsize="35788,17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">
                <v:shape id="_x0000_s1027" type="#_x0000_t75" style="position:absolute;width:35788;height:17075;visibility:visible;mso-wrap-style:square">
                  <v:fill o:detectmouseclick="t"/>
                  <v:path o:connecttype="none"/>
                </v:shape>
                <v:shape id="Kép 248" o:spid="_x0000_s1028" type="#_x0000_t75" style="position:absolute;width:35433;height:167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ysd+/AAAA3AAAAA8AAABkcnMvZG93bnJldi54bWxET8uKwjAU3Q/4D+EK7qapDwapRlFBFFed&#10;6gdcmmtbbG5qE7X69WYhuDyc93zZmVrcqXWVZQXDKAZBnFtdcaHgdNz+TkE4j6yxtkwKnuRguej9&#10;zDHR9sH/dM98IUIIuwQVlN43iZQuL8mgi2xDHLizbQ36ANtC6hYfIdzUchTHf9JgxaGhxIY2JeWX&#10;7GYUrNO11BNqHI0pHx7S1y5LrzulBv1uNQPhqfNf8ce91wpGk7A2nAlHQC7e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dsrHfvwAAANwAAAAPAAAAAAAAAAAAAAAAAJ8CAABk&#10;cnMvZG93bnJldi54bWxQSwUGAAAAAAQABAD3AAAAiwMAAAAA&#10;">
                  <v:imagedata r:id="rId102" o:title=""/>
                  <v:path arrowok="t"/>
                </v:shape>
                <v:shape id="Egyenes összekötő nyíllal 249" o:spid="_x0000_s1029" type="#_x0000_t32" style="position:absolute;left:23876;top:13779;width:5356;height:21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KbQ8QAAADcAAAADwAAAGRycy9kb3ducmV2LnhtbESP3WoCMRSE7wt9h3AKvSmaKEV0NYoK&#10;QqEU8ecBjpvj7urmZElSd/v2jSB4OczMN8xs0dla3MiHyrGGQV+BIM6dqbjQcDxsemMQISIbrB2T&#10;hj8KsJi/vswwM67lHd32sRAJwiFDDWWMTSZlyEuyGPquIU7e2XmLMUlfSOOxTXBby6FSI2mx4rRQ&#10;YkPrkvLr/tdq2PxcWlyeP8Zb/40DeVJXkiul9ftbt5yCiNTFZ/jR/jIahp8TuJ9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0ptDxAAAANwAAAAPAAAAAAAAAAAA&#10;AAAAAKECAABkcnMvZG93bnJldi54bWxQSwUGAAAAAAQABAD5AAAAkgMAAAAA&#10;" strokecolor="red">
                  <v:stroke endarrow="open"/>
                </v:shape>
                <w10:anchorlock/>
              </v:group>
            </w:pict>
          </mc:Fallback>
        </mc:AlternateContent>
      </w:r>
    </w:p>
    <w:p w:rsidR="00617020" w:rsidRDefault="00617020">
      <w:r>
        <w:br w:type="page"/>
      </w:r>
    </w:p>
    <w:p w:rsidR="00617020" w:rsidRDefault="00DF44BA" w:rsidP="00DF44BA">
      <w:pPr>
        <w:pStyle w:val="Listaszerbekezds"/>
        <w:numPr>
          <w:ilvl w:val="0"/>
          <w:numId w:val="47"/>
        </w:numPr>
      </w:pPr>
      <w:r>
        <w:lastRenderedPageBreak/>
        <w:t>A</w:t>
      </w:r>
      <w:r w:rsidR="0099427B">
        <w:t xml:space="preserve"> </w:t>
      </w:r>
      <w:r>
        <w:t xml:space="preserve">paraméterezést követően az </w:t>
      </w:r>
      <w:r w:rsidR="0099427B">
        <w:t xml:space="preserve">egyedi mezőt </w:t>
      </w:r>
      <w:r>
        <w:t xml:space="preserve">újra láthatóvá kell tenni a mezők </w:t>
      </w:r>
      <w:proofErr w:type="spellStart"/>
      <w:r>
        <w:t>Conext</w:t>
      </w:r>
      <w:proofErr w:type="spellEnd"/>
      <w:r>
        <w:t xml:space="preserve"> menüjéből. Ehhez nyomjon jobb klikket a </w:t>
      </w:r>
      <w:proofErr w:type="spellStart"/>
      <w:r>
        <w:t>Sender</w:t>
      </w:r>
      <w:proofErr w:type="spellEnd"/>
      <w:r>
        <w:t xml:space="preserve"> tábla egy tetszőleges mezőjére, majd válassz a </w:t>
      </w:r>
      <w:proofErr w:type="spellStart"/>
      <w:r w:rsidRPr="005909F1">
        <w:rPr>
          <w:b/>
        </w:rPr>
        <w:t>SampleArbId</w:t>
      </w:r>
      <w:proofErr w:type="spellEnd"/>
      <w:r>
        <w:t xml:space="preserve"> menüpontot.</w:t>
      </w:r>
      <w:r w:rsidR="00617020">
        <w:br/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5F2CC7CD" wp14:editId="53F9DDAF">
                <wp:extent cx="5486400" cy="3200400"/>
                <wp:effectExtent l="0" t="0" r="0" b="0"/>
                <wp:docPr id="250" name="Vászon 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1" name="Kép 251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435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Egyenes összekötő nyíllal 252"/>
                        <wps:cNvCnPr>
                          <a:stCxn id="253" idx="3"/>
                        </wps:cNvCnPr>
                        <wps:spPr>
                          <a:xfrm flipV="1">
                            <a:off x="2587920" y="251755"/>
                            <a:ext cx="946786" cy="329498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zövegdoboz 51"/>
                        <wps:cNvSpPr txBox="1"/>
                        <wps:spPr>
                          <a:xfrm>
                            <a:off x="2326300" y="432345"/>
                            <a:ext cx="261620" cy="2978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Default="0085337F" w:rsidP="00DF44BA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Szövegdoboz 51"/>
                        <wps:cNvSpPr txBox="1"/>
                        <wps:spPr>
                          <a:xfrm>
                            <a:off x="2294550" y="2726350"/>
                            <a:ext cx="261620" cy="2978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Default="0085337F" w:rsidP="00617020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Egyenes összekötő nyíllal 255"/>
                        <wps:cNvCnPr/>
                        <wps:spPr>
                          <a:xfrm>
                            <a:off x="2587920" y="2877480"/>
                            <a:ext cx="1183980" cy="6892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250" o:spid="_x0000_s1098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">
                <v:shape id="_x0000_s1099" type="#_x0000_t75" style="position:absolute;width:54864;height:32004;visibility:visible;mso-wrap-style:square">
                  <v:fill o:detectmouseclick="t"/>
                  <v:path o:connecttype="none"/>
                </v:shape>
                <v:shape id="Kép 251" o:spid="_x0000_s1100" type="#_x0000_t75" style="position:absolute;width:5484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sf3bHAAAA3AAAAA8AAABkcnMvZG93bnJldi54bWxEj09rwkAUxO8Fv8PyCt7qxhT/EF2llgpK&#10;QYz1UG+P7OsmmH0bsqvGb98VCj0OM/MbZr7sbC2u1PrKsYLhIAFBXDhdsVFw/Fq/TEH4gKyxdkwK&#10;7uRhueg9zTHT7sY5XQ/BiAhhn6GCMoQmk9IXJVn0A9cQR+/HtRZDlK2RusVbhNtapkkylhYrjgsl&#10;NvReUnE+XKyCz8lqe3/djfKT+d6b/PixSVfGKdV/7t5mIAJ14T/8195oBeloCI8z8QjIx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xsf3bHAAAA3AAAAA8AAAAAAAAAAAAA&#10;AAAAnwIAAGRycy9kb3ducmV2LnhtbFBLBQYAAAAABAAEAPcAAACTAwAAAAA=&#10;">
                  <v:imagedata r:id="rId104" o:title=""/>
                  <v:path arrowok="t"/>
                </v:shape>
                <v:shape id="Egyenes összekötő nyíllal 252" o:spid="_x0000_s1101" type="#_x0000_t32" style="position:absolute;left:25879;top:2517;width:9468;height:329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+cai8QAAADcAAAADwAAAGRycy9kb3ducmV2LnhtbESPT4vCMBTE7wt+h/AWvCyaWliRrlEW&#10;UfFW/x309miebdnmpTSxrd9+Iwgeh5n5DTNf9qYSLTWutKxgMo5AEGdWl5wrOJ82oxkI55E1VpZJ&#10;wYMcLBeDjzkm2nZ8oPbocxEg7BJUUHhfJ1K6rCCDbmxr4uDdbGPQB9nkUjfYBbipZBxFU2mw5LBQ&#10;YE2rgrK/490oaLfp3U6uX5duT+tbt52lV79OlRp+9r8/IDz1/h1+tXdaQfwdw/NMOAJy8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5xqLxAAAANwAAAAPAAAAAAAAAAAA&#10;AAAAAKECAABkcnMvZG93bnJldi54bWxQSwUGAAAAAAQABAD5AAAAkgMAAAAA&#10;" strokecolor="red">
                  <v:stroke endarrow="open"/>
                </v:shape>
                <v:shape id="Szövegdoboz 51" o:spid="_x0000_s1102" type="#_x0000_t202" style="position:absolute;left:23263;top:4323;width:2616;height:297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ECgcYA&#10;AADcAAAADwAAAGRycy9kb3ducmV2LnhtbESPQWsCMRSE74L/ITyhF6lZLZWyNYoKLSLaUi3F42Pz&#10;ulncvCxJ1PXfG6HQ4zAz3zCTWWtrcSYfKscKhoMMBHHhdMWlgu/92+MLiBCRNdaOScGVAsym3c4E&#10;c+0u/EXnXSxFgnDIUYGJscmlDIUhi2HgGuLk/TpvMSbpS6k9XhLc1nKUZWNpseK0YLChpaHiuDtZ&#10;BUez7n9m79vFz3h19R/7kzv4zUGph147fwURqY3/4b/2SisYPT/B/Uw6AnJ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ECgcYAAADcAAAADwAAAAAAAAAAAAAAAACYAgAAZHJz&#10;L2Rvd25yZXYueG1sUEsFBgAAAAAEAAQA9QAAAIsDAAAAAA==&#10;" filled="f" stroked="f" strokeweight=".5pt">
                  <v:textbox>
                    <w:txbxContent>
                      <w:p w:rsidR="0085337F" w:rsidRDefault="0085337F" w:rsidP="00DF44BA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shape>
                <v:shape id="Szövegdoboz 51" o:spid="_x0000_s1103" type="#_x0000_t202" style="position:absolute;left:22945;top:27263;width:2616;height:297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ia9cYA&#10;AADcAAAADwAAAGRycy9kb3ducmV2LnhtbESPQWsCMRSE74L/ITyhF6lZpZWyNYoKLSLaUi3F42Pz&#10;ulncvCxJ1PXfG6HQ4zAz3zCTWWtrcSYfKscKhoMMBHHhdMWlgu/92+MLiBCRNdaOScGVAsym3c4E&#10;c+0u/EXnXSxFgnDIUYGJscmlDIUhi2HgGuLk/TpvMSbpS6k9XhLc1nKUZWNpseK0YLChpaHiuDtZ&#10;BUez7n9m79vFz3h19R/7kzv4zUGph147fwURqY3/4b/2SisYPT/B/Uw6AnJ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/ia9cYAAADcAAAADwAAAAAAAAAAAAAAAACYAgAAZHJz&#10;L2Rvd25yZXYueG1sUEsFBgAAAAAEAAQA9QAAAIsDAAAAAA==&#10;" filled="f" stroked="f" strokeweight=".5pt">
                  <v:textbox>
                    <w:txbxContent>
                      <w:p w:rsidR="0085337F" w:rsidRDefault="0085337F" w:rsidP="00617020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v:shape id="Egyenes összekötő nyíllal 255" o:spid="_x0000_s1104" type="#_x0000_t32" style="position:absolute;left:25879;top:28774;width:11840;height:6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YHm8MAAADcAAAADwAAAGRycy9kb3ducmV2LnhtbESP0WoCMRRE3wv+Q7iCL0UTBYusRtGC&#10;IBQpVT/gurnurm5uliR1t39vCoKPw8ycYRarztbiTj5UjjWMRwoEce5MxYWG03E7nIEIEdlg7Zg0&#10;/FGA1bL3tsDMuJZ/6H6IhUgQDhlqKGNsMilDXpLFMHINcfIuzluMSfpCGo9tgttaTpT6kBYrTgsl&#10;NvRZUn47/FoN2/21xfXlffbtv3Asz+pGcqO0HvS79RxEpC6+ws/2zmiYTKfwfyYdAbl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1GB5vDAAAA3AAAAA8AAAAAAAAAAAAA&#10;AAAAoQIAAGRycy9kb3ducmV2LnhtbFBLBQYAAAAABAAEAPkAAACRAwAAAAA=&#10;" strokecolor="red">
                  <v:stroke endarrow="open"/>
                </v:shape>
                <w10:anchorlock/>
              </v:group>
            </w:pict>
          </mc:Fallback>
        </mc:AlternateContent>
      </w:r>
    </w:p>
    <w:p w:rsidR="00617020" w:rsidRDefault="00617020" w:rsidP="00617020">
      <w:pPr>
        <w:pStyle w:val="Listaszerbekezds"/>
        <w:numPr>
          <w:ilvl w:val="0"/>
          <w:numId w:val="47"/>
        </w:numPr>
      </w:pPr>
      <w:r>
        <w:t xml:space="preserve">Az oszlopok szélességének rendezéséhez válassza a </w:t>
      </w:r>
      <w:proofErr w:type="spellStart"/>
      <w:r>
        <w:t>Conetxt</w:t>
      </w:r>
      <w:proofErr w:type="spellEnd"/>
      <w:r>
        <w:t xml:space="preserve"> menüből </w:t>
      </w:r>
      <w:proofErr w:type="spellStart"/>
      <w:r w:rsidRPr="005909F1">
        <w:rPr>
          <w:b/>
        </w:rPr>
        <w:t>Auto</w:t>
      </w:r>
      <w:proofErr w:type="spellEnd"/>
      <w:r w:rsidRPr="005909F1">
        <w:rPr>
          <w:b/>
        </w:rPr>
        <w:t xml:space="preserve"> Size </w:t>
      </w:r>
      <w:proofErr w:type="spellStart"/>
      <w:r w:rsidRPr="005909F1">
        <w:rPr>
          <w:b/>
        </w:rPr>
        <w:t>All</w:t>
      </w:r>
      <w:proofErr w:type="spellEnd"/>
      <w:r>
        <w:t xml:space="preserve"> pontot, ennek hatására minden mező optimalizálja szélességét a tartalmához. Amennyibe szükséges használja a vízszintes görgető sávot.</w:t>
      </w:r>
      <w:r w:rsidR="005909F1">
        <w:rPr>
          <w:noProof/>
          <w:lang w:eastAsia="hu-HU"/>
        </w:rPr>
        <mc:AlternateContent>
          <mc:Choice Requires="wpc">
            <w:drawing>
              <wp:inline distT="0" distB="0" distL="0" distR="0" wp14:anchorId="706E3A43" wp14:editId="4FBE19FE">
                <wp:extent cx="5524500" cy="1330804"/>
                <wp:effectExtent l="0" t="0" r="0" b="3175"/>
                <wp:docPr id="127" name="Vászon 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3" name="Kép 153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1294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Egyenes összekötő nyíllal 256"/>
                        <wps:cNvCnPr/>
                        <wps:spPr>
                          <a:xfrm>
                            <a:off x="1862750" y="770550"/>
                            <a:ext cx="1183640" cy="6858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27" o:spid="_x0000_s1026" editas="canvas" style="width:435pt;height:104.8pt;mso-position-horizontal-relative:char;mso-position-vertical-relative:line" coordsize="55245,13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">
                <v:shape id="_x0000_s1027" type="#_x0000_t75" style="position:absolute;width:55245;height:13303;visibility:visible;mso-wrap-style:square">
                  <v:fill o:detectmouseclick="t"/>
                  <v:path o:connecttype="none"/>
                </v:shape>
                <v:shape id="Kép 153" o:spid="_x0000_s1028" type="#_x0000_t75" style="position:absolute;width:55245;height:129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mz2vFAAAA3AAAAA8AAABkcnMvZG93bnJldi54bWxET9tqwkAQfRf6D8sUfCm6qVWR6Cq1YLEP&#10;Cl4+YMiO2bTZ2TS7mqRf3y0UfJvDuc5i1dpS3Kj2hWMFz8MEBHHmdMG5gvNpM5iB8AFZY+mYFHTk&#10;YbV86C0w1a7hA92OIRcxhH2KCkwIVSqlzwxZ9ENXEUfu4mqLIcI6l7rGJobbUo6SZCotFhwbDFb0&#10;Zij7Ol6tAvoclx/j7al66n7Mutl17ff7fq1U/7F9nYMI1Ia7+N+91XH+5AX+nokXy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Zs9rxQAAANwAAAAPAAAAAAAAAAAAAAAA&#10;AJ8CAABkcnMvZG93bnJldi54bWxQSwUGAAAAAAQABAD3AAAAkQMAAAAA&#10;">
                  <v:imagedata r:id="rId106" o:title=""/>
                  <v:path arrowok="t"/>
                </v:shape>
                <v:shape id="Egyenes összekötő nyíllal 256" o:spid="_x0000_s1029" type="#_x0000_t32" style="position:absolute;left:18627;top:7705;width:11836;height:6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SZ7MMAAADcAAAADwAAAGRycy9kb3ducmV2LnhtbESP0WoCMRRE3wX/IVzBF9FEoSKrUbQg&#10;CKVI1Q+4bq67q5ubJUnd7d83BaGPw8ycYVabztbiST5UjjVMJwoEce5MxYWGy3k/XoAIEdlg7Zg0&#10;/FCAzbrfW2FmXMtf9DzFQiQIhww1lDE2mZQhL8limLiGOHk35y3GJH0hjcc2wW0tZ0rNpcWK00KJ&#10;Db2XlD9O31bD/vPe4vY2Whz9B07lVT1I7pTWw0G3XYKI1MX/8Kt9MBpmb3P4O5OOgFz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2UmezDAAAA3AAAAA8AAAAAAAAAAAAA&#10;AAAAoQIAAGRycy9kb3ducmV2LnhtbFBLBQYAAAAABAAEAPkAAACRAwAAAAA=&#10;" strokecolor="red">
                  <v:stroke endarrow="open"/>
                </v:shape>
                <w10:anchorlock/>
              </v:group>
            </w:pict>
          </mc:Fallback>
        </mc:AlternateContent>
      </w:r>
    </w:p>
    <w:p w:rsidR="00617020" w:rsidRDefault="00617020" w:rsidP="00617020"/>
    <w:p w:rsidR="0099427B" w:rsidRDefault="0099427B" w:rsidP="00617020">
      <w:r>
        <w:br w:type="page"/>
      </w:r>
    </w:p>
    <w:p w:rsidR="00605157" w:rsidRDefault="00605157" w:rsidP="00605157">
      <w:pPr>
        <w:pStyle w:val="Cmsor1"/>
      </w:pPr>
      <w:bookmarkStart w:id="20" w:name="_Toc461527864"/>
      <w:proofErr w:type="spellStart"/>
      <w:r w:rsidRPr="00A339FE">
        <w:lastRenderedPageBreak/>
        <w:t>Example</w:t>
      </w:r>
      <w:proofErr w:type="spellEnd"/>
      <w:r w:rsidRPr="00A339FE">
        <w:t xml:space="preserve"> </w:t>
      </w:r>
      <w:proofErr w:type="spellStart"/>
      <w:r w:rsidRPr="00A339FE">
        <w:t>Tool</w:t>
      </w:r>
      <w:proofErr w:type="spellEnd"/>
      <w:r>
        <w:t xml:space="preserve"> szoftver</w:t>
      </w:r>
      <w:bookmarkEnd w:id="20"/>
    </w:p>
    <w:p w:rsidR="00605157" w:rsidRDefault="00605157" w:rsidP="00605157">
      <w:pPr>
        <w:pStyle w:val="Nincstrkz"/>
      </w:pPr>
      <w:r>
        <w:t xml:space="preserve">A minta alkalmazás bemutatja a MCAN120803 </w:t>
      </w:r>
      <w:proofErr w:type="spellStart"/>
      <w:r>
        <w:t>LabView</w:t>
      </w:r>
      <w:proofErr w:type="spellEnd"/>
      <w:r>
        <w:t xml:space="preserve"> könyvtár használatát. Az alkalmazást az alábbi útvonalon találja:</w:t>
      </w:r>
    </w:p>
    <w:p w:rsidR="00605157" w:rsidRDefault="00605157" w:rsidP="00605157">
      <w:pPr>
        <w:pStyle w:val="Nincstrkz"/>
      </w:pPr>
      <w:r w:rsidRPr="007B1306">
        <w:rPr>
          <w:noProof/>
          <w:lang w:eastAsia="hu-HU"/>
        </w:rPr>
        <mc:AlternateContent>
          <mc:Choice Requires="wps">
            <w:drawing>
              <wp:inline distT="0" distB="0" distL="0" distR="0" wp14:anchorId="2D0B820B" wp14:editId="2D88A42F">
                <wp:extent cx="5764696" cy="437322"/>
                <wp:effectExtent l="0" t="0" r="26670" b="20320"/>
                <wp:docPr id="46" name="Szövegdoboz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4696" cy="4373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13016A" w:rsidRDefault="0085337F" w:rsidP="00605157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20"/>
                                <w:szCs w:val="16"/>
                              </w:rPr>
                            </w:pPr>
                            <w:r w:rsidRPr="0013016A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20"/>
                                <w:szCs w:val="16"/>
                              </w:rPr>
                              <w:t>C:\Users\</w:t>
                            </w:r>
                            <w:r w:rsidRPr="0013016A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20"/>
                                <w:szCs w:val="16"/>
                                <w:lang w:val="en-US"/>
                              </w:rPr>
                              <w:t>%UserName%</w:t>
                            </w:r>
                            <w:r w:rsidRPr="0013016A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20"/>
                                <w:szCs w:val="16"/>
                              </w:rPr>
                              <w:t>\Documents\Konvolucio\MCAN120803\LabVIEW 2011 Examples</w:t>
                            </w:r>
                          </w:p>
                          <w:p w:rsidR="0085337F" w:rsidRPr="0013016A" w:rsidRDefault="0085337F" w:rsidP="00605157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13016A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20"/>
                                <w:szCs w:val="16"/>
                              </w:rPr>
                              <w:t>\Konvolucio MCAN120803 Example Tool.vi.lnk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46" o:spid="_x0000_s1105" type="#_x0000_t202" style="width:453.9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">
                <v:textbox>
                  <w:txbxContent>
                    <w:p w:rsidR="0085337F" w:rsidRPr="0013016A" w:rsidRDefault="0085337F" w:rsidP="00605157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auto"/>
                          <w:sz w:val="20"/>
                          <w:szCs w:val="16"/>
                        </w:rPr>
                      </w:pPr>
                      <w:r w:rsidRPr="0013016A">
                        <w:rPr>
                          <w:rFonts w:ascii="Consolas" w:hAnsi="Consolas" w:cs="Consolas"/>
                          <w:noProof/>
                          <w:color w:val="auto"/>
                          <w:sz w:val="20"/>
                          <w:szCs w:val="16"/>
                        </w:rPr>
                        <w:t>C:\Users\</w:t>
                      </w:r>
                      <w:r w:rsidRPr="0013016A">
                        <w:rPr>
                          <w:rFonts w:ascii="Consolas" w:hAnsi="Consolas" w:cs="Consolas"/>
                          <w:noProof/>
                          <w:color w:val="auto"/>
                          <w:sz w:val="20"/>
                          <w:szCs w:val="16"/>
                          <w:lang w:val="en-US"/>
                        </w:rPr>
                        <w:t>%UserName%</w:t>
                      </w:r>
                      <w:r w:rsidRPr="0013016A">
                        <w:rPr>
                          <w:rFonts w:ascii="Consolas" w:hAnsi="Consolas" w:cs="Consolas"/>
                          <w:noProof/>
                          <w:color w:val="auto"/>
                          <w:sz w:val="20"/>
                          <w:szCs w:val="16"/>
                        </w:rPr>
                        <w:t>\Documents\Konvolucio\MCAN120803\LabVIEW 2011 Examples</w:t>
                      </w:r>
                    </w:p>
                    <w:p w:rsidR="0085337F" w:rsidRPr="0013016A" w:rsidRDefault="0085337F" w:rsidP="00605157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20"/>
                          <w:szCs w:val="16"/>
                          <w:lang w:val="en-US"/>
                        </w:rPr>
                      </w:pPr>
                      <w:r w:rsidRPr="0013016A">
                        <w:rPr>
                          <w:rFonts w:ascii="Consolas" w:hAnsi="Consolas" w:cs="Consolas"/>
                          <w:noProof/>
                          <w:color w:val="auto"/>
                          <w:sz w:val="20"/>
                          <w:szCs w:val="16"/>
                        </w:rPr>
                        <w:t>\Konvolucio MCAN120803 Example Tool.vi.lnk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605157" w:rsidRDefault="00605157" w:rsidP="00605157">
      <w:pPr>
        <w:pStyle w:val="Nincstrkz"/>
      </w:pPr>
      <w:r>
        <w:t>A minta alkalmazás segítségével lehetősége van:</w:t>
      </w:r>
    </w:p>
    <w:p w:rsidR="00605157" w:rsidRDefault="00605157" w:rsidP="00605157">
      <w:pPr>
        <w:pStyle w:val="Nincstrkz"/>
        <w:numPr>
          <w:ilvl w:val="0"/>
          <w:numId w:val="13"/>
        </w:numPr>
      </w:pPr>
      <w:r>
        <w:t>busz paramétereinek megadására</w:t>
      </w:r>
    </w:p>
    <w:p w:rsidR="00605157" w:rsidRDefault="00605157" w:rsidP="00605157">
      <w:pPr>
        <w:pStyle w:val="Listaszerbekezds"/>
        <w:numPr>
          <w:ilvl w:val="0"/>
          <w:numId w:val="13"/>
        </w:numPr>
      </w:pPr>
      <w:r>
        <w:t>egy már létező busz adatforgalmának monitorozására</w:t>
      </w:r>
    </w:p>
    <w:p w:rsidR="00605157" w:rsidRDefault="00605157" w:rsidP="00605157">
      <w:pPr>
        <w:pStyle w:val="Listaszerbekezds"/>
        <w:numPr>
          <w:ilvl w:val="0"/>
          <w:numId w:val="13"/>
        </w:numPr>
      </w:pPr>
      <w:r>
        <w:t>a begyűjtött adatok mentése</w:t>
      </w:r>
    </w:p>
    <w:p w:rsidR="00605157" w:rsidRDefault="00605157" w:rsidP="00605157">
      <w:pPr>
        <w:pStyle w:val="Listaszerbekezds"/>
        <w:numPr>
          <w:ilvl w:val="0"/>
          <w:numId w:val="13"/>
        </w:numPr>
      </w:pPr>
      <w:r>
        <w:t>tetszőleges tartalmú üzenet küldésére</w:t>
      </w:r>
    </w:p>
    <w:p w:rsidR="00605157" w:rsidRDefault="00605157" w:rsidP="00605157">
      <w:r>
        <w:t xml:space="preserve">A minta alkalmazás teszteléséhez ajánlott a </w:t>
      </w:r>
      <w:proofErr w:type="spellStart"/>
      <w:r>
        <w:t>Loopback</w:t>
      </w:r>
      <w:proofErr w:type="spellEnd"/>
      <w:r>
        <w:t xml:space="preserve"> (</w:t>
      </w:r>
      <w:r w:rsidRPr="00A339FE">
        <w:rPr>
          <w:highlight w:val="yellow"/>
        </w:rPr>
        <w:t xml:space="preserve">lásd: </w:t>
      </w:r>
      <w:proofErr w:type="spellStart"/>
      <w:r w:rsidRPr="00A339FE">
        <w:rPr>
          <w:highlight w:val="yellow"/>
        </w:rPr>
        <w:t>xx</w:t>
      </w:r>
      <w:proofErr w:type="spellEnd"/>
      <w:r>
        <w:t>) módot aktiválni majd egy üzenet küldésével várni a választ, az alábbi ábra egy ilyen állapotot ábrázol:</w:t>
      </w:r>
    </w:p>
    <w:p w:rsidR="00605157" w:rsidRDefault="00605157" w:rsidP="00605157">
      <w:pPr>
        <w:pStyle w:val="Nincstrkz"/>
      </w:pPr>
      <w:r>
        <w:t>A minta alkalmazás használatának lépései:</w:t>
      </w:r>
    </w:p>
    <w:p w:rsidR="00605157" w:rsidRDefault="00605157" w:rsidP="00605157">
      <w:pPr>
        <w:pStyle w:val="Listaszerbekezds"/>
        <w:numPr>
          <w:ilvl w:val="0"/>
          <w:numId w:val="14"/>
        </w:numPr>
      </w:pPr>
      <w:r>
        <w:t>CAN adapter kiválasztása</w:t>
      </w:r>
    </w:p>
    <w:p w:rsidR="00605157" w:rsidRDefault="00605157" w:rsidP="00605157">
      <w:pPr>
        <w:pStyle w:val="Listaszerbekezds"/>
        <w:numPr>
          <w:ilvl w:val="0"/>
          <w:numId w:val="14"/>
        </w:numPr>
      </w:pPr>
      <w:r>
        <w:t>Busz sebesség beállítása</w:t>
      </w:r>
    </w:p>
    <w:p w:rsidR="00605157" w:rsidRDefault="00605157" w:rsidP="00605157">
      <w:pPr>
        <w:pStyle w:val="Listaszerbekezds"/>
        <w:numPr>
          <w:ilvl w:val="0"/>
          <w:numId w:val="14"/>
        </w:numPr>
      </w:pPr>
      <w:proofErr w:type="spellStart"/>
      <w:r>
        <w:t>Loopback</w:t>
      </w:r>
      <w:proofErr w:type="spellEnd"/>
      <w:r>
        <w:t xml:space="preserve"> mód engedélyezése</w:t>
      </w:r>
    </w:p>
    <w:p w:rsidR="00605157" w:rsidRDefault="00605157" w:rsidP="00605157">
      <w:pPr>
        <w:pStyle w:val="Listaszerbekezds"/>
        <w:numPr>
          <w:ilvl w:val="0"/>
          <w:numId w:val="14"/>
        </w:numPr>
      </w:pPr>
      <w:r>
        <w:t>Busz megnyitása</w:t>
      </w:r>
    </w:p>
    <w:p w:rsidR="00605157" w:rsidRDefault="00605157" w:rsidP="00605157">
      <w:pPr>
        <w:pStyle w:val="Listaszerbekezds"/>
        <w:numPr>
          <w:ilvl w:val="0"/>
          <w:numId w:val="14"/>
        </w:numPr>
      </w:pPr>
      <w:r>
        <w:t>Üzenet küldése</w:t>
      </w:r>
    </w:p>
    <w:p w:rsidR="00605157" w:rsidRDefault="00605157" w:rsidP="00605157">
      <w:pPr>
        <w:pStyle w:val="Listaszerbekezds"/>
        <w:numPr>
          <w:ilvl w:val="0"/>
          <w:numId w:val="14"/>
        </w:numPr>
      </w:pPr>
      <w:r>
        <w:t>Kilépés</w:t>
      </w:r>
    </w:p>
    <w:p w:rsidR="00605157" w:rsidRPr="00A339FE" w:rsidRDefault="00605157" w:rsidP="00605157"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6E0F5DC9" wp14:editId="5E8DE97E">
                <wp:extent cx="5486400" cy="2776425"/>
                <wp:effectExtent l="0" t="0" r="0" b="5080"/>
                <wp:docPr id="48" name="Vászon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9" name="Kép 49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53"/>
                            <a:ext cx="5486400" cy="2740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Ellipszis 95"/>
                        <wps:cNvSpPr/>
                        <wps:spPr>
                          <a:xfrm>
                            <a:off x="0" y="255210"/>
                            <a:ext cx="586596" cy="146003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Ellipszis 96"/>
                        <wps:cNvSpPr/>
                        <wps:spPr>
                          <a:xfrm>
                            <a:off x="1706876" y="284450"/>
                            <a:ext cx="2036988" cy="181199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Szövegdoboz 51"/>
                        <wps:cNvSpPr txBox="1"/>
                        <wps:spPr>
                          <a:xfrm>
                            <a:off x="1432884" y="223627"/>
                            <a:ext cx="269875" cy="336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Pr="005C0795" w:rsidRDefault="0085337F" w:rsidP="00605157">
                              <w:pPr>
                                <w:rPr>
                                  <w:b/>
                                  <w:color w:val="FF0000"/>
                                  <w:sz w:val="22"/>
                                </w:rPr>
                              </w:pPr>
                              <w:r w:rsidRPr="005C0795">
                                <w:rPr>
                                  <w:b/>
                                  <w:color w:val="FF0000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Szövegdoboz 51"/>
                        <wps:cNvSpPr txBox="1"/>
                        <wps:spPr>
                          <a:xfrm>
                            <a:off x="1439869" y="493703"/>
                            <a:ext cx="262890" cy="33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Pr="005C0795" w:rsidRDefault="0085337F" w:rsidP="00605157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C0795"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Ellipszis 99"/>
                        <wps:cNvSpPr/>
                        <wps:spPr>
                          <a:xfrm>
                            <a:off x="1680996" y="533644"/>
                            <a:ext cx="967314" cy="1454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Szövegdoboz 51"/>
                        <wps:cNvSpPr txBox="1"/>
                        <wps:spPr>
                          <a:xfrm>
                            <a:off x="516589" y="204011"/>
                            <a:ext cx="269875" cy="33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Default="0085337F" w:rsidP="00605157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Ellipszis 101"/>
                        <wps:cNvSpPr/>
                        <wps:spPr>
                          <a:xfrm>
                            <a:off x="2692711" y="533540"/>
                            <a:ext cx="516103" cy="144780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Szövegdoboz 51"/>
                        <wps:cNvSpPr txBox="1"/>
                        <wps:spPr>
                          <a:xfrm>
                            <a:off x="2821737" y="676950"/>
                            <a:ext cx="269875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Default="0085337F" w:rsidP="00605157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Ellipszis 104"/>
                        <wps:cNvSpPr/>
                        <wps:spPr>
                          <a:xfrm>
                            <a:off x="4858100" y="1049771"/>
                            <a:ext cx="482526" cy="18097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Szövegdoboz 51"/>
                        <wps:cNvSpPr txBox="1"/>
                        <wps:spPr>
                          <a:xfrm>
                            <a:off x="4649933" y="1001368"/>
                            <a:ext cx="269875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Default="0085337F" w:rsidP="00605157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Ellipszis 106"/>
                        <wps:cNvSpPr/>
                        <wps:spPr>
                          <a:xfrm>
                            <a:off x="4752000" y="506149"/>
                            <a:ext cx="695131" cy="180340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Szövegdoboz 51"/>
                        <wps:cNvSpPr txBox="1"/>
                        <wps:spPr>
                          <a:xfrm>
                            <a:off x="4482125" y="465628"/>
                            <a:ext cx="269875" cy="3340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37F" w:rsidRDefault="0085337F" w:rsidP="00605157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48" o:spid="_x0000_s1106" editas="canvas" style="width:6in;height:218.6pt;mso-position-horizontal-relative:char;mso-position-vertical-relative:line" coordsize="54864,27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">
                <v:shape id="_x0000_s1107" type="#_x0000_t75" style="position:absolute;width:54864;height:27762;visibility:visible;mso-wrap-style:square">
                  <v:fill o:detectmouseclick="t"/>
                  <v:path o:connecttype="none"/>
                </v:shape>
                <v:shape id="Kép 49" o:spid="_x0000_s1108" type="#_x0000_t75" style="position:absolute;top:286;width:54864;height:274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dBBXEAAAA2wAAAA8AAABkcnMvZG93bnJldi54bWxEj0FrwkAUhO+C/2F5hd7MphJKG11FRGnA&#10;Q2maS2+v2WcSzL4Nu6uJ/75bKPQ4zMw3zHo7mV7cyPnOsoKnJAVBXFvdcaOg+jwuXkD4gKyxt0wK&#10;7uRhu5nP1phrO/IH3crQiAhhn6OCNoQhl9LXLRn0iR2Io3e2zmCI0jVSOxwj3PRymabP0mDHcaHF&#10;gfYt1ZfyahT40z2r3rvr0vXZW6DTodDfX5lSjw/TbgUi0BT+w3/tQivIXuH3S/wBc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2dBBXEAAAA2wAAAA8AAAAAAAAAAAAAAAAA&#10;nwIAAGRycy9kb3ducmV2LnhtbFBLBQYAAAAABAAEAPcAAACQAwAAAAA=&#10;">
                  <v:imagedata r:id="rId108" o:title=""/>
                  <v:path arrowok="t"/>
                </v:shape>
                <v:oval id="Ellipszis 95" o:spid="_x0000_s1109" style="position:absolute;top:2552;width:5865;height:14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HLsMMA&#10;AADbAAAADwAAAGRycy9kb3ducmV2LnhtbESPS2vCQBSF9wX/w3CF7pqJwZQanQQVhD5WVXF9ydw8&#10;MHMnZEaN/vpOodDl4Tw+zqoYTSeuNLjWsoJZFIMgLq1uuVZwPOxe3kA4j6yxs0wK7uSgyCdPK8y0&#10;vfE3Xfe+FmGEXYYKGu/7TEpXNmTQRbYnDl5lB4M+yKGWesBbGDedTOL4VRpsORAa7GnbUHneX0zg&#10;fm3mSXJKNum5e2w/sUp7bT+Uep6O6yUIT6P/D/+137WCRQq/X8IP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0HLsMMAAADbAAAADwAAAAAAAAAAAAAAAACYAgAAZHJzL2Rv&#10;d25yZXYueG1sUEsFBgAAAAAEAAQA9QAAAIgDAAAAAA==&#10;" filled="f" strokecolor="red" strokeweight="2pt"/>
                <v:oval id="Ellipszis 96" o:spid="_x0000_s1110" style="position:absolute;left:17068;top:2844;width:20370;height:18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NVx8MA&#10;AADbAAAADwAAAGRycy9kb3ducmV2LnhtbESPzWrCQBSF9wXfYbhCd83EUEWjE1GhYO3KKK4vmWsS&#10;krkTMlONfXqnUOjycH4+zmo9mFbcqHe1ZQWTKAZBXFhdc6ngfPp4m4NwHllja5kUPMjBOhu9rDDV&#10;9s5HuuW+FGGEXYoKKu+7VEpXVGTQRbYjDt7V9gZ9kH0pdY/3MG5amcTxTBqsORAq7GhXUdHk3yZw&#10;v7bvSXJJttOm/dkd8DrttP1U6nU8bJYgPA3+P/zX3msFixn8fgk/QGZ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NVx8MAAADbAAAADwAAAAAAAAAAAAAAAACYAgAAZHJzL2Rv&#10;d25yZXYueG1sUEsFBgAAAAAEAAQA9QAAAIgDAAAAAA==&#10;" filled="f" strokecolor="red" strokeweight="2pt"/>
                <v:shape id="Szövegdoboz 51" o:spid="_x0000_s1111" type="#_x0000_t202" style="position:absolute;left:14328;top:2236;width:2699;height:336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D8aMUA&#10;AADbAAAADwAAAGRycy9kb3ducmV2LnhtbESPQWsCMRSE74L/ITzBi9SsQqWsRmkLLVKsUi3i8bF5&#10;3SxuXpYk6vrvTUHwOMzMN8xs0dpanMmHyrGC0TADQVw4XXGp4Hf38fQCIkRkjbVjUnClAIt5tzPD&#10;XLsL/9B5G0uRIBxyVGBibHIpQ2HIYhi6hjh5f85bjEn6UmqPlwS3tRxn2URarDgtGGzo3VBx3J6s&#10;gqP5Gmyyz++3/WR59evdyR386qBUv9e+TkFEauMjfG8vtYLnEfx/ST9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oPxoxQAAANsAAAAPAAAAAAAAAAAAAAAAAJgCAABkcnMv&#10;ZG93bnJldi54bWxQSwUGAAAAAAQABAD1AAAAigMAAAAA&#10;" filled="f" stroked="f" strokeweight=".5pt">
                  <v:textbox>
                    <w:txbxContent>
                      <w:p w:rsidR="0085337F" w:rsidRPr="005C0795" w:rsidRDefault="0085337F" w:rsidP="00605157">
                        <w:pPr>
                          <w:rPr>
                            <w:b/>
                            <w:color w:val="FF0000"/>
                            <w:sz w:val="22"/>
                          </w:rPr>
                        </w:pPr>
                        <w:r w:rsidRPr="005C0795">
                          <w:rPr>
                            <w:b/>
                            <w:color w:val="FF0000"/>
                            <w:sz w:val="22"/>
                          </w:rPr>
                          <w:t>1</w:t>
                        </w:r>
                      </w:p>
                    </w:txbxContent>
                  </v:textbox>
                </v:shape>
                <v:shape id="Szövegdoboz 51" o:spid="_x0000_s1112" type="#_x0000_t202" style="position:absolute;left:14398;top:4937;width:2629;height:335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Pvb8IA&#10;AADbAAAADwAAAGRycy9kb3ducmV2LnhtbERPy2oCMRTdC/5DuEI3opl2IXU0igotUvrAB+LyMrlO&#10;Bic3QxJ1/PtmIbg8nPd03tpaXMmHyrGC12EGgrhwuuJSwX73MXgHESKyxtoxKbhTgPms25lirt2N&#10;N3TdxlKkEA45KjAxNrmUoTBkMQxdQ5y4k/MWY4K+lNrjLYXbWr5l2UharDg1GGxoZag4by9Wwdl8&#10;9f+yz5/lYbS++9/dxR3991Gpl167mICI1Man+OFeawXjNDZ9ST9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I+9vwgAAANsAAAAPAAAAAAAAAAAAAAAAAJgCAABkcnMvZG93&#10;bnJldi54bWxQSwUGAAAAAAQABAD1AAAAhwMAAAAA&#10;" filled="f" stroked="f" strokeweight=".5pt">
                  <v:textbox>
                    <w:txbxContent>
                      <w:p w:rsidR="0085337F" w:rsidRPr="005C0795" w:rsidRDefault="0085337F" w:rsidP="00605157">
                        <w:pPr>
                          <w:pStyle w:val="NormlWeb"/>
                          <w:spacing w:before="0" w:beforeAutospacing="0" w:after="200" w:afterAutospacing="0" w:line="276" w:lineRule="auto"/>
                          <w:rPr>
                            <w:sz w:val="20"/>
                            <w:szCs w:val="20"/>
                          </w:rPr>
                        </w:pPr>
                        <w:r w:rsidRPr="005C0795"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v:oval id="Ellipszis 99" o:spid="_x0000_s1113" style="position:absolute;left:16809;top:5336;width:9674;height:14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zBtcMA&#10;AADbAAAADwAAAGRycy9kb3ducmV2LnhtbESPzWrCQBSF9wXfYbhCd2ZiUNHoKCoItV0ZS9eXzDUJ&#10;Zu6EzJikfXqnUOjycH4+zmY3mFp01LrKsoJpFIMgzq2uuFDweT1NliCcR9ZYWyYF3+Rgtx29bDDV&#10;tucLdZkvRBhhl6KC0vsmldLlJRl0kW2Ig3ezrUEfZFtI3WIfxk0tkzheSIMVB0KJDR1Lyu/ZwwTu&#10;x2GWJF/JYX6vf47veJs32p6Veh0P+zUIT4P/D/+137SC1Qp+v4QfIL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gzBtcMAAADbAAAADwAAAAAAAAAAAAAAAACYAgAAZHJzL2Rv&#10;d25yZXYueG1sUEsFBgAAAAAEAAQA9QAAAIgDAAAAAA==&#10;" filled="f" strokecolor="red" strokeweight="2pt"/>
                <v:shape id="Szövegdoboz 51" o:spid="_x0000_s1114" type="#_x0000_t202" style="position:absolute;left:5165;top:2040;width:2699;height:335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XSl8YA&#10;AADcAAAADwAAAGRycy9kb3ducmV2LnhtbESPQUsDMRCF74L/IYzgRWyihyLbpkULlSJqaSvS47AZ&#10;N0s3kyVJ2+2/dw6Ctxnem/e+mc6H0KkTpdxGtvAwMqCI6+habix87Zb3T6ByQXbYRSYLF8own11f&#10;TbFy8cwbOm1LoySEc4UWfCl9pXWuPQXMo9gTi/YTU8Aia2q0S3iW8NDpR2PGOmDL0uCxp4Wn+rA9&#10;BgsH/3a3Nq8fL9/j1SV97o5xn9731t7eDM8TUIWG8m/+u145wTeCL8/IBHr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FXSl8YAAADcAAAADwAAAAAAAAAAAAAAAACYAgAAZHJz&#10;L2Rvd25yZXYueG1sUEsFBgAAAAAEAAQA9QAAAIsDAAAAAA==&#10;" filled="f" stroked="f" strokeweight=".5pt">
                  <v:textbox>
                    <w:txbxContent>
                      <w:p w:rsidR="0085337F" w:rsidRDefault="0085337F" w:rsidP="00605157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oval id="Ellipszis 101" o:spid="_x0000_s1115" style="position:absolute;left:26927;top:5335;width:5161;height:14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nuO8UA&#10;AADcAAAADwAAAGRycy9kb3ducmV2LnhtbESPT2vCQBDF70K/wzIFb7pJMFJSN9IIgm1PWvE8ZCd/&#10;MDsbsquJ/fTdQqG3Gd6b93uz2U6mE3caXGtZQbyMQBCXVrdcKzh/7RcvIJxH1thZJgUPcrDNn2Yb&#10;zLQd+Uj3k69FCGGXoYLG+z6T0pUNGXRL2xMHrbKDQR/WoZZ6wDGEm04mUbSWBlsOhAZ72jVUXk83&#10;E7ifxSpJLkmRXrvv3QdWaa/tu1Lz5+ntFYSnyf+b/64POtSPYvh9Jkwg8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qe47xQAAANwAAAAPAAAAAAAAAAAAAAAAAJgCAABkcnMv&#10;ZG93bnJldi54bWxQSwUGAAAAAAQABAD1AAAAigMAAAAA&#10;" filled="f" strokecolor="red" strokeweight="2pt"/>
                <v:shape id="Szövegdoboz 51" o:spid="_x0000_s1116" type="#_x0000_t202" style="position:absolute;left:28217;top:6769;width:2699;height:335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dM4MQA&#10;AADcAAAADwAAAGRycy9kb3ducmV2LnhtbERPTWsCMRC9C/0PYQq9SE1aQcpqlLbQImItVSkeh810&#10;s7iZLEnU9d+bguBtHu9zJrPONeJIIdaeNTwNFAji0puaKw3bzcfjC4iYkA02nknDmSLMpne9CRbG&#10;n/iHjutUiRzCsUANNqW2kDKWlhzGgW+JM/fng8OUYaikCXjK4a6Rz0qNpMOac4PFlt4tlfv1wWnY&#10;20X/W31+vf2O5uew2hz8Lix3Wj/cd69jEIm6dBNf3XOT56sh/D+TL5DT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HTODEAAAA3AAAAA8AAAAAAAAAAAAAAAAAmAIAAGRycy9k&#10;b3ducmV2LnhtbFBLBQYAAAAABAAEAPUAAACJAwAAAAA=&#10;" filled="f" stroked="f" strokeweight=".5pt">
                  <v:textbox>
                    <w:txbxContent>
                      <w:p w:rsidR="0085337F" w:rsidRDefault="0085337F" w:rsidP="00605157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oval id="Ellipszis 104" o:spid="_x0000_s1117" style="position:absolute;left:48581;top:10497;width:4825;height:1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5No8UA&#10;AADcAAAADwAAAGRycy9kb3ducmV2LnhtbESPT2vCQBDF74V+h2WE3pqNISkSsxEVCq2eqqXnITv5&#10;g9nZkN1q2k/vCoK3Gd6b93tTrCbTizONrrOsYB7FIIgrqztuFHwf318XIJxH1thbJgV/5GBVPj8V&#10;mGt74S86H3wjQgi7HBW03g+5lK5qyaCL7EActNqOBn1Yx0bqES8h3PQyieM3abDjQGhxoG1L1enw&#10;awJ3v0mT5CfZZKf+f7vDOhu0/VTqZTatlyA8Tf5hvl9/6FA/TuH2TJhAll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3k2jxQAAANwAAAAPAAAAAAAAAAAAAAAAAJgCAABkcnMv&#10;ZG93bnJldi54bWxQSwUGAAAAAAQABAD1AAAAigMAAAAA&#10;" filled="f" strokecolor="red" strokeweight="2pt"/>
                <v:shape id="Szövegdoboz 51" o:spid="_x0000_s1118" type="#_x0000_t202" style="position:absolute;left:46499;top:10013;width:2699;height:334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JxD8QA&#10;AADcAAAADwAAAGRycy9kb3ducmV2LnhtbERPTWsCMRC9C/0PYQq9SE1aUMpqlLbQImItVSkeh810&#10;s7iZLEnU9d+bguBtHu9zJrPONeJIIdaeNTwNFAji0puaKw3bzcfjC4iYkA02nknDmSLMpne9CRbG&#10;n/iHjutUiRzCsUANNqW2kDKWlhzGgW+JM/fng8OUYaikCXjK4a6Rz0qNpMOac4PFlt4tlfv1wWnY&#10;20X/W31+vf2O5uew2hz8Lix3Wj/cd69jEIm6dBNf3XOT56sh/D+TL5DT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icQ/EAAAA3AAAAA8AAAAAAAAAAAAAAAAAmAIAAGRycy9k&#10;b3ducmV2LnhtbFBLBQYAAAAABAAEAPUAAACJAwAAAAA=&#10;" filled="f" stroked="f" strokeweight=".5pt">
                  <v:textbox>
                    <w:txbxContent>
                      <w:p w:rsidR="0085337F" w:rsidRDefault="0085337F" w:rsidP="00605157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5</w:t>
                        </w:r>
                      </w:p>
                    </w:txbxContent>
                  </v:textbox>
                </v:shape>
                <v:oval id="Ellipszis 106" o:spid="_x0000_s1119" style="position:absolute;left:47520;top:5061;width:6951;height:18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B2T8IA&#10;AADcAAAADwAAAGRycy9kb3ducmV2LnhtbESPzarCMBCF94LvEEZwp6lF5VKNooLgz0qvuB6asS02&#10;k9JErT69EQR3M5wz5zsznTemFHeqXWFZwaAfgSBOrS44U3D6X/f+QDiPrLG0TAqe5GA+a7emmGj7&#10;4APdjz4TIYRdggpy76tESpfmZND1bUUctIutDfqw1pnUNT5CuCllHEVjabDgQMixolVO6fV4M4G7&#10;Xw7j+BwvR9fytdrhZVRpu1Wq22kWExCeGv8zf683OtSPxvB5JkwgZ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QHZPwgAAANwAAAAPAAAAAAAAAAAAAAAAAJgCAABkcnMvZG93&#10;bnJldi54bWxQSwUGAAAAAAQABAD1AAAAhwMAAAAA&#10;" filled="f" strokecolor="red" strokeweight="2pt"/>
                <v:shape id="Szövegdoboz 51" o:spid="_x0000_s1120" type="#_x0000_t202" style="position:absolute;left:44821;top:4656;width:2699;height:334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xK48QA&#10;AADcAAAADwAAAGRycy9kb3ducmV2LnhtbERPS2sCMRC+F/ofwhS8FE3qwZbVKG1BkdJafCAeh824&#10;WdxMliTq+u+bQqG3+fieM5l1rhEXCrH2rOFpoEAQl97UXGnYbef9FxAxIRtsPJOGG0WYTe/vJlgY&#10;f+U1XTapEjmEY4EabEptIWUsLTmMA98SZ+7og8OUYaikCXjN4a6RQ6VG0mHNucFiS++WytPm7DSc&#10;7Mfjt1p8ve1Hy1tYbc/+ED4PWvceutcxiERd+hf/uZcmz1fP8PtMvkBO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8SuPEAAAA3AAAAA8AAAAAAAAAAAAAAAAAmAIAAGRycy9k&#10;b3ducmV2LnhtbFBLBQYAAAAABAAEAPUAAACJAwAAAAA=&#10;" filled="f" stroked="f" strokeweight=".5pt">
                  <v:textbox>
                    <w:txbxContent>
                      <w:p w:rsidR="0085337F" w:rsidRDefault="0085337F" w:rsidP="00605157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05157" w:rsidRDefault="00605157" w:rsidP="00605157">
      <w:r>
        <w:br w:type="page"/>
      </w:r>
    </w:p>
    <w:p w:rsidR="00772635" w:rsidRDefault="0086193F" w:rsidP="00772635">
      <w:pPr>
        <w:pStyle w:val="Cmsor1"/>
      </w:pPr>
      <w:bookmarkStart w:id="21" w:name="_Toc461527865"/>
      <w:r>
        <w:lastRenderedPageBreak/>
        <w:t>Fejlesztőknek</w:t>
      </w:r>
      <w:bookmarkEnd w:id="21"/>
    </w:p>
    <w:p w:rsidR="00E0640F" w:rsidRDefault="005C3F59" w:rsidP="005C3F59">
      <w:pPr>
        <w:pStyle w:val="Cmsor2"/>
      </w:pPr>
      <w:bookmarkStart w:id="22" w:name="_Toc461527866"/>
      <w:r>
        <w:t>Támogatott átviteli sebességek</w:t>
      </w:r>
      <w:bookmarkEnd w:id="22"/>
    </w:p>
    <w:tbl>
      <w:tblPr>
        <w:tblW w:w="8349" w:type="dxa"/>
        <w:jc w:val="center"/>
        <w:tblInd w:w="-38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2"/>
        <w:gridCol w:w="992"/>
        <w:gridCol w:w="850"/>
        <w:gridCol w:w="1134"/>
        <w:gridCol w:w="987"/>
        <w:gridCol w:w="1148"/>
        <w:gridCol w:w="1546"/>
        <w:gridCol w:w="1215"/>
      </w:tblGrid>
      <w:tr w:rsidR="00CF6540" w:rsidRPr="00CF6540" w:rsidTr="00111416">
        <w:trPr>
          <w:trHeight w:val="833"/>
          <w:jc w:val="center"/>
        </w:trPr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center"/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Index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center"/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</w:pP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Baud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 xml:space="preserve"> </w:t>
            </w: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Rate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 xml:space="preserve"> </w:t>
            </w: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Prescaler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br/>
              <w:t>(</w:t>
            </w: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BRP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+1)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center"/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 xml:space="preserve">Time </w:t>
            </w: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quantum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br/>
            </w: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tq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 xml:space="preserve"> (s)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center"/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Bit Segement1</w:t>
            </w:r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br/>
              <w:t>(BS1+1)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center"/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Bit Segement2</w:t>
            </w:r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br/>
              <w:t>(BS2+1)</w:t>
            </w:r>
          </w:p>
        </w:tc>
        <w:tc>
          <w:tcPr>
            <w:tcW w:w="11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center"/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</w:pP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Sample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 xml:space="preserve"> </w:t>
            </w:r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br/>
            </w: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Point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 xml:space="preserve"> </w:t>
            </w:r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br/>
              <w:t>(%)</w:t>
            </w:r>
          </w:p>
        </w:tc>
        <w:tc>
          <w:tcPr>
            <w:tcW w:w="15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F6540" w:rsidRPr="00111416" w:rsidRDefault="00CF6540" w:rsidP="002242CB">
            <w:pPr>
              <w:spacing w:after="0" w:line="240" w:lineRule="auto"/>
              <w:jc w:val="center"/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</w:pP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Re</w:t>
            </w:r>
            <w:r w:rsidR="002242CB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S</w:t>
            </w:r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ynchronization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 xml:space="preserve"> </w:t>
            </w: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Jump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 xml:space="preserve"> </w:t>
            </w: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Width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br/>
              <w:t>(</w:t>
            </w: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SJW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)</w:t>
            </w:r>
          </w:p>
        </w:tc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center"/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</w:pP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Baud</w:t>
            </w:r>
            <w:proofErr w:type="spellEnd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 xml:space="preserve"> </w:t>
            </w:r>
            <w:proofErr w:type="spellStart"/>
            <w:r w:rsidRPr="00111416">
              <w:rPr>
                <w:rFonts w:eastAsia="Times New Roman" w:cs="Segoe UI"/>
                <w:b/>
                <w:bCs/>
                <w:color w:val="000000"/>
                <w:sz w:val="16"/>
                <w:szCs w:val="16"/>
                <w:lang w:eastAsia="hu-HU"/>
              </w:rPr>
              <w:t>Rate</w:t>
            </w:r>
            <w:proofErr w:type="spellEnd"/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400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9,52E-06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5000,00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360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8,57E-06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5555,56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7,62E-06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6250,00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250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5,95E-06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200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4,76E-06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10000,00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3,81E-06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12500,00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128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3,05E-06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15625,00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125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2,98E-06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100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2,38E-06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20000,00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1,90E-06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25000,00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64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1,52E-06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31250,00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60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1,43E-06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33333,33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1,19E-06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40000,00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9,52E-07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50000,00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7,62E-07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62500,00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5,95E-07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5,71E-07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83333,33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4,76E-07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100000,00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3,81E-07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125000,00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3,33E-07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83,33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166666,67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2,38E-07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200000,00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1,90E-07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250000,00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1,19E-07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400000,00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9,52E-08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500000,00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337792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337792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337792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9,52E-08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337792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337792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337792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84,62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337792" w:rsidP="00337792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807692,31</w:t>
            </w:r>
          </w:p>
        </w:tc>
      </w:tr>
      <w:tr w:rsidR="00CF6540" w:rsidRPr="00CF6540" w:rsidTr="00111416">
        <w:trPr>
          <w:trHeight w:val="232"/>
          <w:jc w:val="center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4,76E-08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80,95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6540" w:rsidRPr="00111416" w:rsidRDefault="00CF6540" w:rsidP="00CF6540">
            <w:pPr>
              <w:spacing w:after="0" w:line="240" w:lineRule="auto"/>
              <w:jc w:val="right"/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</w:pPr>
            <w:r w:rsidRPr="00111416">
              <w:rPr>
                <w:rFonts w:eastAsia="Times New Roman" w:cs="Segoe UI"/>
                <w:color w:val="auto"/>
                <w:sz w:val="16"/>
                <w:szCs w:val="16"/>
                <w:lang w:eastAsia="hu-HU"/>
              </w:rPr>
              <w:t>1000000,00</w:t>
            </w:r>
          </w:p>
        </w:tc>
      </w:tr>
    </w:tbl>
    <w:p w:rsidR="00854895" w:rsidRDefault="00854895">
      <w:pPr>
        <w:rPr>
          <w:rFonts w:ascii="Segoe UI Light" w:eastAsiaTheme="majorEastAsia" w:hAnsi="Segoe UI Light" w:cstheme="majorBidi"/>
          <w:b/>
          <w:bCs/>
        </w:rPr>
      </w:pPr>
      <w:r>
        <w:br w:type="page"/>
      </w:r>
    </w:p>
    <w:p w:rsidR="00E0640F" w:rsidRPr="00E0640F" w:rsidRDefault="00482B6B" w:rsidP="00E0640F">
      <w:pPr>
        <w:pStyle w:val="Cmsor2"/>
      </w:pPr>
      <w:bookmarkStart w:id="23" w:name="_Toc461527867"/>
      <w:r>
        <w:lastRenderedPageBreak/>
        <w:t>Az adapter állapotgépe</w:t>
      </w:r>
      <w:bookmarkEnd w:id="23"/>
    </w:p>
    <w:p w:rsidR="00FC7744" w:rsidRDefault="00482B6B" w:rsidP="00482B6B">
      <w:pPr>
        <w:pStyle w:val="Nincstrkz"/>
        <w:jc w:val="center"/>
      </w:pPr>
      <w:r>
        <w:object w:dxaOrig="7935" w:dyaOrig="7186">
          <v:shape id="_x0000_i1026" type="#_x0000_t75" style="width:396.75pt;height:359.3pt" o:ole="">
            <v:imagedata r:id="rId109" o:title=""/>
          </v:shape>
          <o:OLEObject Type="Embed" ProgID="Visio.Drawing.15" ShapeID="_x0000_i1026" DrawAspect="Content" ObjectID="_1535270730" r:id="rId110"/>
        </w:object>
      </w:r>
    </w:p>
    <w:p w:rsidR="00FC7744" w:rsidRDefault="00FC7744">
      <w:r>
        <w:br w:type="page"/>
      </w:r>
    </w:p>
    <w:p w:rsidR="006C2886" w:rsidRDefault="006C2886" w:rsidP="006C2886">
      <w:pPr>
        <w:pStyle w:val="Cmsor2"/>
      </w:pPr>
      <w:bookmarkStart w:id="24" w:name="_Attribútumok_-_paraméterek"/>
      <w:bookmarkStart w:id="25" w:name="_Toc461527868"/>
      <w:bookmarkEnd w:id="24"/>
      <w:r>
        <w:lastRenderedPageBreak/>
        <w:t>A</w:t>
      </w:r>
      <w:r w:rsidRPr="00482B6B">
        <w:t>ttribútumok</w:t>
      </w:r>
      <w:bookmarkEnd w:id="25"/>
    </w:p>
    <w:p w:rsidR="006C2886" w:rsidRDefault="006C2886" w:rsidP="006C2886">
      <w:r>
        <w:t>Az attribútumok segítésével paraméterezhető az adapter egyes tulajdonságai. Az paraméterek listáját az alábbi táblázat foglalja össze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6"/>
        <w:gridCol w:w="1345"/>
        <w:gridCol w:w="1647"/>
        <w:gridCol w:w="1260"/>
        <w:gridCol w:w="3150"/>
      </w:tblGrid>
      <w:tr w:rsidR="006C2886" w:rsidTr="00973591">
        <w:tc>
          <w:tcPr>
            <w:tcW w:w="1886" w:type="dxa"/>
          </w:tcPr>
          <w:p w:rsidR="006C2886" w:rsidRDefault="006C2886" w:rsidP="00973591">
            <w:r>
              <w:t>Azonosító</w:t>
            </w:r>
          </w:p>
        </w:tc>
        <w:tc>
          <w:tcPr>
            <w:tcW w:w="1345" w:type="dxa"/>
          </w:tcPr>
          <w:p w:rsidR="006C2886" w:rsidRDefault="006C2886" w:rsidP="00973591">
            <w:r>
              <w:t>Típus</w:t>
            </w:r>
          </w:p>
        </w:tc>
        <w:tc>
          <w:tcPr>
            <w:tcW w:w="1647" w:type="dxa"/>
          </w:tcPr>
          <w:p w:rsidR="006C2886" w:rsidRDefault="006C2886" w:rsidP="00973591">
            <w:r>
              <w:t>Jogosultság</w:t>
            </w:r>
          </w:p>
        </w:tc>
        <w:tc>
          <w:tcPr>
            <w:tcW w:w="1260" w:type="dxa"/>
          </w:tcPr>
          <w:p w:rsidR="006C2886" w:rsidRDefault="006C2886" w:rsidP="00973591">
            <w:r>
              <w:t>Min/Max</w:t>
            </w:r>
          </w:p>
        </w:tc>
        <w:tc>
          <w:tcPr>
            <w:tcW w:w="3150" w:type="dxa"/>
          </w:tcPr>
          <w:p w:rsidR="006C2886" w:rsidRDefault="006C2886" w:rsidP="00973591">
            <w:r>
              <w:t>Leírás</w:t>
            </w:r>
          </w:p>
        </w:tc>
      </w:tr>
      <w:tr w:rsidR="006C2886" w:rsidTr="00973591">
        <w:trPr>
          <w:trHeight w:val="940"/>
        </w:trPr>
        <w:tc>
          <w:tcPr>
            <w:tcW w:w="1886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State</w:t>
            </w:r>
            <w:proofErr w:type="spellEnd"/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enumeráció</w:t>
            </w:r>
          </w:p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START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STOP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RESET</w:t>
            </w:r>
            <w:proofErr w:type="spellEnd"/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FAIL</w:t>
            </w:r>
            <w:proofErr w:type="spellEnd"/>
          </w:p>
          <w:p w:rsidR="006C2886" w:rsidRPr="001D511D" w:rsidRDefault="006C2886" w:rsidP="00973591">
            <w:pPr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IDLE</w:t>
            </w:r>
            <w:proofErr w:type="spellEnd"/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 xml:space="preserve">Az adapter pillanatnyi állapota kérdezhető le segítségével. Alaphelyzetben: </w:t>
            </w:r>
            <w:proofErr w:type="spellStart"/>
            <w:r w:rsidRPr="001D511D">
              <w:rPr>
                <w:sz w:val="16"/>
                <w:szCs w:val="16"/>
              </w:rPr>
              <w:t>IDLE</w:t>
            </w:r>
            <w:proofErr w:type="spellEnd"/>
            <w:r w:rsidRPr="001D511D">
              <w:rPr>
                <w:sz w:val="16"/>
                <w:szCs w:val="16"/>
              </w:rPr>
              <w:t xml:space="preserve"> 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Pending</w:t>
            </w:r>
            <w:r>
              <w:rPr>
                <w:noProof/>
                <w:sz w:val="16"/>
                <w:szCs w:val="16"/>
              </w:rPr>
              <w:t>Rx</w:t>
            </w:r>
            <w:r w:rsidRPr="001D511D">
              <w:rPr>
                <w:noProof/>
                <w:sz w:val="16"/>
                <w:szCs w:val="16"/>
              </w:rPr>
              <w:t>Messages</w:t>
            </w:r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int32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max</w:t>
            </w:r>
            <w:proofErr w:type="spellEnd"/>
            <w:r w:rsidRPr="001D511D">
              <w:rPr>
                <w:sz w:val="16"/>
                <w:szCs w:val="16"/>
              </w:rPr>
              <w:t xml:space="preserve"> int32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 xml:space="preserve">A feldolgozásra váró üzenetek száma a </w:t>
            </w:r>
            <w:proofErr w:type="spellStart"/>
            <w:r w:rsidRPr="001D511D">
              <w:rPr>
                <w:sz w:val="16"/>
                <w:szCs w:val="16"/>
              </w:rPr>
              <w:t>hoszt</w:t>
            </w:r>
            <w:proofErr w:type="spellEnd"/>
            <w:r w:rsidRPr="001D511D">
              <w:rPr>
                <w:sz w:val="16"/>
                <w:szCs w:val="16"/>
              </w:rPr>
              <w:t xml:space="preserve"> várakozási sorában.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Pending</w:t>
            </w:r>
            <w:r>
              <w:rPr>
                <w:noProof/>
                <w:sz w:val="16"/>
                <w:szCs w:val="16"/>
              </w:rPr>
              <w:t>Tx</w:t>
            </w:r>
            <w:r w:rsidRPr="001D511D">
              <w:rPr>
                <w:noProof/>
                <w:sz w:val="16"/>
                <w:szCs w:val="16"/>
              </w:rPr>
              <w:t>Messages</w:t>
            </w:r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>
              <w:rPr>
                <w:sz w:val="16"/>
                <w:szCs w:val="16"/>
              </w:rPr>
              <w:t>ui</w:t>
            </w:r>
            <w:r w:rsidRPr="001D511D">
              <w:rPr>
                <w:sz w:val="16"/>
                <w:szCs w:val="16"/>
              </w:rPr>
              <w:t>nt32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max</w:t>
            </w:r>
            <w:proofErr w:type="spellEnd"/>
            <w:r w:rsidRPr="001D511D">
              <w:rPr>
                <w:sz w:val="16"/>
                <w:szCs w:val="16"/>
              </w:rPr>
              <w:t xml:space="preserve"> uint32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 xml:space="preserve">A </w:t>
            </w:r>
            <w:r>
              <w:rPr>
                <w:sz w:val="16"/>
                <w:szCs w:val="16"/>
              </w:rPr>
              <w:t xml:space="preserve">küldésre váró üzenetek száma az adapter várakozási sorában. Az itt várakozó üzentek küldésre vagy eldobásra kerülnek, az üzent eldobása esetén a </w:t>
            </w:r>
            <w:proofErr w:type="spellStart"/>
            <w:r>
              <w:rPr>
                <w:sz w:val="16"/>
                <w:szCs w:val="16"/>
              </w:rPr>
              <w:t>TxDrop</w:t>
            </w:r>
            <w:proofErr w:type="spellEnd"/>
            <w:r>
              <w:rPr>
                <w:sz w:val="16"/>
                <w:szCs w:val="16"/>
              </w:rPr>
              <w:t xml:space="preserve"> attribútum nő.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Baudrate</w:t>
            </w:r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enumeráció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>IDLE</w:t>
            </w:r>
            <w:r w:rsidRPr="001D511D">
              <w:rPr>
                <w:sz w:val="16"/>
                <w:szCs w:val="16"/>
              </w:rPr>
              <w:t xml:space="preserve"> állapotban írható egyébként 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  <w:highlight w:val="yellow"/>
              </w:rPr>
              <w:t>ToDo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A busz átviteli sebessége. Előredefiniált táblázatos értékek. Alaphelyzetben: nem meghatározott.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ListenOnly</w:t>
            </w:r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bool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</w:pPr>
            <w:r w:rsidRPr="001D511D"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>IDLE</w:t>
            </w:r>
            <w:r w:rsidRPr="001D511D">
              <w:rPr>
                <w:sz w:val="16"/>
                <w:szCs w:val="16"/>
              </w:rPr>
              <w:t xml:space="preserve"> állapotban írható egyébként 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igaz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hamis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Engedélyezése esetén az adapter nem küld, és nem nyugtáz üzenetet. Alaphelyzetben hamis.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RxErrorCounter</w:t>
            </w:r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uint32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  <w:highlight w:val="yellow"/>
              </w:rPr>
              <w:t>ToDo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Alaphelyzetben 0.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TxErrorCounter</w:t>
            </w:r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uint32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  <w:highlight w:val="yellow"/>
              </w:rPr>
              <w:t>ToDo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Alaphelyzetben 0.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Filter</w:t>
            </w:r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uint32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IDLE</w:t>
            </w:r>
            <w:proofErr w:type="spellEnd"/>
            <w:r w:rsidRPr="001D511D">
              <w:rPr>
                <w:sz w:val="16"/>
                <w:szCs w:val="16"/>
              </w:rPr>
              <w:t xml:space="preserve"> és STOP 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állapotban írható egyébként 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max</w:t>
            </w:r>
            <w:proofErr w:type="spellEnd"/>
            <w:r w:rsidRPr="001D511D">
              <w:rPr>
                <w:sz w:val="16"/>
                <w:szCs w:val="16"/>
              </w:rPr>
              <w:t xml:space="preserve"> uint32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Hardveres üzenetszűrő. Alaphelyzetben 0.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Mask</w:t>
            </w:r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uint32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IDLE</w:t>
            </w:r>
            <w:proofErr w:type="spellEnd"/>
            <w:r w:rsidRPr="001D511D">
              <w:rPr>
                <w:sz w:val="16"/>
                <w:szCs w:val="16"/>
              </w:rPr>
              <w:t xml:space="preserve"> és STOP 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állapotban írható egyébként 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max</w:t>
            </w:r>
            <w:proofErr w:type="spellEnd"/>
            <w:r w:rsidRPr="001D511D">
              <w:rPr>
                <w:sz w:val="16"/>
                <w:szCs w:val="16"/>
              </w:rPr>
              <w:t xml:space="preserve"> uint32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Hardveres üzenet maszk. Alaphelyzetben 0.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NonAutoReTx</w:t>
            </w:r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bool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>IDLE</w:t>
            </w:r>
            <w:r w:rsidRPr="001D511D">
              <w:rPr>
                <w:sz w:val="16"/>
                <w:szCs w:val="16"/>
              </w:rPr>
              <w:t xml:space="preserve"> állapotban írható egyébként 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igaz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hamis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Engedélyezése esetén az adapter egyszer próbálkozik az üzenet küldésével. Alaphelyzetben hamis.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Loopback</w:t>
            </w:r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noProof/>
                <w:sz w:val="16"/>
                <w:szCs w:val="16"/>
              </w:rPr>
            </w:pPr>
            <w:r w:rsidRPr="001D511D">
              <w:rPr>
                <w:noProof/>
                <w:sz w:val="16"/>
                <w:szCs w:val="16"/>
              </w:rPr>
              <w:t>bool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</w:pPr>
            <w:r w:rsidRPr="001D511D"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>IDLE</w:t>
            </w:r>
            <w:r w:rsidRPr="001D511D">
              <w:rPr>
                <w:sz w:val="16"/>
                <w:szCs w:val="16"/>
              </w:rPr>
              <w:t xml:space="preserve"> állapotban írható egyébként 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igaz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hamis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Engedélyezése esetén a küldött üzenetet azonnal fogadja. Alaphelyzetben hamis.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Termination</w:t>
            </w:r>
            <w:proofErr w:type="spellEnd"/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bool</w:t>
            </w:r>
            <w:proofErr w:type="spellEnd"/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IDLE</w:t>
            </w:r>
            <w:proofErr w:type="spellEnd"/>
            <w:r w:rsidRPr="001D511D">
              <w:rPr>
                <w:sz w:val="16"/>
                <w:szCs w:val="16"/>
              </w:rPr>
              <w:t xml:space="preserve"> állapotban írható egyébként 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igaz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hamis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Igaz állapot esetén a buszlezáró ellenállást rákapcsolja a buszra.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Alaphelyzetben hamis.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RxTotal</w:t>
            </w:r>
            <w:proofErr w:type="spellEnd"/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uint32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max</w:t>
            </w:r>
            <w:proofErr w:type="spellEnd"/>
            <w:r w:rsidRPr="001D511D">
              <w:rPr>
                <w:sz w:val="16"/>
                <w:szCs w:val="16"/>
              </w:rPr>
              <w:t xml:space="preserve"> uint32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START állapotban vett üzenetek száma. Csak diagnosztikai célokra használható. Alaphelyzetben 0.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RxDrop</w:t>
            </w:r>
            <w:proofErr w:type="spellEnd"/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uint32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max</w:t>
            </w:r>
            <w:proofErr w:type="spellEnd"/>
            <w:r w:rsidRPr="001D511D">
              <w:rPr>
                <w:sz w:val="16"/>
                <w:szCs w:val="16"/>
              </w:rPr>
              <w:t xml:space="preserve"> uint32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START állapotban bejövő eldobott üzenetek száma. Csak diagnosztikai célokra használható. Alaphelyzetben 0.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TxTotal</w:t>
            </w:r>
            <w:proofErr w:type="spellEnd"/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uint32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max</w:t>
            </w:r>
            <w:proofErr w:type="spellEnd"/>
            <w:r w:rsidRPr="001D511D">
              <w:rPr>
                <w:sz w:val="16"/>
                <w:szCs w:val="16"/>
              </w:rPr>
              <w:t xml:space="preserve"> uint32</w:t>
            </w:r>
          </w:p>
        </w:tc>
        <w:tc>
          <w:tcPr>
            <w:tcW w:w="315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START állapotban küldött üzenetek száma. Csak diagnosztikai célokra használható. Alaphelyzetben 0.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TxDrop</w:t>
            </w:r>
            <w:proofErr w:type="spellEnd"/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uint32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260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max</w:t>
            </w:r>
            <w:proofErr w:type="spellEnd"/>
            <w:r w:rsidRPr="001D511D">
              <w:rPr>
                <w:sz w:val="16"/>
                <w:szCs w:val="16"/>
              </w:rPr>
              <w:t xml:space="preserve"> uint32</w:t>
            </w:r>
          </w:p>
        </w:tc>
        <w:tc>
          <w:tcPr>
            <w:tcW w:w="3150" w:type="dxa"/>
          </w:tcPr>
          <w:p w:rsidR="006C2886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START állapotban kimenő eldobott üzenetek száma. Csak diagnosztikai célokra használható. Alaphelyzetben 0.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Az üzenet maximálisan 500ms-ig várakozik a sikeres küldésre.</w:t>
            </w:r>
          </w:p>
        </w:tc>
      </w:tr>
    </w:tbl>
    <w:p w:rsidR="006C2886" w:rsidRDefault="006C2886" w:rsidP="006C2886">
      <w:pPr>
        <w:rPr>
          <w:noProof/>
        </w:rPr>
      </w:pPr>
    </w:p>
    <w:p w:rsidR="006C2886" w:rsidRDefault="006C2886" w:rsidP="006C2886">
      <w:pPr>
        <w:rPr>
          <w:noProof/>
        </w:rPr>
      </w:pPr>
      <w:r>
        <w:rPr>
          <w:noProof/>
        </w:rPr>
        <w:br w:type="page"/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6"/>
        <w:gridCol w:w="1345"/>
        <w:gridCol w:w="1647"/>
        <w:gridCol w:w="1653"/>
        <w:gridCol w:w="2757"/>
      </w:tblGrid>
      <w:tr w:rsidR="006C2886" w:rsidTr="00973591">
        <w:tc>
          <w:tcPr>
            <w:tcW w:w="1886" w:type="dxa"/>
          </w:tcPr>
          <w:p w:rsidR="006C2886" w:rsidRPr="001D511D" w:rsidRDefault="006C2886" w:rsidP="00973591">
            <w:r w:rsidRPr="001D511D">
              <w:lastRenderedPageBreak/>
              <w:t>Azonosító</w:t>
            </w:r>
          </w:p>
        </w:tc>
        <w:tc>
          <w:tcPr>
            <w:tcW w:w="1345" w:type="dxa"/>
          </w:tcPr>
          <w:p w:rsidR="006C2886" w:rsidRPr="001D511D" w:rsidRDefault="006C2886" w:rsidP="00973591">
            <w:r w:rsidRPr="001D511D">
              <w:t>Típus</w:t>
            </w:r>
          </w:p>
        </w:tc>
        <w:tc>
          <w:tcPr>
            <w:tcW w:w="1647" w:type="dxa"/>
          </w:tcPr>
          <w:p w:rsidR="006C2886" w:rsidRPr="001D511D" w:rsidRDefault="006C2886" w:rsidP="00973591">
            <w:r w:rsidRPr="001D511D">
              <w:t>Jogosultság</w:t>
            </w:r>
          </w:p>
        </w:tc>
        <w:tc>
          <w:tcPr>
            <w:tcW w:w="1653" w:type="dxa"/>
          </w:tcPr>
          <w:p w:rsidR="006C2886" w:rsidRPr="001D511D" w:rsidRDefault="006C2886" w:rsidP="00973591">
            <w:r w:rsidRPr="001D511D">
              <w:t>Min/Max</w:t>
            </w:r>
          </w:p>
        </w:tc>
        <w:tc>
          <w:tcPr>
            <w:tcW w:w="2757" w:type="dxa"/>
          </w:tcPr>
          <w:p w:rsidR="006C2886" w:rsidRPr="001D511D" w:rsidRDefault="006C2886" w:rsidP="00973591">
            <w:r w:rsidRPr="001D511D">
              <w:t>Leírás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FirmwareRev</w:t>
            </w:r>
            <w:proofErr w:type="spellEnd"/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ASCII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653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40 karakter</w:t>
            </w:r>
          </w:p>
        </w:tc>
        <w:tc>
          <w:tcPr>
            <w:tcW w:w="275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 xml:space="preserve">Az </w:t>
            </w:r>
            <w:r>
              <w:rPr>
                <w:sz w:val="16"/>
                <w:szCs w:val="16"/>
              </w:rPr>
              <w:t xml:space="preserve">eszköz </w:t>
            </w:r>
            <w:r w:rsidRPr="001D511D">
              <w:rPr>
                <w:sz w:val="16"/>
                <w:szCs w:val="16"/>
              </w:rPr>
              <w:t>firmwarének verziószáma</w:t>
            </w:r>
            <w:r>
              <w:rPr>
                <w:sz w:val="16"/>
                <w:szCs w:val="16"/>
              </w:rPr>
              <w:t>,</w:t>
            </w:r>
            <w:r w:rsidRPr="001D511D">
              <w:rPr>
                <w:sz w:val="16"/>
                <w:szCs w:val="16"/>
              </w:rPr>
              <w:t xml:space="preserve"> pl.: </w:t>
            </w:r>
            <w:r w:rsidRPr="001D511D">
              <w:rPr>
                <w:sz w:val="16"/>
                <w:szCs w:val="16"/>
                <w:lang w:val="en-US"/>
              </w:rPr>
              <w:t>“1.0.0.14”</w:t>
            </w:r>
            <w:r>
              <w:rPr>
                <w:sz w:val="16"/>
                <w:szCs w:val="16"/>
              </w:rPr>
              <w:t>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PcbRev</w:t>
            </w:r>
            <w:proofErr w:type="spellEnd"/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ASCII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653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40 karakter</w:t>
            </w:r>
          </w:p>
        </w:tc>
        <w:tc>
          <w:tcPr>
            <w:tcW w:w="275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Az NYÁK</w:t>
            </w:r>
            <w:r w:rsidRPr="001D511D">
              <w:rPr>
                <w:sz w:val="16"/>
                <w:szCs w:val="16"/>
              </w:rPr>
              <w:t xml:space="preserve"> verziószáma</w:t>
            </w:r>
            <w:r>
              <w:rPr>
                <w:sz w:val="16"/>
                <w:szCs w:val="16"/>
              </w:rPr>
              <w:t xml:space="preserve">, </w:t>
            </w:r>
            <w:r w:rsidRPr="001D511D">
              <w:rPr>
                <w:sz w:val="16"/>
                <w:szCs w:val="16"/>
              </w:rPr>
              <w:t>pl.: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„V00”</w:t>
            </w:r>
            <w:r>
              <w:rPr>
                <w:sz w:val="16"/>
                <w:szCs w:val="16"/>
              </w:rPr>
              <w:t>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DeviceName</w:t>
            </w:r>
            <w:proofErr w:type="spellEnd"/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ASCII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653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40 karakter</w:t>
            </w:r>
          </w:p>
        </w:tc>
        <w:tc>
          <w:tcPr>
            <w:tcW w:w="2757" w:type="dxa"/>
          </w:tcPr>
          <w:p w:rsidR="006C2886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 xml:space="preserve">Az </w:t>
            </w:r>
            <w:r>
              <w:rPr>
                <w:sz w:val="16"/>
                <w:szCs w:val="16"/>
              </w:rPr>
              <w:t>eszköz</w:t>
            </w:r>
            <w:r w:rsidRPr="00E04527">
              <w:rPr>
                <w:sz w:val="16"/>
                <w:szCs w:val="16"/>
              </w:rPr>
              <w:t xml:space="preserve"> </w:t>
            </w:r>
            <w:r w:rsidRPr="001D511D">
              <w:rPr>
                <w:sz w:val="16"/>
                <w:szCs w:val="16"/>
              </w:rPr>
              <w:t>neve</w:t>
            </w:r>
            <w:r>
              <w:rPr>
                <w:sz w:val="16"/>
                <w:szCs w:val="16"/>
              </w:rPr>
              <w:t>, pl.: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„MCAN120803”.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1D511D">
              <w:rPr>
                <w:sz w:val="16"/>
                <w:szCs w:val="16"/>
              </w:rPr>
              <w:t>SerialNumber</w:t>
            </w:r>
            <w:proofErr w:type="spellEnd"/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ASCII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653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40 karakter</w:t>
            </w:r>
          </w:p>
        </w:tc>
        <w:tc>
          <w:tcPr>
            <w:tcW w:w="275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Az eszköz egyedi azonosítója,</w:t>
            </w:r>
            <w:r w:rsidRPr="001D511D">
              <w:rPr>
                <w:sz w:val="16"/>
                <w:szCs w:val="16"/>
              </w:rPr>
              <w:t>pl.:</w:t>
            </w:r>
          </w:p>
          <w:p w:rsidR="006C2886" w:rsidRPr="001D511D" w:rsidRDefault="006C2886" w:rsidP="00973591">
            <w:pPr>
              <w:rPr>
                <w:sz w:val="16"/>
                <w:szCs w:val="16"/>
                <w:lang w:val="en-US"/>
              </w:rPr>
            </w:pPr>
            <w:r w:rsidRPr="001D511D">
              <w:rPr>
                <w:sz w:val="16"/>
                <w:szCs w:val="16"/>
                <w:lang w:val="en-US"/>
              </w:rPr>
              <w:t>“387536633133”</w:t>
            </w:r>
          </w:p>
        </w:tc>
      </w:tr>
      <w:tr w:rsidR="006C2886" w:rsidTr="00973591">
        <w:tc>
          <w:tcPr>
            <w:tcW w:w="1886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proofErr w:type="spellStart"/>
            <w:r w:rsidRPr="004A085B">
              <w:rPr>
                <w:sz w:val="16"/>
                <w:szCs w:val="16"/>
              </w:rPr>
              <w:t>AssemblyVersion</w:t>
            </w:r>
            <w:proofErr w:type="spellEnd"/>
          </w:p>
        </w:tc>
        <w:tc>
          <w:tcPr>
            <w:tcW w:w="1345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ASCII</w:t>
            </w:r>
          </w:p>
        </w:tc>
        <w:tc>
          <w:tcPr>
            <w:tcW w:w="1647" w:type="dxa"/>
          </w:tcPr>
          <w:p w:rsidR="006C2886" w:rsidRPr="001D511D" w:rsidRDefault="006C2886" w:rsidP="00973591">
            <w:pPr>
              <w:rPr>
                <w:sz w:val="16"/>
                <w:szCs w:val="16"/>
              </w:rPr>
            </w:pPr>
            <w:r w:rsidRPr="001D511D">
              <w:rPr>
                <w:sz w:val="16"/>
                <w:szCs w:val="16"/>
              </w:rPr>
              <w:t>csak olvasható</w:t>
            </w:r>
          </w:p>
        </w:tc>
        <w:tc>
          <w:tcPr>
            <w:tcW w:w="1653" w:type="dxa"/>
          </w:tcPr>
          <w:p w:rsidR="006C2886" w:rsidRDefault="006C2886" w:rsidP="0097359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  <w:p w:rsidR="006C2886" w:rsidRPr="001D511D" w:rsidRDefault="006C2886" w:rsidP="0097359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  <w:tc>
          <w:tcPr>
            <w:tcW w:w="2757" w:type="dxa"/>
          </w:tcPr>
          <w:p w:rsidR="006C2886" w:rsidRDefault="006C2886" w:rsidP="0097359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Konvolucio.MCAN120803.dll szerelvény verziószáma, pl.:</w:t>
            </w:r>
          </w:p>
          <w:p w:rsidR="006C2886" w:rsidRPr="004034B4" w:rsidRDefault="006C2886" w:rsidP="00973591">
            <w:pPr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“1.0.0.21”.</w:t>
            </w:r>
          </w:p>
        </w:tc>
      </w:tr>
    </w:tbl>
    <w:p w:rsidR="006C2886" w:rsidRDefault="006C2886" w:rsidP="006C2886">
      <w:pPr>
        <w:rPr>
          <w:noProof/>
        </w:rPr>
      </w:pPr>
    </w:p>
    <w:p w:rsidR="00E12359" w:rsidRDefault="00E12359" w:rsidP="00E12359">
      <w:pPr>
        <w:pStyle w:val="Cmsor2"/>
        <w:rPr>
          <w:noProof/>
        </w:rPr>
      </w:pPr>
      <w:bookmarkStart w:id="26" w:name="_Toc461527869"/>
      <w:r>
        <w:rPr>
          <w:noProof/>
        </w:rPr>
        <w:t>Szolgáltatások</w:t>
      </w:r>
      <w:bookmarkEnd w:id="2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6487"/>
        <w:gridCol w:w="2725"/>
      </w:tblGrid>
      <w:tr w:rsidR="00E12359" w:rsidRPr="005A6428" w:rsidTr="00E12359">
        <w:tc>
          <w:tcPr>
            <w:tcW w:w="6487" w:type="dxa"/>
          </w:tcPr>
          <w:p w:rsidR="00E12359" w:rsidRPr="005A6428" w:rsidRDefault="00E12359" w:rsidP="00E12359">
            <w:pPr>
              <w:rPr>
                <w:rFonts w:eastAsiaTheme="majorEastAsia" w:cs="Segoe UI"/>
                <w:b/>
                <w:bCs/>
                <w:noProof/>
                <w:sz w:val="16"/>
                <w:szCs w:val="16"/>
              </w:rPr>
            </w:pPr>
            <w:r w:rsidRPr="005A6428">
              <w:rPr>
                <w:rFonts w:cs="Segoe UI"/>
                <w:sz w:val="16"/>
                <w:szCs w:val="16"/>
              </w:rPr>
              <w:t>Név</w:t>
            </w:r>
          </w:p>
        </w:tc>
        <w:tc>
          <w:tcPr>
            <w:tcW w:w="2725" w:type="dxa"/>
          </w:tcPr>
          <w:p w:rsidR="00E12359" w:rsidRPr="005A6428" w:rsidRDefault="00E12359" w:rsidP="00E12359">
            <w:pPr>
              <w:rPr>
                <w:rFonts w:eastAsiaTheme="majorEastAsia" w:cs="Segoe UI"/>
                <w:b/>
                <w:bCs/>
                <w:noProof/>
                <w:sz w:val="16"/>
                <w:szCs w:val="16"/>
              </w:rPr>
            </w:pPr>
            <w:r w:rsidRPr="005A6428">
              <w:rPr>
                <w:rFonts w:cs="Segoe UI"/>
                <w:sz w:val="16"/>
                <w:szCs w:val="16"/>
              </w:rPr>
              <w:t>Leírás</w:t>
            </w:r>
          </w:p>
        </w:tc>
      </w:tr>
      <w:tr w:rsidR="005A6428" w:rsidRPr="005A6428" w:rsidTr="00E12359">
        <w:tc>
          <w:tcPr>
            <w:tcW w:w="6487" w:type="dxa"/>
          </w:tcPr>
          <w:p w:rsidR="005A6428" w:rsidRPr="005A6428" w:rsidRDefault="005A6428" w:rsidP="005A6428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</w:pPr>
            <w:r w:rsidRPr="005A6428"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>Start()</w:t>
            </w:r>
          </w:p>
        </w:tc>
        <w:tc>
          <w:tcPr>
            <w:tcW w:w="2725" w:type="dxa"/>
            <w:vMerge w:val="restart"/>
          </w:tcPr>
          <w:p w:rsidR="005A6428" w:rsidRPr="005A6428" w:rsidRDefault="005A6428" w:rsidP="00E12359">
            <w:pPr>
              <w:rPr>
                <w:rFonts w:eastAsiaTheme="majorEastAsia" w:cs="Segoe UI"/>
                <w:bCs/>
                <w:noProof/>
                <w:sz w:val="16"/>
                <w:szCs w:val="16"/>
              </w:rPr>
            </w:pPr>
            <w:r w:rsidRPr="005A6428">
              <w:rPr>
                <w:rFonts w:eastAsiaTheme="majorEastAsia" w:cs="Segoe UI"/>
                <w:bCs/>
                <w:noProof/>
                <w:sz w:val="16"/>
                <w:szCs w:val="16"/>
              </w:rPr>
              <w:t>Az adapterrel törénő kommunikáció idnítása. Alacsonyszintű kezelés esetén használdó, egyéb esetben haszáld az Open() metódust.</w:t>
            </w:r>
          </w:p>
        </w:tc>
      </w:tr>
      <w:tr w:rsidR="005A6428" w:rsidRPr="005A6428" w:rsidTr="00E12359">
        <w:tc>
          <w:tcPr>
            <w:tcW w:w="6487" w:type="dxa"/>
          </w:tcPr>
          <w:p w:rsidR="005A6428" w:rsidRPr="005A6428" w:rsidRDefault="005A6428" w:rsidP="00E12359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</w:pPr>
            <w:r w:rsidRPr="005A6428">
              <w:rPr>
                <w:rFonts w:ascii="Consolas" w:hAnsi="Consolas" w:cs="Consolas"/>
                <w:noProof/>
                <w:lang w:eastAsia="hu-HU"/>
              </w:rPr>
              <w:drawing>
                <wp:inline distT="0" distB="0" distL="0" distR="0" wp14:anchorId="2AA25012" wp14:editId="2FE6975C">
                  <wp:extent cx="1876567" cy="356310"/>
                  <wp:effectExtent l="0" t="0" r="0" b="5715"/>
                  <wp:docPr id="83" name="Kép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504" cy="35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Merge/>
          </w:tcPr>
          <w:p w:rsidR="005A6428" w:rsidRPr="005A6428" w:rsidRDefault="005A6428" w:rsidP="00E12359">
            <w:pPr>
              <w:rPr>
                <w:rFonts w:eastAsiaTheme="majorEastAsia" w:cs="Segoe UI"/>
                <w:b/>
                <w:bCs/>
                <w:noProof/>
                <w:sz w:val="16"/>
                <w:szCs w:val="16"/>
              </w:rPr>
            </w:pPr>
          </w:p>
        </w:tc>
      </w:tr>
      <w:tr w:rsidR="00752A65" w:rsidRPr="005A6428" w:rsidTr="00E12359">
        <w:tc>
          <w:tcPr>
            <w:tcW w:w="6487" w:type="dxa"/>
          </w:tcPr>
          <w:p w:rsidR="00752A65" w:rsidRPr="005A6428" w:rsidRDefault="00752A65" w:rsidP="00752A6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auto"/>
                <w:sz w:val="16"/>
                <w:szCs w:val="16"/>
              </w:rPr>
            </w:pPr>
            <w:r w:rsidRPr="005A6428"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>Stop()</w:t>
            </w:r>
          </w:p>
        </w:tc>
        <w:tc>
          <w:tcPr>
            <w:tcW w:w="2725" w:type="dxa"/>
            <w:vMerge w:val="restart"/>
          </w:tcPr>
          <w:p w:rsidR="00752A65" w:rsidRPr="005A6428" w:rsidRDefault="00752A65" w:rsidP="00752A65">
            <w:pPr>
              <w:rPr>
                <w:rFonts w:cs="Segoe UI"/>
                <w:sz w:val="16"/>
                <w:szCs w:val="16"/>
              </w:rPr>
            </w:pPr>
            <w:r w:rsidRPr="005A6428">
              <w:rPr>
                <w:rFonts w:cs="Segoe UI"/>
                <w:sz w:val="16"/>
                <w:szCs w:val="16"/>
              </w:rPr>
              <w:t xml:space="preserve">Az adapterrel történő kommunikáció leállítása. Alacsonyszintű kezelés esetén használódó, egyéb esetben használd a </w:t>
            </w:r>
            <w:proofErr w:type="spellStart"/>
            <w:r w:rsidRPr="005A6428">
              <w:rPr>
                <w:rFonts w:cs="Segoe UI"/>
                <w:sz w:val="16"/>
                <w:szCs w:val="16"/>
              </w:rPr>
              <w:t>Close</w:t>
            </w:r>
            <w:proofErr w:type="spellEnd"/>
            <w:r w:rsidRPr="005A6428">
              <w:rPr>
                <w:rFonts w:cs="Segoe UI"/>
                <w:sz w:val="16"/>
                <w:szCs w:val="16"/>
              </w:rPr>
              <w:t>() metódust.</w:t>
            </w:r>
          </w:p>
        </w:tc>
      </w:tr>
      <w:tr w:rsidR="00752A65" w:rsidRPr="005A6428" w:rsidTr="00E12359">
        <w:tc>
          <w:tcPr>
            <w:tcW w:w="6487" w:type="dxa"/>
          </w:tcPr>
          <w:p w:rsidR="00752A65" w:rsidRPr="005A6428" w:rsidRDefault="00752A65" w:rsidP="009B146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auto"/>
                <w:sz w:val="16"/>
                <w:szCs w:val="16"/>
              </w:rPr>
            </w:pPr>
            <w:r w:rsidRPr="005A6428">
              <w:rPr>
                <w:rFonts w:ascii="Consolas" w:hAnsi="Consolas" w:cs="Consolas"/>
                <w:noProof/>
                <w:sz w:val="16"/>
                <w:szCs w:val="16"/>
                <w:lang w:eastAsia="hu-HU"/>
              </w:rPr>
              <w:drawing>
                <wp:inline distT="0" distB="0" distL="0" distR="0" wp14:anchorId="3C496F93" wp14:editId="684A3B5B">
                  <wp:extent cx="1760561" cy="381455"/>
                  <wp:effectExtent l="0" t="0" r="0" b="0"/>
                  <wp:docPr id="82" name="Kép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31" cy="38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Merge/>
          </w:tcPr>
          <w:p w:rsidR="00752A65" w:rsidRPr="005A6428" w:rsidRDefault="00752A65" w:rsidP="00E12359">
            <w:pPr>
              <w:rPr>
                <w:rFonts w:cs="Segoe UI"/>
                <w:sz w:val="16"/>
                <w:szCs w:val="16"/>
              </w:rPr>
            </w:pPr>
          </w:p>
        </w:tc>
      </w:tr>
      <w:tr w:rsidR="005A6428" w:rsidRPr="005A6428" w:rsidTr="00E12359">
        <w:tc>
          <w:tcPr>
            <w:tcW w:w="6487" w:type="dxa"/>
          </w:tcPr>
          <w:p w:rsidR="005A6428" w:rsidRPr="005A6428" w:rsidRDefault="005A6428" w:rsidP="009B1461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</w:pPr>
            <w:r w:rsidRPr="005A6428"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>Reset()</w:t>
            </w:r>
          </w:p>
        </w:tc>
        <w:tc>
          <w:tcPr>
            <w:tcW w:w="2725" w:type="dxa"/>
            <w:vMerge w:val="restart"/>
          </w:tcPr>
          <w:p w:rsidR="005A6428" w:rsidRPr="005A6428" w:rsidRDefault="005A6428" w:rsidP="00E12359">
            <w:pPr>
              <w:rPr>
                <w:rFonts w:cs="Segoe UI"/>
                <w:sz w:val="16"/>
                <w:szCs w:val="16"/>
              </w:rPr>
            </w:pPr>
            <w:r>
              <w:rPr>
                <w:rFonts w:cs="Segoe UI"/>
                <w:sz w:val="16"/>
                <w:szCs w:val="16"/>
              </w:rPr>
              <w:t xml:space="preserve">Az adapterhez hardverének </w:t>
            </w:r>
            <w:r w:rsidR="00C17538">
              <w:rPr>
                <w:rFonts w:cs="Segoe UI"/>
                <w:sz w:val="16"/>
                <w:szCs w:val="16"/>
              </w:rPr>
              <w:t>alaphelyzetbe hozása. (minden attribútumot alaphelyzetbe állít)</w:t>
            </w:r>
          </w:p>
        </w:tc>
      </w:tr>
      <w:tr w:rsidR="005A6428" w:rsidRPr="005A6428" w:rsidTr="00E12359">
        <w:tc>
          <w:tcPr>
            <w:tcW w:w="6487" w:type="dxa"/>
          </w:tcPr>
          <w:p w:rsidR="005A6428" w:rsidRPr="005A6428" w:rsidRDefault="005A6428" w:rsidP="009B1461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</w:pPr>
            <w:r>
              <w:rPr>
                <w:noProof/>
                <w:lang w:eastAsia="hu-HU"/>
              </w:rPr>
              <w:drawing>
                <wp:inline distT="0" distB="0" distL="0" distR="0" wp14:anchorId="02D413EA" wp14:editId="1D0CA32B">
                  <wp:extent cx="1760561" cy="314654"/>
                  <wp:effectExtent l="0" t="0" r="0" b="9525"/>
                  <wp:docPr id="90" name="Kép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73" cy="314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Merge/>
          </w:tcPr>
          <w:p w:rsidR="005A6428" w:rsidRPr="005A6428" w:rsidRDefault="005A6428" w:rsidP="00E12359">
            <w:pPr>
              <w:rPr>
                <w:rFonts w:cs="Segoe UI"/>
                <w:sz w:val="16"/>
                <w:szCs w:val="16"/>
              </w:rPr>
            </w:pPr>
          </w:p>
        </w:tc>
      </w:tr>
    </w:tbl>
    <w:p w:rsidR="00E12359" w:rsidRPr="00E12359" w:rsidRDefault="00E12359" w:rsidP="00E12359"/>
    <w:p w:rsidR="00CD17CC" w:rsidRDefault="00CD17CC" w:rsidP="00CD17CC">
      <w:pPr>
        <w:pStyle w:val="Cmsor2"/>
        <w:rPr>
          <w:noProof/>
        </w:rPr>
      </w:pPr>
      <w:bookmarkStart w:id="27" w:name="_Toc461527870"/>
      <w:r>
        <w:rPr>
          <w:noProof/>
        </w:rPr>
        <w:t>Metódus</w:t>
      </w:r>
      <w:r w:rsidR="00E12359">
        <w:rPr>
          <w:noProof/>
        </w:rPr>
        <w:t>ok</w:t>
      </w:r>
      <w:bookmarkEnd w:id="2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6487"/>
        <w:gridCol w:w="2693"/>
      </w:tblGrid>
      <w:tr w:rsidR="001A0251" w:rsidRPr="00812F09" w:rsidTr="003549CE">
        <w:tc>
          <w:tcPr>
            <w:tcW w:w="6487" w:type="dxa"/>
          </w:tcPr>
          <w:p w:rsidR="001A0251" w:rsidRPr="00812F09" w:rsidRDefault="001A0251" w:rsidP="00AF3127">
            <w:pPr>
              <w:rPr>
                <w:sz w:val="16"/>
                <w:szCs w:val="16"/>
              </w:rPr>
            </w:pPr>
            <w:r w:rsidRPr="00812F09">
              <w:rPr>
                <w:sz w:val="16"/>
                <w:szCs w:val="16"/>
              </w:rPr>
              <w:t>Név</w:t>
            </w:r>
          </w:p>
        </w:tc>
        <w:tc>
          <w:tcPr>
            <w:tcW w:w="2693" w:type="dxa"/>
          </w:tcPr>
          <w:p w:rsidR="001A0251" w:rsidRPr="00812F09" w:rsidRDefault="001A0251" w:rsidP="00AF31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Leírás</w:t>
            </w:r>
          </w:p>
        </w:tc>
      </w:tr>
      <w:tr w:rsidR="004967FD" w:rsidRPr="00812F09" w:rsidTr="003549CE">
        <w:tc>
          <w:tcPr>
            <w:tcW w:w="6487" w:type="dxa"/>
          </w:tcPr>
          <w:p w:rsidR="004967FD" w:rsidRPr="004967FD" w:rsidRDefault="004967FD" w:rsidP="004967FD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</w:pPr>
            <w:r w:rsidRPr="003549CE">
              <w:rPr>
                <w:rFonts w:ascii="Consolas" w:hAnsi="Consolas" w:cs="Consolas"/>
                <w:noProof/>
                <w:color w:val="2B91AF"/>
                <w:sz w:val="16"/>
                <w:szCs w:val="19"/>
              </w:rPr>
              <w:t>List</w:t>
            </w:r>
            <w:r w:rsidRPr="003549CE"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>&lt;</w:t>
            </w:r>
            <w:r w:rsidRPr="003549CE">
              <w:rPr>
                <w:rFonts w:ascii="Consolas" w:hAnsi="Consolas" w:cs="Consolas"/>
                <w:noProof/>
                <w:color w:val="2B91AF"/>
                <w:sz w:val="16"/>
                <w:szCs w:val="19"/>
              </w:rPr>
              <w:t>CanAdapterItem</w:t>
            </w:r>
            <w:r w:rsidRPr="003549CE"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>&gt; GetAdapters()</w:t>
            </w:r>
          </w:p>
        </w:tc>
        <w:tc>
          <w:tcPr>
            <w:tcW w:w="2693" w:type="dxa"/>
            <w:vMerge w:val="restart"/>
          </w:tcPr>
          <w:p w:rsidR="004967FD" w:rsidRDefault="004967FD" w:rsidP="00AF31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PC-hez csatlakoztatott adapterek listájának megszerzése.</w:t>
            </w:r>
          </w:p>
        </w:tc>
      </w:tr>
      <w:tr w:rsidR="004967FD" w:rsidRPr="00812F09" w:rsidTr="003549CE">
        <w:tc>
          <w:tcPr>
            <w:tcW w:w="6487" w:type="dxa"/>
          </w:tcPr>
          <w:p w:rsidR="004967FD" w:rsidRPr="00812F09" w:rsidRDefault="004967FD" w:rsidP="004967FD">
            <w:pPr>
              <w:autoSpaceDE w:val="0"/>
              <w:autoSpaceDN w:val="0"/>
              <w:adjustRightInd w:val="0"/>
              <w:rPr>
                <w:sz w:val="16"/>
                <w:szCs w:val="16"/>
              </w:rPr>
            </w:pPr>
            <w:r>
              <w:rPr>
                <w:noProof/>
                <w:lang w:eastAsia="hu-HU"/>
              </w:rPr>
              <w:drawing>
                <wp:inline distT="0" distB="0" distL="0" distR="0" wp14:anchorId="08DC7414" wp14:editId="0C5DEA60">
                  <wp:extent cx="1712794" cy="445571"/>
                  <wp:effectExtent l="0" t="0" r="1905" b="0"/>
                  <wp:docPr id="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595" cy="450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Merge/>
          </w:tcPr>
          <w:p w:rsidR="004967FD" w:rsidRDefault="004967FD" w:rsidP="00AF3127">
            <w:pPr>
              <w:rPr>
                <w:sz w:val="16"/>
                <w:szCs w:val="16"/>
              </w:rPr>
            </w:pPr>
          </w:p>
        </w:tc>
      </w:tr>
      <w:tr w:rsidR="004967FD" w:rsidRPr="00812F09" w:rsidTr="003549CE">
        <w:tc>
          <w:tcPr>
            <w:tcW w:w="6487" w:type="dxa"/>
          </w:tcPr>
          <w:p w:rsidR="004967FD" w:rsidRPr="00812F09" w:rsidRDefault="004967FD" w:rsidP="004967FD">
            <w:pPr>
              <w:autoSpaceDE w:val="0"/>
              <w:autoSpaceDN w:val="0"/>
              <w:adjustRightInd w:val="0"/>
              <w:rPr>
                <w:sz w:val="16"/>
                <w:szCs w:val="16"/>
              </w:rPr>
            </w:pPr>
            <w:r w:rsidRPr="00812F09">
              <w:rPr>
                <w:rFonts w:ascii="Consolas" w:hAnsi="Consolas" w:cs="Consolas"/>
                <w:noProof/>
                <w:color w:val="0000FF"/>
                <w:sz w:val="16"/>
                <w:szCs w:val="16"/>
              </w:rPr>
              <w:t>void</w:t>
            </w:r>
            <w:r w:rsidRPr="00812F09"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 xml:space="preserve"> ConnectTo(</w:t>
            </w:r>
            <w:r w:rsidRPr="00812F09">
              <w:rPr>
                <w:rFonts w:ascii="Consolas" w:hAnsi="Consolas" w:cs="Consolas"/>
                <w:noProof/>
                <w:color w:val="2B91AF"/>
                <w:sz w:val="16"/>
                <w:szCs w:val="16"/>
              </w:rPr>
              <w:t>CanAdapterItem</w:t>
            </w:r>
            <w:r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 xml:space="preserve"> adapter)</w:t>
            </w:r>
          </w:p>
        </w:tc>
        <w:tc>
          <w:tcPr>
            <w:tcW w:w="2693" w:type="dxa"/>
            <w:vMerge w:val="restart"/>
          </w:tcPr>
          <w:p w:rsidR="004967FD" w:rsidRPr="00812F09" w:rsidRDefault="004967FD" w:rsidP="00AF31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Csatálokozás egy már példányosított adapterhez</w:t>
            </w:r>
          </w:p>
        </w:tc>
      </w:tr>
      <w:tr w:rsidR="004967FD" w:rsidRPr="00812F09" w:rsidTr="003549CE">
        <w:tc>
          <w:tcPr>
            <w:tcW w:w="6487" w:type="dxa"/>
          </w:tcPr>
          <w:p w:rsidR="004967FD" w:rsidRPr="00812F09" w:rsidRDefault="004967FD" w:rsidP="00812F09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6"/>
              </w:rPr>
            </w:pPr>
            <w:r>
              <w:rPr>
                <w:noProof/>
                <w:lang w:eastAsia="hu-HU"/>
              </w:rPr>
              <w:drawing>
                <wp:inline distT="0" distB="0" distL="0" distR="0" wp14:anchorId="09F526D1" wp14:editId="1CDECD69">
                  <wp:extent cx="1760561" cy="400471"/>
                  <wp:effectExtent l="0" t="0" r="0" b="0"/>
                  <wp:docPr id="25" name="Kép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325" cy="40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Merge/>
          </w:tcPr>
          <w:p w:rsidR="004967FD" w:rsidRDefault="004967FD" w:rsidP="00AF3127">
            <w:pPr>
              <w:rPr>
                <w:sz w:val="16"/>
                <w:szCs w:val="16"/>
              </w:rPr>
            </w:pPr>
          </w:p>
        </w:tc>
      </w:tr>
      <w:tr w:rsidR="004967FD" w:rsidRPr="00812F09" w:rsidTr="003549CE">
        <w:tc>
          <w:tcPr>
            <w:tcW w:w="6487" w:type="dxa"/>
          </w:tcPr>
          <w:p w:rsidR="004967FD" w:rsidRPr="00812F09" w:rsidRDefault="004967FD" w:rsidP="004967FD">
            <w:pPr>
              <w:autoSpaceDE w:val="0"/>
              <w:autoSpaceDN w:val="0"/>
              <w:adjustRightInd w:val="0"/>
              <w:rPr>
                <w:sz w:val="16"/>
                <w:szCs w:val="16"/>
              </w:rPr>
            </w:pPr>
            <w:r w:rsidRPr="00812F09">
              <w:rPr>
                <w:rFonts w:ascii="Consolas" w:hAnsi="Consolas" w:cs="Consolas"/>
                <w:noProof/>
                <w:color w:val="0000FF"/>
                <w:sz w:val="16"/>
                <w:szCs w:val="16"/>
              </w:rPr>
              <w:t>void</w:t>
            </w:r>
            <w:r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 xml:space="preserve"> Connect()</w:t>
            </w:r>
          </w:p>
        </w:tc>
        <w:tc>
          <w:tcPr>
            <w:tcW w:w="2693" w:type="dxa"/>
            <w:vMerge w:val="restart"/>
          </w:tcPr>
          <w:p w:rsidR="004967FD" w:rsidRPr="00812F09" w:rsidRDefault="004967FD" w:rsidP="00AF31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Csatlakozás a számítógéphez csatlakoztatott adapterhez. Célszerű abban az esetben alkalmazni, amikor a számítógéphez csak egy adapter tartozhat.</w:t>
            </w:r>
          </w:p>
        </w:tc>
      </w:tr>
      <w:tr w:rsidR="004967FD" w:rsidRPr="00812F09" w:rsidTr="003549CE">
        <w:tc>
          <w:tcPr>
            <w:tcW w:w="6487" w:type="dxa"/>
          </w:tcPr>
          <w:p w:rsidR="004967FD" w:rsidRPr="00812F09" w:rsidRDefault="004967FD" w:rsidP="00812F09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6"/>
              </w:rPr>
            </w:pPr>
            <w:r>
              <w:rPr>
                <w:noProof/>
                <w:lang w:eastAsia="hu-HU"/>
              </w:rPr>
              <w:drawing>
                <wp:inline distT="0" distB="0" distL="0" distR="0" wp14:anchorId="2A7AF270" wp14:editId="49B37C7E">
                  <wp:extent cx="1678675" cy="429429"/>
                  <wp:effectExtent l="0" t="0" r="0" b="8890"/>
                  <wp:docPr id="52" name="Kép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679" cy="428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Merge/>
          </w:tcPr>
          <w:p w:rsidR="004967FD" w:rsidRDefault="004967FD" w:rsidP="00AF3127">
            <w:pPr>
              <w:rPr>
                <w:sz w:val="16"/>
                <w:szCs w:val="16"/>
              </w:rPr>
            </w:pPr>
          </w:p>
        </w:tc>
      </w:tr>
      <w:tr w:rsidR="004967FD" w:rsidRPr="00812F09" w:rsidTr="003549CE">
        <w:tc>
          <w:tcPr>
            <w:tcW w:w="6487" w:type="dxa"/>
          </w:tcPr>
          <w:p w:rsidR="004967FD" w:rsidRPr="00812F09" w:rsidRDefault="004967FD" w:rsidP="004967FD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6"/>
              </w:rPr>
            </w:pPr>
            <w:r w:rsidRPr="001A0251"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  <w:t>void</w:t>
            </w:r>
            <w:r w:rsidRPr="001A0251"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 ConnectTo(</w:t>
            </w:r>
            <w:r w:rsidRPr="001A0251"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  <w:t>string</w:t>
            </w:r>
            <w:r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 serialNumber)</w:t>
            </w:r>
          </w:p>
        </w:tc>
        <w:tc>
          <w:tcPr>
            <w:tcW w:w="2693" w:type="dxa"/>
            <w:vMerge w:val="restart"/>
          </w:tcPr>
          <w:p w:rsidR="004967FD" w:rsidRPr="00812F09" w:rsidRDefault="004967FD" w:rsidP="00AF31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Csatlakozás az adapterhez </w:t>
            </w:r>
            <w:proofErr w:type="spellStart"/>
            <w:r>
              <w:rPr>
                <w:sz w:val="16"/>
                <w:szCs w:val="16"/>
              </w:rPr>
              <w:t>Serial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Number</w:t>
            </w:r>
            <w:proofErr w:type="spellEnd"/>
            <w:r>
              <w:rPr>
                <w:sz w:val="16"/>
                <w:szCs w:val="16"/>
              </w:rPr>
              <w:t xml:space="preserve"> segítségével.</w:t>
            </w:r>
          </w:p>
        </w:tc>
      </w:tr>
      <w:tr w:rsidR="004967FD" w:rsidRPr="00812F09" w:rsidTr="003549CE">
        <w:tc>
          <w:tcPr>
            <w:tcW w:w="6487" w:type="dxa"/>
          </w:tcPr>
          <w:p w:rsidR="004967FD" w:rsidRPr="001A0251" w:rsidRDefault="004967FD" w:rsidP="001A0251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</w:pPr>
            <w:r>
              <w:rPr>
                <w:noProof/>
                <w:lang w:eastAsia="hu-HU"/>
              </w:rPr>
              <w:drawing>
                <wp:inline distT="0" distB="0" distL="0" distR="0" wp14:anchorId="05BBC465" wp14:editId="0F6A0945">
                  <wp:extent cx="2067636" cy="370544"/>
                  <wp:effectExtent l="0" t="0" r="0" b="0"/>
                  <wp:docPr id="55" name="Kép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653" cy="370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Merge/>
          </w:tcPr>
          <w:p w:rsidR="004967FD" w:rsidRDefault="004967FD" w:rsidP="00AF3127">
            <w:pPr>
              <w:rPr>
                <w:sz w:val="16"/>
                <w:szCs w:val="16"/>
              </w:rPr>
            </w:pPr>
          </w:p>
        </w:tc>
      </w:tr>
      <w:tr w:rsidR="004967FD" w:rsidRPr="00812F09" w:rsidTr="003549CE">
        <w:tc>
          <w:tcPr>
            <w:tcW w:w="6487" w:type="dxa"/>
          </w:tcPr>
          <w:p w:rsidR="004967FD" w:rsidRPr="001A0251" w:rsidRDefault="004967FD" w:rsidP="004967FD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</w:pPr>
            <w:r w:rsidRPr="008A39AE">
              <w:rPr>
                <w:rFonts w:ascii="Consolas" w:hAnsi="Consolas" w:cs="Consolas"/>
                <w:noProof/>
                <w:color w:val="0000FF"/>
                <w:sz w:val="16"/>
                <w:szCs w:val="16"/>
              </w:rPr>
              <w:t>void</w:t>
            </w:r>
            <w:r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 xml:space="preserve"> Disconnect()</w:t>
            </w:r>
          </w:p>
        </w:tc>
        <w:tc>
          <w:tcPr>
            <w:tcW w:w="2693" w:type="dxa"/>
            <w:vMerge w:val="restart"/>
          </w:tcPr>
          <w:p w:rsidR="004967FD" w:rsidRDefault="004967FD" w:rsidP="00AF31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Kapcsolat bontása</w:t>
            </w:r>
          </w:p>
        </w:tc>
      </w:tr>
      <w:tr w:rsidR="004967FD" w:rsidRPr="00812F09" w:rsidTr="003549CE">
        <w:tc>
          <w:tcPr>
            <w:tcW w:w="6487" w:type="dxa"/>
          </w:tcPr>
          <w:p w:rsidR="004967FD" w:rsidRPr="008A39AE" w:rsidRDefault="004967FD" w:rsidP="008A39AE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6"/>
              </w:rPr>
            </w:pPr>
            <w:r>
              <w:rPr>
                <w:noProof/>
                <w:lang w:eastAsia="hu-HU"/>
              </w:rPr>
              <w:drawing>
                <wp:inline distT="0" distB="0" distL="0" distR="0" wp14:anchorId="71F266D8" wp14:editId="7B6050F2">
                  <wp:extent cx="1555845" cy="344928"/>
                  <wp:effectExtent l="0" t="0" r="6350" b="0"/>
                  <wp:docPr id="56" name="Kép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407" cy="344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Merge/>
          </w:tcPr>
          <w:p w:rsidR="004967FD" w:rsidRDefault="004967FD" w:rsidP="00AF3127">
            <w:pPr>
              <w:rPr>
                <w:sz w:val="16"/>
                <w:szCs w:val="16"/>
              </w:rPr>
            </w:pPr>
          </w:p>
        </w:tc>
      </w:tr>
      <w:tr w:rsidR="004967FD" w:rsidRPr="00812F09" w:rsidTr="003549CE">
        <w:tc>
          <w:tcPr>
            <w:tcW w:w="6487" w:type="dxa"/>
          </w:tcPr>
          <w:p w:rsidR="004967FD" w:rsidRPr="008A39AE" w:rsidRDefault="004967FD" w:rsidP="004967FD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6"/>
              </w:rPr>
            </w:pPr>
            <w:r w:rsidRPr="008A39AE"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  <w:t>void</w:t>
            </w:r>
            <w:r w:rsidRPr="008A39AE"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 Write(</w:t>
            </w:r>
            <w:r w:rsidRPr="008A39AE">
              <w:rPr>
                <w:rFonts w:ascii="Consolas" w:hAnsi="Consolas" w:cs="Consolas"/>
                <w:noProof/>
                <w:color w:val="2B91AF"/>
                <w:sz w:val="16"/>
                <w:szCs w:val="19"/>
              </w:rPr>
              <w:t>CanMessage</w:t>
            </w:r>
            <w:r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>[] frameBuffer)</w:t>
            </w:r>
          </w:p>
        </w:tc>
        <w:tc>
          <w:tcPr>
            <w:tcW w:w="2693" w:type="dxa"/>
            <w:vMerge w:val="restart"/>
          </w:tcPr>
          <w:p w:rsidR="004967FD" w:rsidRDefault="004967FD" w:rsidP="008A39A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Üzenet írása a szoftveres </w:t>
            </w:r>
            <w:proofErr w:type="spellStart"/>
            <w:r>
              <w:rPr>
                <w:sz w:val="16"/>
                <w:szCs w:val="16"/>
              </w:rPr>
              <w:t>FIFO-ba</w:t>
            </w:r>
            <w:proofErr w:type="spellEnd"/>
            <w:r>
              <w:rPr>
                <w:sz w:val="16"/>
                <w:szCs w:val="16"/>
              </w:rPr>
              <w:t>.</w:t>
            </w:r>
          </w:p>
        </w:tc>
      </w:tr>
      <w:tr w:rsidR="004967FD" w:rsidRPr="00812F09" w:rsidTr="003549CE">
        <w:tc>
          <w:tcPr>
            <w:tcW w:w="6487" w:type="dxa"/>
          </w:tcPr>
          <w:p w:rsidR="004967FD" w:rsidRPr="008A39AE" w:rsidRDefault="004967FD" w:rsidP="008A39AE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</w:pPr>
            <w:r>
              <w:rPr>
                <w:noProof/>
                <w:lang w:eastAsia="hu-HU"/>
              </w:rPr>
              <w:drawing>
                <wp:inline distT="0" distB="0" distL="0" distR="0" wp14:anchorId="390E4415" wp14:editId="7356B051">
                  <wp:extent cx="1869744" cy="457348"/>
                  <wp:effectExtent l="0" t="0" r="0" b="0"/>
                  <wp:docPr id="58" name="Kép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945" cy="457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Merge/>
          </w:tcPr>
          <w:p w:rsidR="004967FD" w:rsidRDefault="004967FD" w:rsidP="008A39AE">
            <w:pPr>
              <w:rPr>
                <w:sz w:val="16"/>
                <w:szCs w:val="16"/>
              </w:rPr>
            </w:pPr>
          </w:p>
        </w:tc>
      </w:tr>
      <w:tr w:rsidR="00226A0A" w:rsidRPr="00812F09" w:rsidTr="003549CE">
        <w:tc>
          <w:tcPr>
            <w:tcW w:w="6487" w:type="dxa"/>
          </w:tcPr>
          <w:p w:rsidR="00226A0A" w:rsidRPr="008A39AE" w:rsidRDefault="00226A0A" w:rsidP="00226A0A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</w:pPr>
            <w:r w:rsidRPr="008A39AE"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  <w:t>int</w:t>
            </w:r>
            <w:r w:rsidRPr="008A39AE"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 Read(</w:t>
            </w:r>
            <w:r w:rsidRPr="008A39AE">
              <w:rPr>
                <w:rFonts w:ascii="Consolas" w:hAnsi="Consolas" w:cs="Consolas"/>
                <w:noProof/>
                <w:color w:val="2B91AF"/>
                <w:sz w:val="16"/>
                <w:szCs w:val="19"/>
              </w:rPr>
              <w:t>CanMessage</w:t>
            </w:r>
            <w:r w:rsidRPr="008A39AE"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[] frames, </w:t>
            </w:r>
            <w:r w:rsidRPr="008A39AE"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  <w:t>int</w:t>
            </w:r>
            <w:r w:rsidRPr="008A39AE"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 offset, </w:t>
            </w:r>
            <w:r w:rsidRPr="008A39AE"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  <w:t>int</w:t>
            </w:r>
            <w:r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 length)</w:t>
            </w:r>
          </w:p>
        </w:tc>
        <w:tc>
          <w:tcPr>
            <w:tcW w:w="2693" w:type="dxa"/>
            <w:vMerge w:val="restart"/>
          </w:tcPr>
          <w:p w:rsidR="00226A0A" w:rsidRDefault="00226A0A" w:rsidP="00AF31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Üzenetek olvasása a szoftveres </w:t>
            </w:r>
            <w:proofErr w:type="spellStart"/>
            <w:r>
              <w:rPr>
                <w:sz w:val="16"/>
                <w:szCs w:val="16"/>
              </w:rPr>
              <w:lastRenderedPageBreak/>
              <w:t>FIFO-ból</w:t>
            </w:r>
            <w:proofErr w:type="spellEnd"/>
            <w:r>
              <w:rPr>
                <w:sz w:val="16"/>
                <w:szCs w:val="16"/>
              </w:rPr>
              <w:t>.</w:t>
            </w:r>
          </w:p>
        </w:tc>
      </w:tr>
      <w:tr w:rsidR="00226A0A" w:rsidRPr="00812F09" w:rsidTr="003549CE">
        <w:tc>
          <w:tcPr>
            <w:tcW w:w="6487" w:type="dxa"/>
          </w:tcPr>
          <w:p w:rsidR="00226A0A" w:rsidRPr="008A39AE" w:rsidRDefault="00226A0A" w:rsidP="008A39AE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</w:pPr>
            <w:r>
              <w:rPr>
                <w:noProof/>
                <w:lang w:eastAsia="hu-HU"/>
              </w:rPr>
              <w:lastRenderedPageBreak/>
              <w:drawing>
                <wp:inline distT="0" distB="0" distL="0" distR="0" wp14:anchorId="5FB719B2" wp14:editId="0E61AEB0">
                  <wp:extent cx="2593075" cy="419240"/>
                  <wp:effectExtent l="0" t="0" r="0" b="0"/>
                  <wp:docPr id="59" name="Kép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1" cy="421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Merge/>
          </w:tcPr>
          <w:p w:rsidR="00226A0A" w:rsidRDefault="00226A0A" w:rsidP="00AF3127">
            <w:pPr>
              <w:rPr>
                <w:sz w:val="16"/>
                <w:szCs w:val="16"/>
              </w:rPr>
            </w:pPr>
          </w:p>
        </w:tc>
      </w:tr>
      <w:tr w:rsidR="00226A0A" w:rsidRPr="00812F09" w:rsidTr="003549CE">
        <w:tc>
          <w:tcPr>
            <w:tcW w:w="6487" w:type="dxa"/>
          </w:tcPr>
          <w:p w:rsidR="00226A0A" w:rsidRPr="008A39AE" w:rsidRDefault="00226A0A" w:rsidP="00226A0A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</w:pPr>
            <w:r w:rsidRPr="008A39AE"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  <w:lastRenderedPageBreak/>
              <w:t>void</w:t>
            </w:r>
            <w:r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 Flush()</w:t>
            </w:r>
          </w:p>
        </w:tc>
        <w:tc>
          <w:tcPr>
            <w:tcW w:w="2693" w:type="dxa"/>
            <w:vMerge w:val="restart"/>
          </w:tcPr>
          <w:p w:rsidR="00226A0A" w:rsidRDefault="00226A0A" w:rsidP="00AF31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Minden </w:t>
            </w:r>
            <w:proofErr w:type="spellStart"/>
            <w:r>
              <w:rPr>
                <w:sz w:val="16"/>
                <w:szCs w:val="16"/>
              </w:rPr>
              <w:t>FIFO</w:t>
            </w:r>
            <w:proofErr w:type="spellEnd"/>
            <w:r>
              <w:rPr>
                <w:sz w:val="16"/>
                <w:szCs w:val="16"/>
              </w:rPr>
              <w:t xml:space="preserve"> tartalom eldobása.</w:t>
            </w:r>
          </w:p>
        </w:tc>
      </w:tr>
      <w:tr w:rsidR="00226A0A" w:rsidRPr="00812F09" w:rsidTr="003549CE">
        <w:tc>
          <w:tcPr>
            <w:tcW w:w="6487" w:type="dxa"/>
          </w:tcPr>
          <w:p w:rsidR="00226A0A" w:rsidRPr="008A39AE" w:rsidRDefault="00226A0A" w:rsidP="008A39AE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</w:pPr>
            <w:r>
              <w:rPr>
                <w:noProof/>
                <w:lang w:eastAsia="hu-HU"/>
              </w:rPr>
              <w:drawing>
                <wp:inline distT="0" distB="0" distL="0" distR="0" wp14:anchorId="5477546D" wp14:editId="00EEC62C">
                  <wp:extent cx="2142699" cy="447728"/>
                  <wp:effectExtent l="0" t="0" r="0" b="9525"/>
                  <wp:docPr id="62" name="Kép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276" cy="44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Merge/>
          </w:tcPr>
          <w:p w:rsidR="00226A0A" w:rsidRDefault="00226A0A" w:rsidP="00AF3127">
            <w:pPr>
              <w:rPr>
                <w:sz w:val="16"/>
                <w:szCs w:val="16"/>
              </w:rPr>
            </w:pPr>
          </w:p>
        </w:tc>
      </w:tr>
      <w:tr w:rsidR="0023544B" w:rsidRPr="00812F09" w:rsidTr="003549CE">
        <w:tc>
          <w:tcPr>
            <w:tcW w:w="6487" w:type="dxa"/>
          </w:tcPr>
          <w:p w:rsidR="0023544B" w:rsidRDefault="0023544B" w:rsidP="0023544B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</w:pPr>
            <w:r w:rsidRPr="008A39AE">
              <w:rPr>
                <w:rFonts w:ascii="Consolas" w:hAnsi="Consolas" w:cs="Consolas"/>
                <w:noProof/>
                <w:color w:val="0000FF"/>
                <w:sz w:val="16"/>
                <w:szCs w:val="16"/>
              </w:rPr>
              <w:t>void</w:t>
            </w:r>
            <w:r w:rsidRPr="008A39AE"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 xml:space="preserve"> Open(</w:t>
            </w:r>
            <w:r w:rsidRPr="008A39AE">
              <w:rPr>
                <w:rFonts w:ascii="Consolas" w:hAnsi="Consolas" w:cs="Consolas"/>
                <w:noProof/>
                <w:color w:val="2B91AF"/>
                <w:sz w:val="16"/>
                <w:szCs w:val="16"/>
              </w:rPr>
              <w:t>UInt32</w:t>
            </w:r>
            <w:r>
              <w:rPr>
                <w:rFonts w:ascii="Consolas" w:hAnsi="Consolas" w:cs="Consolas"/>
                <w:noProof/>
                <w:color w:val="auto"/>
                <w:sz w:val="16"/>
                <w:szCs w:val="16"/>
              </w:rPr>
              <w:t xml:space="preserve"> baudrate)</w:t>
            </w:r>
          </w:p>
          <w:p w:rsidR="00163991" w:rsidRPr="00163991" w:rsidRDefault="00163991" w:rsidP="0023544B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</w:pPr>
            <w:r w:rsidRPr="00D72E16"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  <w:t>void</w:t>
            </w:r>
            <w:r w:rsidRPr="00D72E16"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 Open(</w:t>
            </w:r>
            <w:r w:rsidRPr="00D72E16">
              <w:rPr>
                <w:rFonts w:ascii="Consolas" w:hAnsi="Consolas" w:cs="Consolas"/>
                <w:noProof/>
                <w:color w:val="2B91AF"/>
                <w:sz w:val="16"/>
                <w:szCs w:val="19"/>
              </w:rPr>
              <w:t>CanBaudRateCollection</w:t>
            </w:r>
            <w:r w:rsidRPr="00D72E16"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>.</w:t>
            </w:r>
            <w:r w:rsidRPr="00D72E16">
              <w:rPr>
                <w:rFonts w:ascii="Consolas" w:hAnsi="Consolas" w:cs="Consolas"/>
                <w:noProof/>
                <w:color w:val="2B91AF"/>
                <w:sz w:val="16"/>
                <w:szCs w:val="19"/>
              </w:rPr>
              <w:t>BaudRateItem</w:t>
            </w:r>
            <w:r w:rsidRPr="00D72E16"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 baudrate)</w:t>
            </w:r>
          </w:p>
        </w:tc>
        <w:tc>
          <w:tcPr>
            <w:tcW w:w="2693" w:type="dxa"/>
            <w:vMerge w:val="restart"/>
          </w:tcPr>
          <w:p w:rsidR="0023544B" w:rsidRDefault="0023544B" w:rsidP="00AF31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Busz megnyitása</w:t>
            </w:r>
          </w:p>
        </w:tc>
      </w:tr>
      <w:tr w:rsidR="0023544B" w:rsidRPr="00812F09" w:rsidTr="003549CE">
        <w:tc>
          <w:tcPr>
            <w:tcW w:w="6487" w:type="dxa"/>
          </w:tcPr>
          <w:p w:rsidR="0023544B" w:rsidRPr="008A39AE" w:rsidRDefault="0023544B" w:rsidP="008A39AE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6"/>
              </w:rPr>
            </w:pPr>
            <w:r>
              <w:rPr>
                <w:noProof/>
                <w:lang w:eastAsia="hu-HU"/>
              </w:rPr>
              <w:drawing>
                <wp:inline distT="0" distB="0" distL="0" distR="0" wp14:anchorId="63354107" wp14:editId="0D0C887B">
                  <wp:extent cx="1869744" cy="391685"/>
                  <wp:effectExtent l="0" t="0" r="0" b="8890"/>
                  <wp:docPr id="1403" name="Kép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215" cy="391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Merge/>
          </w:tcPr>
          <w:p w:rsidR="0023544B" w:rsidRDefault="0023544B" w:rsidP="00AF3127">
            <w:pPr>
              <w:rPr>
                <w:sz w:val="16"/>
                <w:szCs w:val="16"/>
              </w:rPr>
            </w:pPr>
          </w:p>
        </w:tc>
      </w:tr>
      <w:tr w:rsidR="00163991" w:rsidRPr="00812F09" w:rsidTr="003549CE">
        <w:tc>
          <w:tcPr>
            <w:tcW w:w="6487" w:type="dxa"/>
          </w:tcPr>
          <w:p w:rsidR="00163991" w:rsidRPr="00E12359" w:rsidRDefault="00163991" w:rsidP="008A39AE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</w:pPr>
            <w:r w:rsidRPr="00660B96"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  <w:t>void</w:t>
            </w:r>
            <w:r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 Close()</w:t>
            </w:r>
          </w:p>
        </w:tc>
        <w:tc>
          <w:tcPr>
            <w:tcW w:w="2693" w:type="dxa"/>
            <w:vMerge w:val="restart"/>
          </w:tcPr>
          <w:p w:rsidR="00163991" w:rsidRDefault="00163991" w:rsidP="00AF31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Busz lezárása.</w:t>
            </w:r>
          </w:p>
        </w:tc>
      </w:tr>
      <w:tr w:rsidR="00163991" w:rsidRPr="00812F09" w:rsidTr="003549CE">
        <w:tc>
          <w:tcPr>
            <w:tcW w:w="6487" w:type="dxa"/>
          </w:tcPr>
          <w:p w:rsidR="00163991" w:rsidRPr="00660B96" w:rsidRDefault="00163991" w:rsidP="00660B96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</w:pPr>
            <w:r>
              <w:rPr>
                <w:noProof/>
                <w:lang w:eastAsia="hu-HU"/>
              </w:rPr>
              <w:drawing>
                <wp:inline distT="0" distB="0" distL="0" distR="0" wp14:anchorId="34DC9AF2" wp14:editId="0E30FB9A">
                  <wp:extent cx="1985749" cy="317425"/>
                  <wp:effectExtent l="0" t="0" r="0" b="6985"/>
                  <wp:docPr id="75" name="Kép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443" cy="31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Merge/>
          </w:tcPr>
          <w:p w:rsidR="00163991" w:rsidRDefault="00163991" w:rsidP="00AF3127">
            <w:pPr>
              <w:rPr>
                <w:sz w:val="16"/>
                <w:szCs w:val="16"/>
              </w:rPr>
            </w:pPr>
          </w:p>
        </w:tc>
      </w:tr>
      <w:tr w:rsidR="00660B96" w:rsidRPr="00812F09" w:rsidTr="003549CE">
        <w:tc>
          <w:tcPr>
            <w:tcW w:w="6487" w:type="dxa"/>
          </w:tcPr>
          <w:p w:rsidR="00660B96" w:rsidRDefault="00660B96" w:rsidP="00660B96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auto"/>
                <w:sz w:val="19"/>
                <w:szCs w:val="19"/>
              </w:rPr>
            </w:pPr>
            <w:r w:rsidRPr="00660B96"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  <w:t>void</w:t>
            </w:r>
            <w:r w:rsidR="00163991">
              <w:rPr>
                <w:rFonts w:ascii="Consolas" w:hAnsi="Consolas" w:cs="Consolas"/>
                <w:noProof/>
                <w:color w:val="auto"/>
                <w:sz w:val="16"/>
                <w:szCs w:val="19"/>
              </w:rPr>
              <w:t xml:space="preserve"> Dispose()</w:t>
            </w:r>
          </w:p>
          <w:p w:rsidR="00660B96" w:rsidRPr="00660B96" w:rsidRDefault="00660B96" w:rsidP="00660B96">
            <w:pPr>
              <w:autoSpaceDE w:val="0"/>
              <w:autoSpaceDN w:val="0"/>
              <w:adjustRightInd w:val="0"/>
              <w:rPr>
                <w:rFonts w:ascii="Consolas" w:hAnsi="Consolas" w:cs="Consolas"/>
                <w:noProof/>
                <w:color w:val="0000FF"/>
                <w:sz w:val="16"/>
                <w:szCs w:val="19"/>
              </w:rPr>
            </w:pPr>
          </w:p>
        </w:tc>
        <w:tc>
          <w:tcPr>
            <w:tcW w:w="2693" w:type="dxa"/>
          </w:tcPr>
          <w:p w:rsidR="00660B96" w:rsidRDefault="00660B96" w:rsidP="00AF31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Minden adapter erőforrás felszabadítása.</w:t>
            </w:r>
          </w:p>
        </w:tc>
      </w:tr>
    </w:tbl>
    <w:p w:rsidR="00AF3127" w:rsidRDefault="00AF3127" w:rsidP="00AF3127"/>
    <w:p w:rsidR="00766DF3" w:rsidRDefault="00766DF3" w:rsidP="00766DF3">
      <w:pPr>
        <w:pStyle w:val="Cmsor2"/>
      </w:pPr>
      <w:bookmarkStart w:id="28" w:name="_Toc461527871"/>
      <w:r>
        <w:t>Kivételek</w:t>
      </w:r>
      <w:bookmarkEnd w:id="28"/>
    </w:p>
    <w:tbl>
      <w:tblPr>
        <w:tblStyle w:val="Rcsostblzat"/>
        <w:tblW w:w="9180" w:type="dxa"/>
        <w:tblLayout w:type="fixed"/>
        <w:tblLook w:val="04A0" w:firstRow="1" w:lastRow="0" w:firstColumn="1" w:lastColumn="0" w:noHBand="0" w:noVBand="1"/>
      </w:tblPr>
      <w:tblGrid>
        <w:gridCol w:w="1526"/>
        <w:gridCol w:w="709"/>
        <w:gridCol w:w="1984"/>
        <w:gridCol w:w="1559"/>
        <w:gridCol w:w="3402"/>
      </w:tblGrid>
      <w:tr w:rsidR="00766DF3" w:rsidTr="002A6E3E">
        <w:tc>
          <w:tcPr>
            <w:tcW w:w="1526" w:type="dxa"/>
            <w:vMerge w:val="restart"/>
          </w:tcPr>
          <w:p w:rsidR="00766DF3" w:rsidRDefault="00766DF3" w:rsidP="002A6E3E">
            <w:pPr>
              <w:jc w:val="center"/>
            </w:pPr>
            <w:r>
              <w:t>Üzenet</w:t>
            </w:r>
          </w:p>
        </w:tc>
        <w:tc>
          <w:tcPr>
            <w:tcW w:w="709" w:type="dxa"/>
            <w:vMerge w:val="restart"/>
          </w:tcPr>
          <w:p w:rsidR="00766DF3" w:rsidRDefault="00766DF3" w:rsidP="002A6E3E">
            <w:pPr>
              <w:jc w:val="center"/>
            </w:pPr>
            <w:r>
              <w:t>Kód</w:t>
            </w:r>
          </w:p>
        </w:tc>
        <w:tc>
          <w:tcPr>
            <w:tcW w:w="3543" w:type="dxa"/>
            <w:gridSpan w:val="2"/>
          </w:tcPr>
          <w:p w:rsidR="00766DF3" w:rsidRDefault="00766DF3" w:rsidP="002A6E3E">
            <w:pPr>
              <w:jc w:val="center"/>
            </w:pPr>
            <w:r>
              <w:t>Forrás</w:t>
            </w:r>
          </w:p>
        </w:tc>
        <w:tc>
          <w:tcPr>
            <w:tcW w:w="3402" w:type="dxa"/>
            <w:vMerge w:val="restart"/>
          </w:tcPr>
          <w:p w:rsidR="00766DF3" w:rsidRDefault="00766DF3" w:rsidP="002A6E3E">
            <w:pPr>
              <w:tabs>
                <w:tab w:val="left" w:pos="810"/>
              </w:tabs>
              <w:jc w:val="center"/>
            </w:pPr>
            <w:r>
              <w:t>Leírás</w:t>
            </w:r>
          </w:p>
        </w:tc>
      </w:tr>
      <w:tr w:rsidR="00766DF3" w:rsidTr="002A6E3E">
        <w:tc>
          <w:tcPr>
            <w:tcW w:w="1526" w:type="dxa"/>
            <w:vMerge/>
          </w:tcPr>
          <w:p w:rsidR="00766DF3" w:rsidRDefault="00766DF3" w:rsidP="002A6E3E"/>
        </w:tc>
        <w:tc>
          <w:tcPr>
            <w:tcW w:w="709" w:type="dxa"/>
            <w:vMerge/>
          </w:tcPr>
          <w:p w:rsidR="00766DF3" w:rsidRDefault="00766DF3" w:rsidP="002A6E3E">
            <w:pPr>
              <w:jc w:val="center"/>
            </w:pPr>
          </w:p>
        </w:tc>
        <w:tc>
          <w:tcPr>
            <w:tcW w:w="1984" w:type="dxa"/>
          </w:tcPr>
          <w:p w:rsidR="00766DF3" w:rsidRDefault="00766DF3" w:rsidP="002A6E3E">
            <w:pPr>
              <w:jc w:val="center"/>
            </w:pPr>
            <w:r>
              <w:t>Metódus</w:t>
            </w:r>
          </w:p>
        </w:tc>
        <w:tc>
          <w:tcPr>
            <w:tcW w:w="1559" w:type="dxa"/>
          </w:tcPr>
          <w:p w:rsidR="00766DF3" w:rsidRDefault="00766DF3" w:rsidP="002A6E3E">
            <w:pPr>
              <w:jc w:val="center"/>
            </w:pPr>
            <w:r>
              <w:t>Modul</w:t>
            </w:r>
          </w:p>
        </w:tc>
        <w:tc>
          <w:tcPr>
            <w:tcW w:w="3402" w:type="dxa"/>
            <w:vMerge/>
          </w:tcPr>
          <w:p w:rsidR="00766DF3" w:rsidRDefault="00766DF3" w:rsidP="002A6E3E">
            <w:pPr>
              <w:jc w:val="center"/>
            </w:pPr>
          </w:p>
        </w:tc>
      </w:tr>
      <w:tr w:rsidR="00766DF3" w:rsidTr="002A6E3E">
        <w:tc>
          <w:tcPr>
            <w:tcW w:w="1526" w:type="dxa"/>
          </w:tcPr>
          <w:p w:rsidR="00766DF3" w:rsidRPr="001500D0" w:rsidRDefault="00766DF3" w:rsidP="002A6E3E">
            <w:pPr>
              <w:rPr>
                <w:noProof/>
                <w:sz w:val="16"/>
                <w:szCs w:val="16"/>
              </w:rPr>
            </w:pPr>
            <w:r w:rsidRPr="001500D0">
              <w:rPr>
                <w:noProof/>
                <w:sz w:val="16"/>
                <w:szCs w:val="16"/>
              </w:rPr>
              <w:t>Already Connected.</w:t>
            </w:r>
          </w:p>
        </w:tc>
        <w:tc>
          <w:tcPr>
            <w:tcW w:w="709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-8600</w:t>
            </w:r>
          </w:p>
        </w:tc>
        <w:tc>
          <w:tcPr>
            <w:tcW w:w="1984" w:type="dxa"/>
          </w:tcPr>
          <w:p w:rsidR="00766DF3" w:rsidRPr="001500D0" w:rsidRDefault="00766DF3" w:rsidP="002A6E3E">
            <w:pPr>
              <w:rPr>
                <w:noProof/>
                <w:sz w:val="16"/>
                <w:szCs w:val="16"/>
              </w:rPr>
            </w:pPr>
            <w:r w:rsidRPr="001500D0">
              <w:rPr>
                <w:noProof/>
                <w:sz w:val="16"/>
                <w:szCs w:val="16"/>
              </w:rPr>
              <w:t>ConnectTo()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Az adaptert már kapcsolódott. Ismételt kapcsolódás nem lehetséges.</w:t>
            </w:r>
          </w:p>
        </w:tc>
      </w:tr>
      <w:tr w:rsidR="00766DF3" w:rsidTr="002A6E3E">
        <w:tc>
          <w:tcPr>
            <w:tcW w:w="1526" w:type="dxa"/>
          </w:tcPr>
          <w:p w:rsidR="00766DF3" w:rsidRPr="001500D0" w:rsidRDefault="00766DF3" w:rsidP="002A6E3E">
            <w:pPr>
              <w:rPr>
                <w:noProof/>
                <w:sz w:val="16"/>
                <w:szCs w:val="16"/>
              </w:rPr>
            </w:pPr>
            <w:r w:rsidRPr="001500D0">
              <w:rPr>
                <w:noProof/>
                <w:sz w:val="16"/>
                <w:szCs w:val="16"/>
              </w:rPr>
              <w:t>Adapter already in use.</w:t>
            </w:r>
          </w:p>
        </w:tc>
        <w:tc>
          <w:tcPr>
            <w:tcW w:w="709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-8601</w:t>
            </w:r>
          </w:p>
        </w:tc>
        <w:tc>
          <w:tcPr>
            <w:tcW w:w="1984" w:type="dxa"/>
          </w:tcPr>
          <w:p w:rsidR="00766DF3" w:rsidRPr="001500D0" w:rsidRDefault="00766DF3" w:rsidP="002A6E3E">
            <w:pPr>
              <w:rPr>
                <w:noProof/>
                <w:sz w:val="16"/>
                <w:szCs w:val="16"/>
              </w:rPr>
            </w:pPr>
            <w:r w:rsidRPr="001500D0">
              <w:rPr>
                <w:noProof/>
                <w:sz w:val="16"/>
                <w:szCs w:val="16"/>
              </w:rPr>
              <w:t>ConnectTo()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 xml:space="preserve">A kapcsolódás nem lehetséges mivel az adaptert egy másik alkalmazás használja. </w:t>
            </w:r>
          </w:p>
        </w:tc>
      </w:tr>
      <w:tr w:rsidR="00766DF3" w:rsidTr="002A6E3E">
        <w:tc>
          <w:tcPr>
            <w:tcW w:w="1526" w:type="dxa"/>
          </w:tcPr>
          <w:p w:rsidR="00766DF3" w:rsidRPr="001500D0" w:rsidRDefault="00766DF3" w:rsidP="002A6E3E">
            <w:pPr>
              <w:rPr>
                <w:noProof/>
                <w:sz w:val="16"/>
                <w:szCs w:val="16"/>
              </w:rPr>
            </w:pPr>
            <w:r w:rsidRPr="001500D0">
              <w:rPr>
                <w:noProof/>
                <w:sz w:val="16"/>
                <w:szCs w:val="16"/>
              </w:rPr>
              <w:t>Adapter not found</w:t>
            </w:r>
            <w:r>
              <w:rPr>
                <w:noProof/>
                <w:sz w:val="16"/>
                <w:szCs w:val="16"/>
              </w:rPr>
              <w:t>.</w:t>
            </w:r>
          </w:p>
        </w:tc>
        <w:tc>
          <w:tcPr>
            <w:tcW w:w="709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-8602</w:t>
            </w:r>
          </w:p>
        </w:tc>
        <w:tc>
          <w:tcPr>
            <w:tcW w:w="1984" w:type="dxa"/>
          </w:tcPr>
          <w:p w:rsidR="00766DF3" w:rsidRPr="001500D0" w:rsidRDefault="00766DF3" w:rsidP="002A6E3E">
            <w:pPr>
              <w:rPr>
                <w:noProof/>
                <w:sz w:val="16"/>
                <w:szCs w:val="16"/>
              </w:rPr>
            </w:pPr>
            <w:r w:rsidRPr="001500D0">
              <w:rPr>
                <w:noProof/>
                <w:sz w:val="16"/>
                <w:szCs w:val="16"/>
              </w:rPr>
              <w:t>Connect()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Nincs a számítógéphez csatlakoztatott adapter.</w:t>
            </w:r>
          </w:p>
        </w:tc>
      </w:tr>
      <w:tr w:rsidR="00766DF3" w:rsidTr="002A6E3E">
        <w:tc>
          <w:tcPr>
            <w:tcW w:w="1526" w:type="dxa"/>
          </w:tcPr>
          <w:p w:rsidR="00766DF3" w:rsidRPr="001500D0" w:rsidRDefault="00766DF3" w:rsidP="002A6E3E">
            <w:pPr>
              <w:rPr>
                <w:noProof/>
                <w:sz w:val="16"/>
                <w:szCs w:val="16"/>
              </w:rPr>
            </w:pPr>
            <w:r w:rsidRPr="001500D0">
              <w:rPr>
                <w:noProof/>
                <w:sz w:val="16"/>
                <w:szCs w:val="16"/>
              </w:rPr>
              <w:t xml:space="preserve">Adapter not found by </w:t>
            </w:r>
            <w:r>
              <w:rPr>
                <w:noProof/>
                <w:sz w:val="16"/>
                <w:szCs w:val="16"/>
              </w:rPr>
              <w:t>Serial N</w:t>
            </w:r>
            <w:r w:rsidRPr="001500D0">
              <w:rPr>
                <w:noProof/>
                <w:sz w:val="16"/>
                <w:szCs w:val="16"/>
              </w:rPr>
              <w:t>umber.</w:t>
            </w:r>
          </w:p>
        </w:tc>
        <w:tc>
          <w:tcPr>
            <w:tcW w:w="709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-8603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 w:rsidRPr="001500D0">
              <w:rPr>
                <w:noProof/>
                <w:sz w:val="16"/>
                <w:szCs w:val="16"/>
              </w:rPr>
              <w:t>Connect(serialNumber)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 xml:space="preserve">Az adapterhez nem lehet az adapter sorozatszám alapján csatlakozni. Lehetséges okai: </w:t>
            </w:r>
          </w:p>
          <w:p w:rsidR="00766DF3" w:rsidRPr="001500D0" w:rsidRDefault="00766DF3" w:rsidP="002A6E3E">
            <w:pPr>
              <w:pStyle w:val="Listaszerbekezds"/>
              <w:numPr>
                <w:ilvl w:val="0"/>
                <w:numId w:val="4"/>
              </w:numPr>
              <w:ind w:left="176" w:hanging="142"/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a paraméterként megadott sorozatszám nem létezik (pl.: adapter csere miatt</w:t>
            </w:r>
            <w:r>
              <w:rPr>
                <w:sz w:val="16"/>
                <w:szCs w:val="16"/>
              </w:rPr>
              <w:t>)</w:t>
            </w:r>
          </w:p>
          <w:p w:rsidR="00766DF3" w:rsidRPr="001500D0" w:rsidRDefault="00766DF3" w:rsidP="002A6E3E">
            <w:pPr>
              <w:pStyle w:val="Listaszerbekezds"/>
              <w:numPr>
                <w:ilvl w:val="0"/>
                <w:numId w:val="4"/>
              </w:numPr>
              <w:ind w:left="176" w:hanging="134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az adapter nincs a számítógéphez csatlakoztatva.</w:t>
            </w:r>
          </w:p>
        </w:tc>
      </w:tr>
      <w:tr w:rsidR="00766DF3" w:rsidTr="002A6E3E">
        <w:tc>
          <w:tcPr>
            <w:tcW w:w="1526" w:type="dxa"/>
          </w:tcPr>
          <w:p w:rsidR="00766DF3" w:rsidRPr="001500D0" w:rsidRDefault="00766DF3" w:rsidP="002A6E3E">
            <w:pPr>
              <w:rPr>
                <w:noProof/>
                <w:sz w:val="16"/>
                <w:szCs w:val="16"/>
              </w:rPr>
            </w:pPr>
            <w:r w:rsidRPr="001468DB">
              <w:rPr>
                <w:noProof/>
                <w:sz w:val="16"/>
                <w:szCs w:val="16"/>
              </w:rPr>
              <w:t>Adapter is Disconnected.</w:t>
            </w:r>
          </w:p>
        </w:tc>
        <w:tc>
          <w:tcPr>
            <w:tcW w:w="70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-8604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Open, Read, Write, Flush, BeginRead,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AttrGet, AttrSet, Service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funkció használatához először kapcsolódni kell az adapterhez.</w:t>
            </w:r>
          </w:p>
        </w:tc>
      </w:tr>
      <w:tr w:rsidR="00766DF3" w:rsidTr="002A6E3E">
        <w:tc>
          <w:tcPr>
            <w:tcW w:w="1526" w:type="dxa"/>
          </w:tcPr>
          <w:p w:rsidR="00766DF3" w:rsidRPr="001468DB" w:rsidRDefault="00766DF3" w:rsidP="002A6E3E">
            <w:pPr>
              <w:rPr>
                <w:noProof/>
                <w:sz w:val="16"/>
                <w:szCs w:val="16"/>
              </w:rPr>
            </w:pPr>
            <w:r w:rsidRPr="00C06721">
              <w:rPr>
                <w:noProof/>
                <w:sz w:val="16"/>
                <w:szCs w:val="16"/>
              </w:rPr>
              <w:t>Bus is Closed.</w:t>
            </w:r>
          </w:p>
        </w:tc>
        <w:tc>
          <w:tcPr>
            <w:tcW w:w="70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-8605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Read, Write, Flush, BeginRead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funkció használatához először meg kell nyitni a buszt.</w:t>
            </w:r>
          </w:p>
        </w:tc>
      </w:tr>
      <w:tr w:rsidR="00766DF3" w:rsidTr="002A6E3E">
        <w:tc>
          <w:tcPr>
            <w:tcW w:w="1526" w:type="dxa"/>
          </w:tcPr>
          <w:p w:rsidR="00766DF3" w:rsidRPr="00C06721" w:rsidRDefault="00766DF3" w:rsidP="002A6E3E">
            <w:pPr>
              <w:rPr>
                <w:noProof/>
                <w:sz w:val="16"/>
                <w:szCs w:val="16"/>
              </w:rPr>
            </w:pPr>
            <w:r w:rsidRPr="00A5367E">
              <w:rPr>
                <w:noProof/>
                <w:sz w:val="16"/>
                <w:szCs w:val="16"/>
              </w:rPr>
              <w:t>Frame Buffer cannot be null.</w:t>
            </w:r>
          </w:p>
        </w:tc>
        <w:tc>
          <w:tcPr>
            <w:tcW w:w="70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-8606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Read, Write, BeginRead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paraméterként átadott üzeneteket tároló tömb nem lehet inicializálatlan.</w:t>
            </w:r>
          </w:p>
        </w:tc>
      </w:tr>
      <w:tr w:rsidR="00766DF3" w:rsidTr="002A6E3E">
        <w:tc>
          <w:tcPr>
            <w:tcW w:w="1526" w:type="dxa"/>
          </w:tcPr>
          <w:p w:rsidR="00766DF3" w:rsidRPr="00A5367E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Unable to open the bus.</w:t>
            </w:r>
          </w:p>
        </w:tc>
        <w:tc>
          <w:tcPr>
            <w:tcW w:w="70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-8607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Open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buszt nem lehet megnyitni, mivel az adapter nem kerül alapállapotba (</w:t>
            </w:r>
            <w:proofErr w:type="spellStart"/>
            <w:r>
              <w:rPr>
                <w:sz w:val="16"/>
                <w:szCs w:val="16"/>
              </w:rPr>
              <w:t>IDLE</w:t>
            </w:r>
            <w:proofErr w:type="spellEnd"/>
            <w:r>
              <w:rPr>
                <w:sz w:val="16"/>
                <w:szCs w:val="16"/>
              </w:rPr>
              <w:t>).</w:t>
            </w:r>
          </w:p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Lehetséges megoldások:</w:t>
            </w:r>
          </w:p>
          <w:p w:rsidR="00766DF3" w:rsidRDefault="00766DF3" w:rsidP="002A6E3E">
            <w:pPr>
              <w:pStyle w:val="Listaszerbekezds"/>
              <w:numPr>
                <w:ilvl w:val="0"/>
                <w:numId w:val="4"/>
              </w:numPr>
              <w:ind w:left="176" w:hanging="14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ismételje meg az Open metódust</w:t>
            </w:r>
          </w:p>
          <w:p w:rsidR="00766DF3" w:rsidRDefault="00766DF3" w:rsidP="002A6E3E">
            <w:pPr>
              <w:pStyle w:val="Listaszerbekezds"/>
              <w:numPr>
                <w:ilvl w:val="0"/>
                <w:numId w:val="4"/>
              </w:numPr>
              <w:ind w:left="176" w:hanging="14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</w:t>
            </w:r>
            <w:r w:rsidRPr="00CC3B7B">
              <w:rPr>
                <w:sz w:val="16"/>
                <w:szCs w:val="16"/>
              </w:rPr>
              <w:t xml:space="preserve">asználja a </w:t>
            </w:r>
            <w:proofErr w:type="spellStart"/>
            <w:r w:rsidRPr="00CC3B7B">
              <w:rPr>
                <w:sz w:val="16"/>
                <w:szCs w:val="16"/>
              </w:rPr>
              <w:t>Reset</w:t>
            </w:r>
            <w:proofErr w:type="spellEnd"/>
            <w:r>
              <w:rPr>
                <w:sz w:val="16"/>
                <w:szCs w:val="16"/>
              </w:rPr>
              <w:t xml:space="preserve"> metódust</w:t>
            </w:r>
          </w:p>
          <w:p w:rsidR="00766DF3" w:rsidRPr="00CC3B7B" w:rsidRDefault="00766DF3" w:rsidP="002A6E3E">
            <w:pPr>
              <w:pStyle w:val="Listaszerbekezds"/>
              <w:numPr>
                <w:ilvl w:val="0"/>
                <w:numId w:val="4"/>
              </w:numPr>
              <w:ind w:left="176" w:hanging="14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indítsa újra az adaptert</w:t>
            </w:r>
            <w:r w:rsidRPr="00CC3B7B">
              <w:rPr>
                <w:sz w:val="16"/>
                <w:szCs w:val="16"/>
              </w:rPr>
              <w:t xml:space="preserve"> </w:t>
            </w:r>
          </w:p>
        </w:tc>
      </w:tr>
      <w:tr w:rsidR="00766DF3" w:rsidTr="002A6E3E">
        <w:tc>
          <w:tcPr>
            <w:tcW w:w="1526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 w:rsidRPr="005A1D5E">
              <w:rPr>
                <w:noProof/>
                <w:sz w:val="16"/>
                <w:szCs w:val="16"/>
              </w:rPr>
              <w:t>The bus is already opened</w:t>
            </w:r>
            <w:r>
              <w:rPr>
                <w:noProof/>
                <w:sz w:val="16"/>
                <w:szCs w:val="16"/>
              </w:rPr>
              <w:t>.</w:t>
            </w:r>
          </w:p>
        </w:tc>
        <w:tc>
          <w:tcPr>
            <w:tcW w:w="70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-8608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Open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megnyitott buszt ismételten nem lehetséges megnyitni.</w:t>
            </w:r>
          </w:p>
        </w:tc>
      </w:tr>
      <w:tr w:rsidR="00766DF3" w:rsidTr="002A6E3E">
        <w:tc>
          <w:tcPr>
            <w:tcW w:w="1526" w:type="dxa"/>
          </w:tcPr>
          <w:p w:rsidR="00766DF3" w:rsidRPr="005A1D5E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Write timeout error.</w:t>
            </w:r>
          </w:p>
        </w:tc>
        <w:tc>
          <w:tcPr>
            <w:tcW w:w="70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-8609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Write</w:t>
            </w:r>
            <w:proofErr w:type="spellEnd"/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WinUSB</w:t>
            </w:r>
            <w:proofErr w:type="spellEnd"/>
            <w:r>
              <w:rPr>
                <w:sz w:val="16"/>
                <w:szCs w:val="16"/>
              </w:rPr>
              <w:t>,</w:t>
            </w:r>
          </w:p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Az adapter várakozási sorában annyi üzenetet torlódott fel, hogy 7000ms alatt több üzentet már nem tudott fogadni.</w:t>
            </w:r>
          </w:p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hiba lehetséges okai:</w:t>
            </w:r>
          </w:p>
          <w:p w:rsidR="00766DF3" w:rsidRPr="007B13DE" w:rsidRDefault="00766DF3" w:rsidP="002A6E3E">
            <w:pPr>
              <w:pStyle w:val="Listaszerbekezds"/>
              <w:numPr>
                <w:ilvl w:val="0"/>
                <w:numId w:val="4"/>
              </w:numPr>
              <w:ind w:left="176" w:hanging="14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buszon nincs olyan eszköz, ami nyugtázza az elküldött üzenetet </w:t>
            </w:r>
            <w:r w:rsidRPr="007B13DE">
              <w:rPr>
                <w:sz w:val="16"/>
                <w:szCs w:val="16"/>
              </w:rPr>
              <w:t>(ellenőrizze a CAN hibaszámlálók állapotát)</w:t>
            </w:r>
          </w:p>
          <w:p w:rsidR="00766DF3" w:rsidRPr="007B13DE" w:rsidRDefault="00766DF3" w:rsidP="002A6E3E">
            <w:pPr>
              <w:pStyle w:val="Listaszerbekezds"/>
              <w:numPr>
                <w:ilvl w:val="0"/>
                <w:numId w:val="4"/>
              </w:numPr>
              <w:ind w:left="176" w:hanging="14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rosszul választotta meg az adapter átviteli sebességét, ellenőrizze a megnyitáskor használt átviteli sebesség paramétert.</w:t>
            </w:r>
          </w:p>
        </w:tc>
      </w:tr>
      <w:tr w:rsidR="00766DF3" w:rsidTr="002A6E3E">
        <w:tc>
          <w:tcPr>
            <w:tcW w:w="1526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Sync Error.</w:t>
            </w:r>
          </w:p>
        </w:tc>
        <w:tc>
          <w:tcPr>
            <w:tcW w:w="70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-8610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AttrGet, AttrSet, Service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Alacsonyszintű s</w:t>
            </w:r>
            <w:r w:rsidRPr="002249F7">
              <w:rPr>
                <w:sz w:val="16"/>
                <w:szCs w:val="16"/>
              </w:rPr>
              <w:t xml:space="preserve">zinkronizációs </w:t>
            </w:r>
            <w:r>
              <w:rPr>
                <w:sz w:val="16"/>
                <w:szCs w:val="16"/>
              </w:rPr>
              <w:t>hiba. A probléma elhárításához bontsa, a kapcsolatot majd kapcsolódjon ismét (</w:t>
            </w:r>
            <w:r w:rsidRPr="002249F7">
              <w:rPr>
                <w:sz w:val="16"/>
                <w:szCs w:val="16"/>
                <w:highlight w:val="yellow"/>
              </w:rPr>
              <w:t>egyes esetekben az adapter újraindítása szükséges)</w:t>
            </w:r>
          </w:p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Abban az esetben, ha a probléma állandó jelleggel fennáll, akkor lépjen kapcsolatba a szupporttal.</w:t>
            </w:r>
          </w:p>
        </w:tc>
      </w:tr>
      <w:tr w:rsidR="00766DF3" w:rsidTr="002A6E3E">
        <w:tc>
          <w:tcPr>
            <w:tcW w:w="1526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Attr Frame Error.</w:t>
            </w:r>
          </w:p>
        </w:tc>
        <w:tc>
          <w:tcPr>
            <w:tcW w:w="70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-8611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AttrGet, AttrSet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Alacsonyszintű kommunikációs</w:t>
            </w:r>
            <w:r w:rsidRPr="002249F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hiba. A probléma elhárításához bontsa, a kapcsolatot majd kapcsolódjon ismét. Abban az esetben, ha a probléma állandó jelleggel fennáll, akkor kérjük lépjen kapcsolatba a szupporttal.</w:t>
            </w:r>
          </w:p>
        </w:tc>
      </w:tr>
      <w:tr w:rsidR="00766DF3" w:rsidTr="002A6E3E">
        <w:tc>
          <w:tcPr>
            <w:tcW w:w="1526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Service</w:t>
            </w:r>
            <w:r w:rsidRPr="00991016">
              <w:rPr>
                <w:noProof/>
                <w:sz w:val="16"/>
                <w:szCs w:val="16"/>
              </w:rPr>
              <w:t xml:space="preserve"> Frame Error.</w:t>
            </w:r>
          </w:p>
        </w:tc>
        <w:tc>
          <w:tcPr>
            <w:tcW w:w="70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-8612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Service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FA206E">
              <w:rPr>
                <w:sz w:val="16"/>
                <w:szCs w:val="16"/>
              </w:rPr>
              <w:t>Alacsonyszintű kommunikációs hiba. . A probléma elhárításához bontsa, a kapcsolatot majd kapcsolódjon ismét. Abban az esetben, ha a probléma állandó jelleggel fennáll, akkor</w:t>
            </w:r>
            <w:r>
              <w:rPr>
                <w:sz w:val="16"/>
                <w:szCs w:val="16"/>
              </w:rPr>
              <w:t xml:space="preserve"> kérjük</w:t>
            </w:r>
            <w:r w:rsidRPr="00FA206E">
              <w:rPr>
                <w:sz w:val="16"/>
                <w:szCs w:val="16"/>
              </w:rPr>
              <w:t xml:space="preserve"> lépjen kapcsolatba a szupporttal.</w:t>
            </w:r>
          </w:p>
        </w:tc>
      </w:tr>
    </w:tbl>
    <w:p w:rsidR="00766DF3" w:rsidRDefault="00766DF3" w:rsidP="00766DF3"/>
    <w:tbl>
      <w:tblPr>
        <w:tblStyle w:val="Rcsostblzat"/>
        <w:tblW w:w="9180" w:type="dxa"/>
        <w:tblLayout w:type="fixed"/>
        <w:tblLook w:val="04A0" w:firstRow="1" w:lastRow="0" w:firstColumn="1" w:lastColumn="0" w:noHBand="0" w:noVBand="1"/>
      </w:tblPr>
      <w:tblGrid>
        <w:gridCol w:w="1526"/>
        <w:gridCol w:w="709"/>
        <w:gridCol w:w="1984"/>
        <w:gridCol w:w="1559"/>
        <w:gridCol w:w="3402"/>
      </w:tblGrid>
      <w:tr w:rsidR="00766DF3" w:rsidTr="002A6E3E">
        <w:tc>
          <w:tcPr>
            <w:tcW w:w="1526" w:type="dxa"/>
            <w:vMerge w:val="restart"/>
          </w:tcPr>
          <w:p w:rsidR="00766DF3" w:rsidRDefault="00766DF3" w:rsidP="002A6E3E">
            <w:pPr>
              <w:jc w:val="center"/>
            </w:pPr>
            <w:r>
              <w:t>Üzenet</w:t>
            </w:r>
          </w:p>
        </w:tc>
        <w:tc>
          <w:tcPr>
            <w:tcW w:w="709" w:type="dxa"/>
            <w:vMerge w:val="restart"/>
          </w:tcPr>
          <w:p w:rsidR="00766DF3" w:rsidRDefault="00766DF3" w:rsidP="002A6E3E">
            <w:pPr>
              <w:jc w:val="center"/>
            </w:pPr>
            <w:r>
              <w:t>Kód</w:t>
            </w:r>
          </w:p>
        </w:tc>
        <w:tc>
          <w:tcPr>
            <w:tcW w:w="3543" w:type="dxa"/>
            <w:gridSpan w:val="2"/>
          </w:tcPr>
          <w:p w:rsidR="00766DF3" w:rsidRDefault="00766DF3" w:rsidP="002A6E3E">
            <w:pPr>
              <w:jc w:val="center"/>
            </w:pPr>
            <w:r>
              <w:t>Forrás</w:t>
            </w:r>
          </w:p>
        </w:tc>
        <w:tc>
          <w:tcPr>
            <w:tcW w:w="3402" w:type="dxa"/>
            <w:vMerge w:val="restart"/>
          </w:tcPr>
          <w:p w:rsidR="00766DF3" w:rsidRDefault="00766DF3" w:rsidP="002A6E3E">
            <w:pPr>
              <w:tabs>
                <w:tab w:val="left" w:pos="810"/>
              </w:tabs>
              <w:jc w:val="center"/>
            </w:pPr>
            <w:r>
              <w:t>Leírás</w:t>
            </w:r>
          </w:p>
        </w:tc>
      </w:tr>
      <w:tr w:rsidR="00766DF3" w:rsidTr="002A6E3E">
        <w:tc>
          <w:tcPr>
            <w:tcW w:w="1526" w:type="dxa"/>
            <w:vMerge/>
          </w:tcPr>
          <w:p w:rsidR="00766DF3" w:rsidRDefault="00766DF3" w:rsidP="002A6E3E"/>
        </w:tc>
        <w:tc>
          <w:tcPr>
            <w:tcW w:w="709" w:type="dxa"/>
            <w:vMerge/>
          </w:tcPr>
          <w:p w:rsidR="00766DF3" w:rsidRDefault="00766DF3" w:rsidP="002A6E3E">
            <w:pPr>
              <w:jc w:val="center"/>
            </w:pPr>
          </w:p>
        </w:tc>
        <w:tc>
          <w:tcPr>
            <w:tcW w:w="1984" w:type="dxa"/>
          </w:tcPr>
          <w:p w:rsidR="00766DF3" w:rsidRDefault="00766DF3" w:rsidP="002A6E3E">
            <w:pPr>
              <w:jc w:val="center"/>
            </w:pPr>
            <w:r>
              <w:t>Metódus</w:t>
            </w:r>
          </w:p>
        </w:tc>
        <w:tc>
          <w:tcPr>
            <w:tcW w:w="1559" w:type="dxa"/>
          </w:tcPr>
          <w:p w:rsidR="00766DF3" w:rsidRDefault="00766DF3" w:rsidP="002A6E3E">
            <w:pPr>
              <w:jc w:val="center"/>
            </w:pPr>
            <w:r>
              <w:t>Modul</w:t>
            </w:r>
          </w:p>
        </w:tc>
        <w:tc>
          <w:tcPr>
            <w:tcW w:w="3402" w:type="dxa"/>
            <w:vMerge/>
          </w:tcPr>
          <w:p w:rsidR="00766DF3" w:rsidRDefault="00766DF3" w:rsidP="002A6E3E">
            <w:pPr>
              <w:jc w:val="center"/>
            </w:pPr>
          </w:p>
        </w:tc>
      </w:tr>
      <w:tr w:rsidR="00766DF3" w:rsidTr="002A6E3E">
        <w:tc>
          <w:tcPr>
            <w:tcW w:w="1526" w:type="dxa"/>
          </w:tcPr>
          <w:p w:rsidR="00766DF3" w:rsidRPr="001500D0" w:rsidRDefault="00766DF3" w:rsidP="002A6E3E">
            <w:pPr>
              <w:rPr>
                <w:noProof/>
                <w:sz w:val="16"/>
                <w:szCs w:val="16"/>
              </w:rPr>
            </w:pPr>
            <w:r w:rsidRPr="00F0384F">
              <w:rPr>
                <w:noProof/>
                <w:sz w:val="16"/>
                <w:szCs w:val="16"/>
              </w:rPr>
              <w:t>Attribute value is invalid.</w:t>
            </w:r>
          </w:p>
        </w:tc>
        <w:tc>
          <w:tcPr>
            <w:tcW w:w="709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-8613</w:t>
            </w:r>
          </w:p>
        </w:tc>
        <w:tc>
          <w:tcPr>
            <w:tcW w:w="1984" w:type="dxa"/>
          </w:tcPr>
          <w:p w:rsidR="00766DF3" w:rsidRPr="001500D0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AttrSet, Service, Open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Az attribútum paramétere érvénytelen. A paraméter értékét ellenőrizze az </w:t>
            </w:r>
            <w:hyperlink w:anchor="_Attribútumok_-_paraméterek" w:history="1">
              <w:r w:rsidRPr="00821116">
                <w:rPr>
                  <w:rStyle w:val="Hiperhivatkozs"/>
                  <w:sz w:val="16"/>
                  <w:szCs w:val="16"/>
                </w:rPr>
                <w:t>Attribútumok – paraméterek</w:t>
              </w:r>
            </w:hyperlink>
            <w:r>
              <w:rPr>
                <w:sz w:val="16"/>
                <w:szCs w:val="16"/>
              </w:rPr>
              <w:t xml:space="preserve"> című pontban.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Megjegyzés: Nem támogatott átviteli sebesség esetén ezt az üzenetet dobja az Open metódus. Támogatott átviteli sebesség listáját a </w:t>
            </w:r>
            <w:proofErr w:type="spellStart"/>
            <w:r w:rsidRPr="00DA3732">
              <w:rPr>
                <w:sz w:val="16"/>
                <w:szCs w:val="16"/>
                <w:highlight w:val="yellow"/>
              </w:rPr>
              <w:t>xxx</w:t>
            </w:r>
            <w:proofErr w:type="spellEnd"/>
            <w:r>
              <w:rPr>
                <w:sz w:val="16"/>
                <w:szCs w:val="16"/>
              </w:rPr>
              <w:t xml:space="preserve"> című pontban találja.</w:t>
            </w:r>
          </w:p>
        </w:tc>
      </w:tr>
      <w:tr w:rsidR="00766DF3" w:rsidTr="002A6E3E">
        <w:tc>
          <w:tcPr>
            <w:tcW w:w="1526" w:type="dxa"/>
          </w:tcPr>
          <w:p w:rsidR="00766DF3" w:rsidRPr="00F0384F" w:rsidRDefault="00766DF3" w:rsidP="002A6E3E">
            <w:pPr>
              <w:rPr>
                <w:noProof/>
                <w:sz w:val="16"/>
                <w:szCs w:val="16"/>
              </w:rPr>
            </w:pPr>
            <w:r w:rsidRPr="00365158">
              <w:rPr>
                <w:noProof/>
                <w:sz w:val="16"/>
                <w:szCs w:val="16"/>
              </w:rPr>
              <w:t>Attribute value is not supported.</w:t>
            </w:r>
          </w:p>
        </w:tc>
        <w:tc>
          <w:tcPr>
            <w:tcW w:w="709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-8614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AttrSet, Service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365158">
              <w:rPr>
                <w:sz w:val="16"/>
                <w:szCs w:val="16"/>
              </w:rPr>
              <w:t xml:space="preserve">Az attribútum paramétere </w:t>
            </w:r>
            <w:r>
              <w:rPr>
                <w:sz w:val="16"/>
                <w:szCs w:val="16"/>
              </w:rPr>
              <w:t>nem támogatott</w:t>
            </w:r>
            <w:r w:rsidRPr="00365158">
              <w:rPr>
                <w:sz w:val="16"/>
                <w:szCs w:val="16"/>
              </w:rPr>
              <w:t xml:space="preserve">. A paraméter értékét ellenőrizze az </w:t>
            </w:r>
            <w:hyperlink w:anchor="_Attribútumok_-_paraméterek" w:history="1">
              <w:r w:rsidRPr="00365158">
                <w:rPr>
                  <w:rStyle w:val="Hiperhivatkozs"/>
                  <w:sz w:val="16"/>
                  <w:szCs w:val="16"/>
                </w:rPr>
                <w:t>Attribútumok – paraméterek</w:t>
              </w:r>
            </w:hyperlink>
            <w:r w:rsidRPr="00365158">
              <w:rPr>
                <w:sz w:val="16"/>
                <w:szCs w:val="16"/>
              </w:rPr>
              <w:t xml:space="preserve"> című pontban</w:t>
            </w:r>
          </w:p>
        </w:tc>
      </w:tr>
      <w:tr w:rsidR="00766DF3" w:rsidTr="002A6E3E">
        <w:tc>
          <w:tcPr>
            <w:tcW w:w="1526" w:type="dxa"/>
          </w:tcPr>
          <w:p w:rsidR="00766DF3" w:rsidRPr="00365158" w:rsidRDefault="00766DF3" w:rsidP="002A6E3E">
            <w:pPr>
              <w:rPr>
                <w:noProof/>
                <w:sz w:val="16"/>
                <w:szCs w:val="16"/>
              </w:rPr>
            </w:pPr>
            <w:r w:rsidRPr="00365158">
              <w:rPr>
                <w:noProof/>
                <w:sz w:val="16"/>
                <w:szCs w:val="16"/>
              </w:rPr>
              <w:t>Attribute id is unknown.</w:t>
            </w:r>
          </w:p>
        </w:tc>
        <w:tc>
          <w:tcPr>
            <w:tcW w:w="709" w:type="dxa"/>
          </w:tcPr>
          <w:p w:rsidR="00766DF3" w:rsidRPr="001500D0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-8615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AttrGet, AttrSet, Service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Az attribútum ismerten.</w:t>
            </w:r>
            <w:r w:rsidRPr="00FA206E">
              <w:rPr>
                <w:sz w:val="16"/>
                <w:szCs w:val="16"/>
              </w:rPr>
              <w:t xml:space="preserve"> Abban az esetben, ha a probléma állandó jelleggel fennáll, akkor </w:t>
            </w:r>
            <w:r>
              <w:rPr>
                <w:sz w:val="16"/>
                <w:szCs w:val="16"/>
              </w:rPr>
              <w:t xml:space="preserve">kérjük </w:t>
            </w:r>
            <w:r w:rsidRPr="00FA206E">
              <w:rPr>
                <w:sz w:val="16"/>
                <w:szCs w:val="16"/>
              </w:rPr>
              <w:t>lépjen kapcsolatba a szupporttal.</w:t>
            </w:r>
          </w:p>
        </w:tc>
      </w:tr>
      <w:tr w:rsidR="00766DF3" w:rsidTr="002A6E3E">
        <w:tc>
          <w:tcPr>
            <w:tcW w:w="1526" w:type="dxa"/>
          </w:tcPr>
          <w:p w:rsidR="00766DF3" w:rsidRPr="00365158" w:rsidRDefault="00766DF3" w:rsidP="002A6E3E">
            <w:pPr>
              <w:rPr>
                <w:noProof/>
                <w:sz w:val="16"/>
                <w:szCs w:val="16"/>
              </w:rPr>
            </w:pPr>
            <w:r w:rsidRPr="00D117B1">
              <w:rPr>
                <w:noProof/>
                <w:sz w:val="16"/>
                <w:szCs w:val="16"/>
              </w:rPr>
              <w:t>Attribute value out of range.</w:t>
            </w:r>
          </w:p>
        </w:tc>
        <w:tc>
          <w:tcPr>
            <w:tcW w:w="70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D117B1">
              <w:rPr>
                <w:sz w:val="16"/>
                <w:szCs w:val="16"/>
              </w:rPr>
              <w:t>-8616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AttrSet, Service</w:t>
            </w:r>
          </w:p>
        </w:tc>
        <w:tc>
          <w:tcPr>
            <w:tcW w:w="155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1500D0">
              <w:rPr>
                <w:sz w:val="16"/>
                <w:szCs w:val="16"/>
              </w:rPr>
              <w:t>MCAN120803.dll</w:t>
            </w:r>
            <w:r>
              <w:rPr>
                <w:sz w:val="16"/>
                <w:szCs w:val="16"/>
              </w:rPr>
              <w:t>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D964B4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Attribútum paramétere az értelmezési tartományon kívül esik.</w:t>
            </w:r>
          </w:p>
        </w:tc>
      </w:tr>
      <w:tr w:rsidR="00766DF3" w:rsidTr="002A6E3E">
        <w:tc>
          <w:tcPr>
            <w:tcW w:w="1526" w:type="dxa"/>
          </w:tcPr>
          <w:p w:rsidR="00766DF3" w:rsidRPr="00D117B1" w:rsidRDefault="00766DF3" w:rsidP="002A6E3E">
            <w:pPr>
              <w:rPr>
                <w:noProof/>
                <w:sz w:val="16"/>
                <w:szCs w:val="16"/>
              </w:rPr>
            </w:pPr>
            <w:r w:rsidRPr="00EC5DAC">
              <w:rPr>
                <w:noProof/>
                <w:sz w:val="16"/>
                <w:szCs w:val="16"/>
              </w:rPr>
              <w:t>This function not supported in this mode.</w:t>
            </w:r>
          </w:p>
        </w:tc>
        <w:tc>
          <w:tcPr>
            <w:tcW w:w="709" w:type="dxa"/>
          </w:tcPr>
          <w:p w:rsidR="00766DF3" w:rsidRPr="00D117B1" w:rsidRDefault="00766DF3" w:rsidP="002A6E3E">
            <w:pPr>
              <w:rPr>
                <w:sz w:val="16"/>
                <w:szCs w:val="16"/>
              </w:rPr>
            </w:pPr>
            <w:r w:rsidRPr="00EC5DAC">
              <w:rPr>
                <w:sz w:val="16"/>
                <w:szCs w:val="16"/>
              </w:rPr>
              <w:t>-8617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AttrSet, Service</w:t>
            </w:r>
          </w:p>
        </w:tc>
        <w:tc>
          <w:tcPr>
            <w:tcW w:w="1559" w:type="dxa"/>
          </w:tcPr>
          <w:p w:rsidR="00766DF3" w:rsidRPr="00240493" w:rsidRDefault="00766DF3" w:rsidP="002A6E3E">
            <w:pPr>
              <w:rPr>
                <w:sz w:val="16"/>
                <w:szCs w:val="16"/>
              </w:rPr>
            </w:pPr>
            <w:r w:rsidRPr="00240493">
              <w:rPr>
                <w:sz w:val="16"/>
                <w:szCs w:val="16"/>
              </w:rPr>
              <w:t>MCAN120803.dll,</w:t>
            </w:r>
          </w:p>
          <w:p w:rsidR="00766DF3" w:rsidRPr="001500D0" w:rsidRDefault="00766DF3" w:rsidP="002A6E3E">
            <w:pPr>
              <w:rPr>
                <w:sz w:val="16"/>
                <w:szCs w:val="16"/>
              </w:rPr>
            </w:pPr>
            <w:r w:rsidRPr="00240493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Az attribútum módosítás az adott módban nem lehetséges. pl.: Megnyitott busz esetén a buszlezárás nem aktiválható.</w:t>
            </w:r>
          </w:p>
        </w:tc>
      </w:tr>
      <w:tr w:rsidR="00766DF3" w:rsidTr="002A6E3E">
        <w:tc>
          <w:tcPr>
            <w:tcW w:w="1526" w:type="dxa"/>
          </w:tcPr>
          <w:p w:rsidR="00766DF3" w:rsidRPr="00EC5DAC" w:rsidRDefault="00766DF3" w:rsidP="002A6E3E">
            <w:pPr>
              <w:rPr>
                <w:noProof/>
                <w:sz w:val="16"/>
                <w:szCs w:val="16"/>
              </w:rPr>
            </w:pPr>
            <w:r w:rsidRPr="001411F9">
              <w:rPr>
                <w:noProof/>
                <w:sz w:val="16"/>
                <w:szCs w:val="16"/>
              </w:rPr>
              <w:t>Attriubte is readonly.</w:t>
            </w:r>
          </w:p>
        </w:tc>
        <w:tc>
          <w:tcPr>
            <w:tcW w:w="709" w:type="dxa"/>
          </w:tcPr>
          <w:p w:rsidR="00766DF3" w:rsidRPr="00D117B1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-8618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AttrSet, Service</w:t>
            </w:r>
          </w:p>
        </w:tc>
        <w:tc>
          <w:tcPr>
            <w:tcW w:w="1559" w:type="dxa"/>
          </w:tcPr>
          <w:p w:rsidR="00766DF3" w:rsidRPr="001411F9" w:rsidRDefault="00766DF3" w:rsidP="002A6E3E">
            <w:pPr>
              <w:rPr>
                <w:sz w:val="16"/>
                <w:szCs w:val="16"/>
              </w:rPr>
            </w:pPr>
            <w:r w:rsidRPr="001411F9">
              <w:rPr>
                <w:sz w:val="16"/>
                <w:szCs w:val="16"/>
              </w:rPr>
              <w:t>MCAN120803.dll,</w:t>
            </w:r>
          </w:p>
          <w:p w:rsidR="00766DF3" w:rsidRPr="00240493" w:rsidRDefault="00766DF3" w:rsidP="002A6E3E">
            <w:pPr>
              <w:rPr>
                <w:sz w:val="16"/>
                <w:szCs w:val="16"/>
              </w:rPr>
            </w:pPr>
            <w:r w:rsidRPr="001411F9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Pr="001411F9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Nincs jogosultága az attribútum módosítására. A C</w:t>
            </w:r>
            <w:r>
              <w:rPr>
                <w:sz w:val="16"/>
                <w:szCs w:val="16"/>
                <w:lang w:val="en-US"/>
              </w:rPr>
              <w:t xml:space="preserve"># </w:t>
            </w:r>
            <w:r>
              <w:rPr>
                <w:sz w:val="16"/>
                <w:szCs w:val="16"/>
              </w:rPr>
              <w:t xml:space="preserve">és a LabVIEW </w:t>
            </w:r>
            <w:proofErr w:type="spellStart"/>
            <w:r>
              <w:rPr>
                <w:sz w:val="16"/>
                <w:szCs w:val="16"/>
              </w:rPr>
              <w:t>API</w:t>
            </w:r>
            <w:proofErr w:type="spellEnd"/>
            <w:r>
              <w:rPr>
                <w:sz w:val="16"/>
                <w:szCs w:val="16"/>
              </w:rPr>
              <w:t xml:space="preserve"> ezt kizárja. </w:t>
            </w:r>
            <w:r w:rsidRPr="00FA206E">
              <w:rPr>
                <w:sz w:val="16"/>
                <w:szCs w:val="16"/>
              </w:rPr>
              <w:t xml:space="preserve">Abban az esetben, ha a probléma állandó jelleggel fennáll, akkor </w:t>
            </w:r>
            <w:r>
              <w:rPr>
                <w:sz w:val="16"/>
                <w:szCs w:val="16"/>
              </w:rPr>
              <w:t xml:space="preserve">kérjük </w:t>
            </w:r>
            <w:r w:rsidRPr="00FA206E">
              <w:rPr>
                <w:sz w:val="16"/>
                <w:szCs w:val="16"/>
              </w:rPr>
              <w:t>lépjen kapcsolatba a szupporttal.</w:t>
            </w:r>
          </w:p>
        </w:tc>
      </w:tr>
      <w:tr w:rsidR="00766DF3" w:rsidTr="002A6E3E">
        <w:tc>
          <w:tcPr>
            <w:tcW w:w="1526" w:type="dxa"/>
          </w:tcPr>
          <w:p w:rsidR="00766DF3" w:rsidRPr="001411F9" w:rsidRDefault="00766DF3" w:rsidP="002A6E3E">
            <w:pPr>
              <w:rPr>
                <w:noProof/>
                <w:sz w:val="16"/>
                <w:szCs w:val="16"/>
              </w:rPr>
            </w:pPr>
            <w:r w:rsidRPr="00E20870">
              <w:rPr>
                <w:noProof/>
                <w:sz w:val="16"/>
                <w:szCs w:val="16"/>
              </w:rPr>
              <w:t>Unknown status.</w:t>
            </w:r>
          </w:p>
        </w:tc>
        <w:tc>
          <w:tcPr>
            <w:tcW w:w="709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 w:rsidRPr="00E20870">
              <w:rPr>
                <w:sz w:val="16"/>
                <w:szCs w:val="16"/>
              </w:rPr>
              <w:t>-8619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AttrGet, AttrSet, Service</w:t>
            </w:r>
          </w:p>
        </w:tc>
        <w:tc>
          <w:tcPr>
            <w:tcW w:w="1559" w:type="dxa"/>
          </w:tcPr>
          <w:p w:rsidR="00766DF3" w:rsidRPr="001411F9" w:rsidRDefault="00766DF3" w:rsidP="002A6E3E">
            <w:pPr>
              <w:rPr>
                <w:sz w:val="16"/>
                <w:szCs w:val="16"/>
              </w:rPr>
            </w:pPr>
            <w:r w:rsidRPr="001411F9">
              <w:rPr>
                <w:sz w:val="16"/>
                <w:szCs w:val="16"/>
              </w:rPr>
              <w:t>MCAN120803.dll,</w:t>
            </w:r>
          </w:p>
          <w:p w:rsidR="00766DF3" w:rsidRPr="001411F9" w:rsidRDefault="00766DF3" w:rsidP="002A6E3E">
            <w:pPr>
              <w:rPr>
                <w:sz w:val="16"/>
                <w:szCs w:val="16"/>
              </w:rPr>
            </w:pPr>
            <w:r w:rsidRPr="001411F9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státus nem ismert, vagy még nem ismert.</w:t>
            </w:r>
          </w:p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Ellenőrizze, hogy az elérhető legfrissebb fejlesztőkörnyezetet használja vagy kérjük lépjen kapcsolatba a szupporttal.</w:t>
            </w:r>
          </w:p>
        </w:tc>
      </w:tr>
      <w:tr w:rsidR="00766DF3" w:rsidTr="002A6E3E">
        <w:tc>
          <w:tcPr>
            <w:tcW w:w="1526" w:type="dxa"/>
          </w:tcPr>
          <w:p w:rsidR="00766DF3" w:rsidRPr="00E20870" w:rsidRDefault="00766DF3" w:rsidP="002A6E3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Null Reference E</w:t>
            </w:r>
            <w:r w:rsidRPr="00756255">
              <w:rPr>
                <w:noProof/>
                <w:sz w:val="16"/>
                <w:szCs w:val="16"/>
              </w:rPr>
              <w:t>xception</w:t>
            </w:r>
            <w:r>
              <w:rPr>
                <w:noProof/>
                <w:sz w:val="16"/>
                <w:szCs w:val="16"/>
              </w:rPr>
              <w:t>.</w:t>
            </w:r>
          </w:p>
        </w:tc>
        <w:tc>
          <w:tcPr>
            <w:tcW w:w="709" w:type="dxa"/>
          </w:tcPr>
          <w:p w:rsidR="00766DF3" w:rsidRPr="00E20870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-8620</w:t>
            </w:r>
          </w:p>
        </w:tc>
        <w:tc>
          <w:tcPr>
            <w:tcW w:w="1984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Általános</w:t>
            </w:r>
          </w:p>
        </w:tc>
        <w:tc>
          <w:tcPr>
            <w:tcW w:w="1559" w:type="dxa"/>
          </w:tcPr>
          <w:p w:rsidR="00766DF3" w:rsidRPr="001411F9" w:rsidRDefault="00766DF3" w:rsidP="002A6E3E">
            <w:pPr>
              <w:rPr>
                <w:sz w:val="16"/>
                <w:szCs w:val="16"/>
              </w:rPr>
            </w:pPr>
            <w:r w:rsidRPr="001411F9">
              <w:rPr>
                <w:sz w:val="16"/>
                <w:szCs w:val="16"/>
              </w:rPr>
              <w:t>MCAN120803.lvlib</w:t>
            </w:r>
          </w:p>
        </w:tc>
        <w:tc>
          <w:tcPr>
            <w:tcW w:w="3402" w:type="dxa"/>
          </w:tcPr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referencia típus nem kapott értéket.</w:t>
            </w:r>
          </w:p>
          <w:p w:rsidR="00766DF3" w:rsidRDefault="00766DF3" w:rsidP="002A6E3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Lehetséges problémák:</w:t>
            </w:r>
          </w:p>
          <w:p w:rsidR="00766DF3" w:rsidRDefault="00766DF3" w:rsidP="002A6E3E">
            <w:pPr>
              <w:rPr>
                <w:sz w:val="16"/>
                <w:szCs w:val="16"/>
              </w:rPr>
            </w:pPr>
            <w:proofErr w:type="spellStart"/>
            <w:r w:rsidRPr="00AB28F2">
              <w:rPr>
                <w:sz w:val="16"/>
                <w:szCs w:val="16"/>
                <w:highlight w:val="yellow"/>
              </w:rPr>
              <w:t>xxx</w:t>
            </w:r>
            <w:proofErr w:type="spellEnd"/>
          </w:p>
          <w:p w:rsidR="00766DF3" w:rsidRPr="00330C14" w:rsidRDefault="00766DF3" w:rsidP="002A6E3E">
            <w:pPr>
              <w:pStyle w:val="Listaszerbekezds"/>
              <w:numPr>
                <w:ilvl w:val="0"/>
                <w:numId w:val="4"/>
              </w:numPr>
              <w:ind w:left="176" w:hanging="142"/>
              <w:rPr>
                <w:sz w:val="16"/>
                <w:szCs w:val="16"/>
              </w:rPr>
            </w:pPr>
            <w:r w:rsidRPr="00330C14">
              <w:rPr>
                <w:sz w:val="16"/>
                <w:szCs w:val="16"/>
              </w:rPr>
              <w:t>„</w:t>
            </w:r>
            <w:proofErr w:type="spellStart"/>
            <w:r w:rsidRPr="00330C14">
              <w:rPr>
                <w:sz w:val="16"/>
                <w:szCs w:val="16"/>
              </w:rPr>
              <w:t>Event</w:t>
            </w:r>
            <w:proofErr w:type="spellEnd"/>
            <w:r w:rsidRPr="00330C14">
              <w:rPr>
                <w:sz w:val="16"/>
                <w:szCs w:val="16"/>
              </w:rPr>
              <w:t xml:space="preserve"> </w:t>
            </w:r>
            <w:proofErr w:type="spellStart"/>
            <w:r w:rsidRPr="00330C14">
              <w:rPr>
                <w:sz w:val="16"/>
                <w:szCs w:val="16"/>
              </w:rPr>
              <w:t>Case</w:t>
            </w:r>
            <w:proofErr w:type="spellEnd"/>
            <w:r w:rsidRPr="00330C14">
              <w:rPr>
                <w:sz w:val="16"/>
                <w:szCs w:val="16"/>
                <w:lang w:val="en-US"/>
              </w:rPr>
              <w:t>” – ben el</w:t>
            </w:r>
            <w:proofErr w:type="spellStart"/>
            <w:r w:rsidRPr="00330C14">
              <w:rPr>
                <w:sz w:val="16"/>
                <w:szCs w:val="16"/>
              </w:rPr>
              <w:t>őfordul</w:t>
            </w:r>
            <w:proofErr w:type="spellEnd"/>
            <w:r w:rsidRPr="00330C14">
              <w:rPr>
                <w:sz w:val="16"/>
                <w:szCs w:val="16"/>
              </w:rPr>
              <w:t xml:space="preserve"> olyan esemény ahol a nincs végig vezetve a </w:t>
            </w:r>
            <w:proofErr w:type="spellStart"/>
            <w:r w:rsidRPr="00330C14">
              <w:rPr>
                <w:sz w:val="16"/>
                <w:szCs w:val="16"/>
              </w:rPr>
              <w:t>vi</w:t>
            </w:r>
            <w:proofErr w:type="spellEnd"/>
            <w:r w:rsidRPr="00330C14">
              <w:rPr>
                <w:sz w:val="16"/>
                <w:szCs w:val="16"/>
              </w:rPr>
              <w:t xml:space="preserve"> </w:t>
            </w:r>
            <w:r w:rsidRPr="00330C14">
              <w:rPr>
                <w:sz w:val="16"/>
                <w:szCs w:val="16"/>
                <w:lang w:val="en-US"/>
              </w:rPr>
              <w:t>“</w:t>
            </w:r>
            <w:proofErr w:type="spellStart"/>
            <w:r w:rsidRPr="00330C14">
              <w:rPr>
                <w:sz w:val="16"/>
                <w:szCs w:val="16"/>
              </w:rPr>
              <w:t>handler-e</w:t>
            </w:r>
            <w:proofErr w:type="spellEnd"/>
          </w:p>
        </w:tc>
      </w:tr>
    </w:tbl>
    <w:p w:rsidR="00766DF3" w:rsidRDefault="00766DF3" w:rsidP="00766DF3"/>
    <w:p w:rsidR="00766DF3" w:rsidRDefault="00766DF3" w:rsidP="00766DF3"/>
    <w:p w:rsidR="0035602F" w:rsidRDefault="0035602F" w:rsidP="0035602F">
      <w:pPr>
        <w:pStyle w:val="Cmsor1"/>
      </w:pPr>
      <w:bookmarkStart w:id="29" w:name="_Toc461527872"/>
      <w:r>
        <w:lastRenderedPageBreak/>
        <w:t xml:space="preserve">Fejlesztés </w:t>
      </w:r>
      <w:proofErr w:type="spellStart"/>
      <w:r>
        <w:t>LabView</w:t>
      </w:r>
      <w:proofErr w:type="spellEnd"/>
      <w:r>
        <w:t xml:space="preserve"> 2011 segítségével</w:t>
      </w:r>
      <w:bookmarkEnd w:id="29"/>
    </w:p>
    <w:p w:rsidR="0035602F" w:rsidRDefault="0035602F" w:rsidP="0035602F">
      <w:pPr>
        <w:pStyle w:val="Nincstrkz"/>
      </w:pPr>
      <w:r>
        <w:t>Az</w:t>
      </w:r>
      <w:r w:rsidR="00557D97">
        <w:t xml:space="preserve"> alábbi minta bemutatja </w:t>
      </w:r>
      <w:r>
        <w:t xml:space="preserve">MCAN120803 </w:t>
      </w:r>
      <w:r w:rsidR="00557D97">
        <w:t xml:space="preserve">könyvtár használatának alapjait </w:t>
      </w:r>
      <w:proofErr w:type="spellStart"/>
      <w:r w:rsidR="00557D97">
        <w:t>LabView</w:t>
      </w:r>
      <w:proofErr w:type="spellEnd"/>
      <w:r w:rsidR="00557D97">
        <w:t xml:space="preserve"> 2011 segítségével.</w:t>
      </w:r>
    </w:p>
    <w:p w:rsidR="0035602F" w:rsidRDefault="0035602F" w:rsidP="0035602F">
      <w:pPr>
        <w:pStyle w:val="Nincstrkz"/>
      </w:pPr>
      <w:r>
        <w:t>A mint az alábbi lépéseket foglalja magába:</w:t>
      </w:r>
    </w:p>
    <w:p w:rsidR="0035602F" w:rsidRDefault="0035602F" w:rsidP="0035602F">
      <w:pPr>
        <w:pStyle w:val="Listaszerbekezds"/>
        <w:numPr>
          <w:ilvl w:val="0"/>
          <w:numId w:val="12"/>
        </w:numPr>
      </w:pPr>
      <w:r>
        <w:t>Csatlakozás az adapterhez</w:t>
      </w:r>
    </w:p>
    <w:p w:rsidR="0035602F" w:rsidRDefault="0035602F" w:rsidP="0035602F">
      <w:pPr>
        <w:pStyle w:val="Listaszerbekezds"/>
        <w:numPr>
          <w:ilvl w:val="0"/>
          <w:numId w:val="12"/>
        </w:numPr>
      </w:pPr>
      <w:r>
        <w:t>Adapter sorozat számának kiírása</w:t>
      </w:r>
    </w:p>
    <w:p w:rsidR="0035602F" w:rsidRDefault="0035602F" w:rsidP="0035602F">
      <w:pPr>
        <w:pStyle w:val="Listaszerbekezds"/>
        <w:numPr>
          <w:ilvl w:val="0"/>
          <w:numId w:val="12"/>
        </w:numPr>
      </w:pPr>
      <w:r>
        <w:t>CAN sebesség beállítása</w:t>
      </w:r>
    </w:p>
    <w:p w:rsidR="0035602F" w:rsidRDefault="0035602F" w:rsidP="0035602F">
      <w:pPr>
        <w:pStyle w:val="Listaszerbekezds"/>
        <w:numPr>
          <w:ilvl w:val="0"/>
          <w:numId w:val="12"/>
        </w:numPr>
      </w:pPr>
      <w:r>
        <w:t>Busz megnyitása</w:t>
      </w:r>
    </w:p>
    <w:p w:rsidR="0035602F" w:rsidRDefault="0035602F" w:rsidP="0035602F">
      <w:pPr>
        <w:pStyle w:val="Listaszerbekezds"/>
        <w:numPr>
          <w:ilvl w:val="0"/>
          <w:numId w:val="12"/>
        </w:numPr>
      </w:pPr>
      <w:r>
        <w:t>Üzenet küldése</w:t>
      </w:r>
    </w:p>
    <w:p w:rsidR="0035602F" w:rsidRDefault="0035602F" w:rsidP="0035602F">
      <w:pPr>
        <w:pStyle w:val="Listaszerbekezds"/>
        <w:numPr>
          <w:ilvl w:val="0"/>
          <w:numId w:val="12"/>
        </w:numPr>
      </w:pPr>
      <w:r>
        <w:t>Busz bezárása</w:t>
      </w:r>
    </w:p>
    <w:p w:rsidR="0035602F" w:rsidRPr="00053425" w:rsidRDefault="0035602F" w:rsidP="0035602F">
      <w:pPr>
        <w:pStyle w:val="Listaszerbekezds"/>
        <w:numPr>
          <w:ilvl w:val="0"/>
          <w:numId w:val="12"/>
        </w:numPr>
      </w:pPr>
      <w:r>
        <w:t>Kapcsolat bontása</w:t>
      </w:r>
    </w:p>
    <w:p w:rsidR="0035602F" w:rsidRDefault="0035602F" w:rsidP="0035602F">
      <w:pPr>
        <w:pStyle w:val="Cmsor2"/>
      </w:pPr>
      <w:bookmarkStart w:id="30" w:name="_Toc461527873"/>
      <w:r>
        <w:t>Követelmények</w:t>
      </w:r>
      <w:bookmarkEnd w:id="30"/>
    </w:p>
    <w:p w:rsidR="0035602F" w:rsidRDefault="0035602F" w:rsidP="0035602F">
      <w:pPr>
        <w:pStyle w:val="Listaszerbekezds"/>
        <w:numPr>
          <w:ilvl w:val="0"/>
          <w:numId w:val="11"/>
        </w:numPr>
      </w:pPr>
      <w:r>
        <w:t xml:space="preserve">Telepített: </w:t>
      </w:r>
      <w:proofErr w:type="spellStart"/>
      <w:r>
        <w:t>LabView</w:t>
      </w:r>
      <w:proofErr w:type="spellEnd"/>
      <w:r>
        <w:t xml:space="preserve"> 2011 SP1</w:t>
      </w:r>
    </w:p>
    <w:p w:rsidR="0035602F" w:rsidRDefault="0035602F" w:rsidP="0035602F">
      <w:pPr>
        <w:pStyle w:val="Listaszerbekezds"/>
        <w:numPr>
          <w:ilvl w:val="0"/>
          <w:numId w:val="11"/>
        </w:numPr>
      </w:pPr>
      <w:r>
        <w:t>Telepített: MCAN120803</w:t>
      </w:r>
    </w:p>
    <w:p w:rsidR="0035602F" w:rsidRDefault="0035602F" w:rsidP="0035602F">
      <w:pPr>
        <w:pStyle w:val="Cmsor2"/>
      </w:pPr>
      <w:bookmarkStart w:id="31" w:name="_Toc461527874"/>
      <w:r>
        <w:t>Lépései</w:t>
      </w:r>
      <w:bookmarkEnd w:id="31"/>
    </w:p>
    <w:p w:rsidR="0035602F" w:rsidRDefault="0035602F" w:rsidP="00605157">
      <w:pPr>
        <w:pStyle w:val="Listaszerbekezds"/>
        <w:numPr>
          <w:ilvl w:val="0"/>
          <w:numId w:val="21"/>
        </w:numPr>
      </w:pPr>
      <w:r>
        <w:t xml:space="preserve">Hozzon létre egy üres </w:t>
      </w:r>
      <w:proofErr w:type="spellStart"/>
      <w:r>
        <w:t>vi-t</w:t>
      </w:r>
      <w:proofErr w:type="spellEnd"/>
      <w:r>
        <w:t>:</w:t>
      </w:r>
    </w:p>
    <w:p w:rsidR="0035602F" w:rsidRDefault="0035602F" w:rsidP="0035602F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36CF9A7B" wp14:editId="55661EB9">
                <wp:extent cx="3093142" cy="1169333"/>
                <wp:effectExtent l="0" t="0" r="0" b="0"/>
                <wp:docPr id="1396" name="Vászon 1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97" name="Kép 1397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143" cy="11333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Ellipszis 63"/>
                        <wps:cNvSpPr/>
                        <wps:spPr>
                          <a:xfrm>
                            <a:off x="105573" y="415585"/>
                            <a:ext cx="528320" cy="23558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396" o:spid="_x0000_s1026" editas="canvas" style="width:243.55pt;height:92.05pt;mso-position-horizontal-relative:char;mso-position-vertical-relative:line" coordsize="30930,11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">
                <v:shape id="_x0000_s1027" type="#_x0000_t75" style="position:absolute;width:30930;height:11690;visibility:visible;mso-wrap-style:square">
                  <v:fill o:detectmouseclick="t"/>
                  <v:path o:connecttype="none"/>
                </v:shape>
                <v:shape id="Kép 1397" o:spid="_x0000_s1028" type="#_x0000_t75" style="position:absolute;width:30571;height:113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x6/HDAAAA3QAAAA8AAABkcnMvZG93bnJldi54bWxET02LwjAQvS/4H8II3tZUC65Wo4iwsAcP&#10;6u6hx6EZm2ozKU1s6783Cwt7m8f7nM1usLXoqPWVYwWzaQKCuHC64lLBz/fn+xKED8gaa8ek4Eke&#10;dtvR2wYz7Xo+U3cJpYgh7DNUYEJoMil9Yciin7qGOHJX11oMEbal1C32MdzWcp4kC2mx4thgsKGD&#10;oeJ+eVgF/T4P8/PxmD57093y1JT58DgpNRkP+zWIQEP4F/+5v3Scn64+4PebeILcv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LHr8cMAAADdAAAADwAAAAAAAAAAAAAAAACf&#10;AgAAZHJzL2Rvd25yZXYueG1sUEsFBgAAAAAEAAQA9wAAAI8DAAAAAA==&#10;">
                  <v:imagedata r:id="rId125" o:title=""/>
                  <v:path arrowok="t"/>
                </v:shape>
                <v:oval id="Ellipszis 63" o:spid="_x0000_s1029" style="position:absolute;left:1055;top:4155;width:5283;height:23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GGeMEA&#10;AADbAAAADwAAAGRycy9kb3ducmV2LnhtbESPS4vCMBSF94L/IVzBnabWB1KNosKAOisfuL4017bY&#10;3JQmo9Vfb4QBl4fz+DjzZWNKcafaFZYVDPoRCOLU6oIzBefTT28KwnlkjaVlUvAkB8tFuzXHRNsH&#10;H+h+9JkII+wSVJB7XyVSujQng65vK+LgXW1t0AdZZ1LX+AjjppRxFE2kwYIDIceKNjmlt+OfCdzf&#10;9SiOL/F6fCtfmz1ex5W2O6W6nWY1A+Gp8d/wf3urFUyG8PkSfo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4xhnjBAAAA2wAAAA8AAAAAAAAAAAAAAAAAmAIAAGRycy9kb3du&#10;cmV2LnhtbFBLBQYAAAAABAAEAPUAAACGAwAAAAA=&#10;" filled="f" strokecolor="red" strokeweight="2pt"/>
                <w10:anchorlock/>
              </v:group>
            </w:pict>
          </mc:Fallback>
        </mc:AlternateContent>
      </w:r>
    </w:p>
    <w:p w:rsidR="0035602F" w:rsidRDefault="0035602F" w:rsidP="00605157">
      <w:pPr>
        <w:pStyle w:val="Listaszerbekezds"/>
        <w:numPr>
          <w:ilvl w:val="0"/>
          <w:numId w:val="21"/>
        </w:numPr>
      </w:pPr>
      <w:r>
        <w:t xml:space="preserve">A megjelenő </w:t>
      </w:r>
      <w:proofErr w:type="spellStart"/>
      <w:r>
        <w:t>BlockDiagramon</w:t>
      </w:r>
      <w:proofErr w:type="spellEnd"/>
      <w:r>
        <w:t xml:space="preserve"> a Funkciók palettáról tegyen le egy </w:t>
      </w:r>
      <w:proofErr w:type="spellStart"/>
      <w:r w:rsidRPr="00A254DB">
        <w:rPr>
          <w:rStyle w:val="Kiemels2"/>
        </w:rPr>
        <w:t>Connect</w:t>
      </w:r>
      <w:proofErr w:type="spellEnd"/>
      <w:r w:rsidRPr="00A254DB">
        <w:rPr>
          <w:rStyle w:val="Kiemels2"/>
        </w:rPr>
        <w:t xml:space="preserve"> </w:t>
      </w:r>
      <w:proofErr w:type="spellStart"/>
      <w:r w:rsidRPr="00A254DB">
        <w:rPr>
          <w:rStyle w:val="Kiemels2"/>
        </w:rPr>
        <w:t>vi</w:t>
      </w:r>
      <w:r>
        <w:t>-t</w:t>
      </w:r>
      <w:proofErr w:type="spellEnd"/>
      <w:r>
        <w:t xml:space="preserve"> az alábbiak szerint:</w:t>
      </w:r>
    </w:p>
    <w:p w:rsidR="0035602F" w:rsidRDefault="0035602F" w:rsidP="0035602F">
      <w:pPr>
        <w:pStyle w:val="Listaszerbekezds"/>
      </w:pPr>
      <w:r w:rsidRPr="007B1306">
        <w:rPr>
          <w:noProof/>
          <w:lang w:eastAsia="hu-HU"/>
        </w:rPr>
        <mc:AlternateContent>
          <mc:Choice Requires="wps">
            <w:drawing>
              <wp:inline distT="0" distB="0" distL="0" distR="0" wp14:anchorId="2C1E1400" wp14:editId="18F2202A">
                <wp:extent cx="5295014" cy="254635"/>
                <wp:effectExtent l="0" t="0" r="20320" b="12065"/>
                <wp:docPr id="1402" name="Szövegdoboz 1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5014" cy="254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E203A3" w:rsidRDefault="0085337F" w:rsidP="0035602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lang w:val="en-US"/>
                              </w:rPr>
                            </w:pP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</w:rPr>
                              <w:t>Output-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lang w:val="en-US"/>
                              </w:rPr>
                              <w:t>&gt;Instr Drivers-&gt;Konvolucio-&gt;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u w:val="single"/>
                                <w:lang w:val="en-US"/>
                              </w:rPr>
                              <w:t>Configure-&gt;Connect.vi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1402" o:spid="_x0000_s1121" type="#_x0000_t202" style="width:416.95pt;height:2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">
                <v:textbox>
                  <w:txbxContent>
                    <w:p w:rsidR="0085337F" w:rsidRPr="00E203A3" w:rsidRDefault="0085337F" w:rsidP="0035602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lang w:val="en-US"/>
                        </w:rPr>
                      </w:pP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</w:rPr>
                        <w:t>Output-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lang w:val="en-US"/>
                        </w:rPr>
                        <w:t>&gt;Instr Drivers-&gt;Konvolucio-&gt;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u w:val="single"/>
                          <w:lang w:val="en-US"/>
                        </w:rPr>
                        <w:t>Configure-&gt;Connect.vi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35602F" w:rsidRDefault="0035602F" w:rsidP="0035602F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1BC8AEC5" wp14:editId="7CE5884A">
                <wp:extent cx="5486400" cy="2961308"/>
                <wp:effectExtent l="0" t="0" r="0" b="0"/>
                <wp:docPr id="1398" name="Vászon 1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00" name="Kép 1400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3"/>
                            <a:ext cx="5486400" cy="29253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Ellipszis 66"/>
                        <wps:cNvSpPr/>
                        <wps:spPr>
                          <a:xfrm>
                            <a:off x="2040698" y="903014"/>
                            <a:ext cx="527685" cy="234950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Ellipszis 67"/>
                        <wps:cNvSpPr/>
                        <wps:spPr>
                          <a:xfrm>
                            <a:off x="3529256" y="1243255"/>
                            <a:ext cx="527685" cy="2343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Ellipszis 68"/>
                        <wps:cNvSpPr/>
                        <wps:spPr>
                          <a:xfrm>
                            <a:off x="4539349" y="1562232"/>
                            <a:ext cx="527685" cy="2343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Ellipszis 69"/>
                        <wps:cNvSpPr/>
                        <wps:spPr>
                          <a:xfrm>
                            <a:off x="2529402" y="1913107"/>
                            <a:ext cx="527685" cy="2343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Ellipszis 70"/>
                        <wps:cNvSpPr/>
                        <wps:spPr>
                          <a:xfrm>
                            <a:off x="1041239" y="2253348"/>
                            <a:ext cx="527685" cy="2343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1" name="Egyenes összekötő nyíllal 1401"/>
                        <wps:cNvCnPr>
                          <a:endCxn id="67" idx="2"/>
                        </wps:cNvCnPr>
                        <wps:spPr>
                          <a:xfrm>
                            <a:off x="2568383" y="1052624"/>
                            <a:ext cx="960873" cy="307789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Egyenes összekötő nyíllal 72"/>
                        <wps:cNvCnPr>
                          <a:endCxn id="68" idx="2"/>
                        </wps:cNvCnPr>
                        <wps:spPr>
                          <a:xfrm>
                            <a:off x="4056941" y="1360135"/>
                            <a:ext cx="482408" cy="31925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Egyenes összekötő nyíllal 73"/>
                        <wps:cNvCnPr>
                          <a:endCxn id="69" idx="6"/>
                        </wps:cNvCnPr>
                        <wps:spPr>
                          <a:xfrm flipH="1">
                            <a:off x="3057087" y="1679277"/>
                            <a:ext cx="1482263" cy="35098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Egyenes összekötő nyíllal 74"/>
                        <wps:cNvCnPr/>
                        <wps:spPr>
                          <a:xfrm flipH="1">
                            <a:off x="1568924" y="2029867"/>
                            <a:ext cx="954405" cy="350484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398" o:spid="_x0000_s1026" editas="canvas" style="width:6in;height:233.15pt;mso-position-horizontal-relative:char;mso-position-vertical-relative:line" coordsize="54864,29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">
                <v:shape id="_x0000_s1027" type="#_x0000_t75" style="position:absolute;width:54864;height:29610;visibility:visible;mso-wrap-style:square">
                  <v:fill o:detectmouseclick="t"/>
                  <v:path o:connecttype="none"/>
                </v:shape>
                <v:shape id="Kép 1400" o:spid="_x0000_s1028" type="#_x0000_t75" style="position:absolute;top:305;width:54864;height:29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btxjFAAAA3QAAAA8AAABkcnMvZG93bnJldi54bWxEj0GLwkAMhe8L/ochghfR6YouUh1FBFkv&#10;gtr1HjqxLXYypTNq3V+/OQh7S3gv731ZrjtXqwe1ofJs4HOcgCLOva24MPCT7UZzUCEiW6w9k4EX&#10;BViveh9LTK1/8oke51goCeGQooEyxibVOuQlOQxj3xCLdvWtwyhrW2jb4lPCXa0nSfKlHVYsDSU2&#10;tC0pv53vzsB8OLsPu2z2/XuaZv542R2O9S0aM+h3mwWoSF38N7+v91bwp4nwyzcygl7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27cYxQAAAN0AAAAPAAAAAAAAAAAAAAAA&#10;AJ8CAABkcnMvZG93bnJldi54bWxQSwUGAAAAAAQABAD3AAAAkQMAAAAA&#10;">
                  <v:imagedata r:id="rId127" o:title=""/>
                  <v:path arrowok="t"/>
                </v:shape>
                <v:oval id="Ellipszis 66" o:spid="_x0000_s1029" style="position:absolute;left:20406;top:9030;width:5277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Yl4MEA&#10;AADbAAAADwAAAGRycy9kb3ducmV2LnhtbESPS4vCMBSF9wP+h3AFd2Nq0SLVKCoIPlY+cH1prm2x&#10;uSlN1Dq/fiIILg/n8XGm89ZU4kGNKy0rGPQjEMSZ1SXnCs6n9e8YhPPIGivLpOBFDuazzs8UU22f&#10;fKDH0ecijLBLUUHhfZ1K6bKCDLq+rYmDd7WNQR9kk0vd4DOMm0rGUZRIgyUHQoE1rQrKbse7Cdz9&#10;chjHl3g5ulV/qx1eR7W2W6V63XYxAeGp9d/wp73RCpIE3l/CD5C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GJeDBAAAA2wAAAA8AAAAAAAAAAAAAAAAAmAIAAGRycy9kb3du&#10;cmV2LnhtbFBLBQYAAAAABAAEAPUAAACGAwAAAAA=&#10;" filled="f" strokecolor="red" strokeweight="2pt"/>
                <v:oval id="Ellipszis 67" o:spid="_x0000_s1030" style="position:absolute;left:35292;top:12432;width:5277;height:23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qAe8MA&#10;AADbAAAADwAAAGRycy9kb3ducmV2LnhtbESPS2vCQBSF9wX/w3CF7pqJoT6ITkSFgrUro7i+ZK5J&#10;SOZOyEw19tc7hUKXh/P4OKv1YFpxo97VlhVMohgEcWF1zaWC8+njbQHCeWSNrWVS8CAH62z0ssJU&#10;2zsf6Zb7UoQRdikqqLzvUildUZFBF9mOOHhX2xv0Qfal1D3ew7hpZRLHM2mw5kCosKNdRUWTf5vA&#10;/dq+J8kl2U6b9md3wOu00/ZTqdfxsFmC8DT4//Bfe68VzObw+yX8AJk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qAe8MAAADbAAAADwAAAAAAAAAAAAAAAACYAgAAZHJzL2Rv&#10;d25yZXYueG1sUEsFBgAAAAAEAAQA9QAAAIgDAAAAAA==&#10;" filled="f" strokecolor="red" strokeweight="2pt"/>
                <v:oval id="Ellipszis 68" o:spid="_x0000_s1031" style="position:absolute;left:45393;top:15622;width:5277;height:23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UUCb8A&#10;AADbAAAADwAAAGRycy9kb3ducmV2LnhtbERPTYvCMBC9L/gfwgje1tSiItUoKgjueloVz0MztsVm&#10;UpqodX/9zkHY4+N9L1adq9WD2lB5NjAaJqCIc28rLgycT7vPGagQkS3WnsnAiwKslr2PBWbWP/mH&#10;HsdYKAnhkKGBMsYm0zrkJTkMQ98QC3f1rcMosC20bfEp4a7WaZJMtcOKpaHEhrYl5bfj3UnvYTNO&#10;00u6mdzq3+03XieN9V/GDPrdeg4qUhf/xW/33hqYylj5Ij9AL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lRQJvwAAANsAAAAPAAAAAAAAAAAAAAAAAJgCAABkcnMvZG93bnJl&#10;di54bWxQSwUGAAAAAAQABAD1AAAAhAMAAAAA&#10;" filled="f" strokecolor="red" strokeweight="2pt"/>
                <v:oval id="Ellipszis 69" o:spid="_x0000_s1032" style="position:absolute;left:25294;top:19131;width:5276;height:23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mxksMA&#10;AADbAAAADwAAAGRycy9kb3ducmV2LnhtbESPzWrCQBSF9wXfYbhCd83EUEWjE1GhYO3KKK4vmWsS&#10;krkTMlONfXqnUOjycH4+zmo9mFbcqHe1ZQWTKAZBXFhdc6ngfPp4m4NwHllja5kUPMjBOhu9rDDV&#10;9s5HuuW+FGGEXYoKKu+7VEpXVGTQRbYjDt7V9gZ9kH0pdY/3MG5amcTxTBqsORAq7GhXUdHk3yZw&#10;v7bvSXJJttOm/dkd8DrttP1U6nU8bJYgPA3+P/zX3msFswX8fgk/QGZ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9mxksMAAADbAAAADwAAAAAAAAAAAAAAAACYAgAAZHJzL2Rv&#10;d25yZXYueG1sUEsFBgAAAAAEAAQA9QAAAIgDAAAAAA==&#10;" filled="f" strokecolor="red" strokeweight="2pt"/>
                <v:oval id="Ellipszis 70" o:spid="_x0000_s1033" style="position:absolute;left:10412;top:22533;width:5277;height:23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qO0sEA&#10;AADbAAAADwAAAGRycy9kb3ducmV2LnhtbERPTWvCQBC9C/0PyxR6001DtSXNKlUQrJ5MS89DdkxC&#10;srMhu2rsr3cOhR4f7ztfja5TFxpC49nA8ywBRVx623Bl4PtrO30DFSKyxc4zGbhRgNXyYZJjZv2V&#10;j3QpYqUkhEOGBuoY+0zrUNbkMMx8TyzcyQ8Oo8Ch0nbAq4S7TqdJstAOG5aGGnva1FS2xdlJ72H9&#10;kqY/6Xredr+bPZ7mvfWfxjw9jh/voCKN8V/8595ZA6+yXr7ID9DL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s6jtLBAAAA2wAAAA8AAAAAAAAAAAAAAAAAmAIAAGRycy9kb3du&#10;cmV2LnhtbFBLBQYAAAAABAAEAPUAAACGAwAAAAA=&#10;" filled="f" strokecolor="red" strokeweight="2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Egyenes összekötő nyíllal 1401" o:spid="_x0000_s1034" type="#_x0000_t32" style="position:absolute;left:25683;top:10526;width:9609;height:307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gVT8AAAADdAAAADwAAAGRycy9kb3ducmV2LnhtbERP3WrCMBS+H/gO4QjezVQpQzujiLqx&#10;W6sPcGjOmm7NSUmytr69GQjenY/v92x2o21FTz40jhUs5hkI4srphmsF18vH6wpEiMgaW8ek4EYB&#10;dtvJywYL7QY+U1/GWqQQDgUqMDF2hZShMmQxzF1HnLhv5y3GBH0ttcchhdtWLrPsTVpsODUY7Ohg&#10;qPot/6yCY/2jb2Xf8ckf16d8qT/zwVilZtNx/w4i0hif4of7S6f5ebaA/2/SCXJ7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5IFU/AAAAA3QAAAA8AAAAAAAAAAAAAAAAA&#10;oQIAAGRycy9kb3ducmV2LnhtbFBLBQYAAAAABAAEAPkAAACOAwAAAAA=&#10;" strokecolor="red" strokeweight="1.5pt">
                  <v:stroke endarrow="open"/>
                </v:shape>
                <v:shape id="Egyenes összekötő nyíllal 72" o:spid="_x0000_s1035" type="#_x0000_t32" style="position:absolute;left:40569;top:13601;width:4824;height:31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kn/MEAAADbAAAADwAAAGRycy9kb3ducmV2LnhtbESPwW7CMBBE75X6D9ZW4lacRqgtAYMQ&#10;0IprQz9gFS9xaLyObJOEv6+RkDiOZuaNZrkebSt68qFxrOBtmoEgrpxuuFbwe/x6/QQRIrLG1jEp&#10;uFKA9er5aYmFdgP/UF/GWiQIhwIVmBi7QspQGbIYpq4jTt7JeYsxSV9L7XFIcNvKPMvepcWG04LB&#10;jraGqr/yYhXs6rO+ln3He7+b72e5/p4Nxio1eRk3CxCRxvgI39sHreAjh9uX9APk6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+Sf8wQAAANsAAAAPAAAAAAAAAAAAAAAA&#10;AKECAABkcnMvZG93bnJldi54bWxQSwUGAAAAAAQABAD5AAAAjwMAAAAA&#10;" strokecolor="red" strokeweight="1.5pt">
                  <v:stroke endarrow="open"/>
                </v:shape>
                <v:shape id="Egyenes összekötő nyíllal 73" o:spid="_x0000_s1036" type="#_x0000_t32" style="position:absolute;left:30570;top:16792;width:14823;height:351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KAHMQAAADbAAAADwAAAGRycy9kb3ducmV2LnhtbESPQWvCQBSE74L/YXmCN92oaCV1lVIQ&#10;pOAh2tLrI/uapM2+Ddmnxv56VxA8DjPzDbPadK5WZ2pD5dnAZJyAIs69rbgw8HncjpaggiBbrD2T&#10;gSsF2Kz7vRWm1l84o/NBChUhHFI0UIo0qdYhL8lhGPuGOHo/vnUoUbaFti1eItzVepokC+2w4rhQ&#10;YkPvJeV/h5MzsN1//drT8vsjk+scw0KO82zyb8xw0L29ghLq5Bl+tHfWwMsM7l/iD9Dr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YoAcxAAAANsAAAAPAAAAAAAAAAAA&#10;AAAAAKECAABkcnMvZG93bnJldi54bWxQSwUGAAAAAAQABAD5AAAAkgMAAAAA&#10;" strokecolor="red" strokeweight="1.5pt">
                  <v:stroke endarrow="open"/>
                </v:shape>
                <v:shape id="Egyenes összekötő nyíllal 74" o:spid="_x0000_s1037" type="#_x0000_t32" style="position:absolute;left:15689;top:20298;width:9544;height:350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osYaMQAAADbAAAADwAAAGRycy9kb3ducmV2LnhtbESPQWvCQBSE74L/YXmCN90oaiV1lVIQ&#10;pOAh2tLrI/uapM2+Ddmnxv56VxA8DjPzDbPadK5WZ2pD5dnAZJyAIs69rbgw8HncjpaggiBbrD2T&#10;gSsF2Kz7vRWm1l84o/NBChUhHFI0UIo0qdYhL8lhGPuGOHo/vnUoUbaFti1eItzVepokC+2w4rhQ&#10;YkPvJeV/h5MzsN1//drT8vsjk+scw0KO82zyb8xw0L29ghLq5Bl+tHfWwMsM7l/iD9Dr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ixhoxAAAANsAAAAPAAAAAAAAAAAA&#10;AAAAAKECAABkcnMvZG93bnJldi54bWxQSwUGAAAAAAQABAD5AAAAkgMAAAAA&#10;" strokecolor="red" strokeweight="1.5pt">
                  <v:stroke endarrow="open"/>
                </v:shape>
                <w10:anchorlock/>
              </v:group>
            </w:pict>
          </mc:Fallback>
        </mc:AlternateContent>
      </w:r>
    </w:p>
    <w:p w:rsidR="0035602F" w:rsidRDefault="0035602F" w:rsidP="00605157">
      <w:pPr>
        <w:pStyle w:val="Listaszerbekezds"/>
        <w:numPr>
          <w:ilvl w:val="0"/>
          <w:numId w:val="21"/>
        </w:numPr>
      </w:pPr>
      <w:r>
        <w:lastRenderedPageBreak/>
        <w:t xml:space="preserve">Az adapter sorozat számának lekéredzéshez tegyen le egy attribútum olvasó </w:t>
      </w:r>
      <w:proofErr w:type="spellStart"/>
      <w:r>
        <w:t>vi-t</w:t>
      </w:r>
      <w:proofErr w:type="spellEnd"/>
      <w:r>
        <w:t>, amelyet a menüben az alábbi helyen találja:</w:t>
      </w:r>
      <w:r w:rsidRPr="00507AC4">
        <w:rPr>
          <w:noProof/>
          <w:lang w:eastAsia="hu-HU"/>
        </w:rPr>
        <w:t xml:space="preserve"> </w:t>
      </w:r>
      <w:r w:rsidRPr="007B1306">
        <w:rPr>
          <w:noProof/>
          <w:lang w:eastAsia="hu-HU"/>
        </w:rPr>
        <mc:AlternateContent>
          <mc:Choice Requires="wps">
            <w:drawing>
              <wp:inline distT="0" distB="0" distL="0" distR="0" wp14:anchorId="0CAA7F17" wp14:editId="03DA40BE">
                <wp:extent cx="5295014" cy="254635"/>
                <wp:effectExtent l="0" t="0" r="20320" b="12065"/>
                <wp:docPr id="1404" name="Szövegdoboz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5014" cy="254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E203A3" w:rsidRDefault="0085337F" w:rsidP="0035602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lang w:val="en-US"/>
                              </w:rPr>
                            </w:pP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</w:rPr>
                              <w:t>Output-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lang w:val="en-US"/>
                              </w:rPr>
                              <w:t>&gt;Instr Drivers-&gt;Konvolucio-&gt;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u w:val="single"/>
                                <w:lang w:val="en-US"/>
                              </w:rPr>
                              <w:t>Attributes-&gt;AttrGet.vi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1404" o:spid="_x0000_s1122" type="#_x0000_t202" style="width:416.95pt;height:2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">
                <v:textbox>
                  <w:txbxContent>
                    <w:p w:rsidR="0085337F" w:rsidRPr="00E203A3" w:rsidRDefault="0085337F" w:rsidP="0035602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lang w:val="en-US"/>
                        </w:rPr>
                      </w:pP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</w:rPr>
                        <w:t>Output-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lang w:val="en-US"/>
                        </w:rPr>
                        <w:t>&gt;Instr Drivers-&gt;Konvolucio-&gt;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u w:val="single"/>
                          <w:lang w:val="en-US"/>
                        </w:rPr>
                        <w:t>Attributes-&gt;AttrGet.vi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35602F" w:rsidRDefault="0035602F" w:rsidP="0035602F">
      <w:pPr>
        <w:pStyle w:val="Listaszerbekezds"/>
        <w:rPr>
          <w:noProof/>
          <w:lang w:eastAsia="hu-HU"/>
        </w:rPr>
      </w:pPr>
      <w:r>
        <w:rPr>
          <w:noProof/>
          <w:lang w:eastAsia="hu-HU"/>
        </w:rPr>
        <w:t xml:space="preserve">A polimorf vi tulajdonságát a legördülő meüből állítsa a </w:t>
      </w:r>
      <w:proofErr w:type="spellStart"/>
      <w:r w:rsidRPr="00A254DB">
        <w:rPr>
          <w:rStyle w:val="Kiemels2"/>
        </w:rPr>
        <w:t>Get</w:t>
      </w:r>
      <w:proofErr w:type="spellEnd"/>
      <w:r w:rsidRPr="00A254DB">
        <w:rPr>
          <w:rStyle w:val="Kiemels2"/>
        </w:rPr>
        <w:t xml:space="preserve"> Adapter </w:t>
      </w:r>
      <w:proofErr w:type="spellStart"/>
      <w:r w:rsidRPr="00A254DB">
        <w:rPr>
          <w:rStyle w:val="Kiemels2"/>
        </w:rPr>
        <w:t>Serial</w:t>
      </w:r>
      <w:proofErr w:type="spellEnd"/>
      <w:r w:rsidRPr="00A254DB">
        <w:rPr>
          <w:rStyle w:val="Kiemels2"/>
        </w:rPr>
        <w:t xml:space="preserve"> </w:t>
      </w:r>
      <w:proofErr w:type="spellStart"/>
      <w:r w:rsidRPr="00A254DB">
        <w:rPr>
          <w:rStyle w:val="Kiemels2"/>
        </w:rPr>
        <w:t>Number</w:t>
      </w:r>
      <w:proofErr w:type="spellEnd"/>
      <w:r>
        <w:rPr>
          <w:noProof/>
          <w:lang w:eastAsia="hu-HU"/>
        </w:rPr>
        <w:t xml:space="preserve"> értékűre.</w:t>
      </w:r>
    </w:p>
    <w:p w:rsidR="0035602F" w:rsidRDefault="0035602F" w:rsidP="0035602F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4A1C9BBE" wp14:editId="468F944D">
                <wp:extent cx="3729741" cy="3200400"/>
                <wp:effectExtent l="0" t="0" r="4445" b="0"/>
                <wp:docPr id="1405" name="Vászon 1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06" name="Kép 1406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742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Ellipszis 80"/>
                        <wps:cNvSpPr/>
                        <wps:spPr>
                          <a:xfrm>
                            <a:off x="1583332" y="2838140"/>
                            <a:ext cx="1755291" cy="233680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405" o:spid="_x0000_s1026" editas="canvas" style="width:293.7pt;height:252pt;mso-position-horizontal-relative:char;mso-position-vertical-relative:line" coordsize="3729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">
                <v:shape id="_x0000_s1027" type="#_x0000_t75" style="position:absolute;width:37293;height:32004;visibility:visible;mso-wrap-style:square">
                  <v:fill o:detectmouseclick="t"/>
                  <v:path o:connecttype="none"/>
                </v:shape>
                <v:shape id="Kép 1406" o:spid="_x0000_s1028" type="#_x0000_t75" style="position:absolute;width:3693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1Wn/CAAAA3QAAAA8AAABkcnMvZG93bnJldi54bWxET0trAjEQvhf8D2EEbzWryFZWo6ggaGkP&#10;Pi7ehs24u5hMlk3U+O+bQqG3+fieM19Ga8SDOt84VjAaZiCIS6cbrhScT9v3KQgfkDUax6TgRR6W&#10;i97bHAvtnnygxzFUIoWwL1BBHUJbSOnLmiz6oWuJE3d1ncWQYFdJ3eEzhVsjx1mWS4sNp4YaW9rU&#10;VN6Od6vg49ubyz7/ineOxn6Om/y8vqJSg35czUAEiuFf/Ofe6TR/kuXw+006QS5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RNVp/wgAAAN0AAAAPAAAAAAAAAAAAAAAAAJ8C&#10;AABkcnMvZG93bnJldi54bWxQSwUGAAAAAAQABAD3AAAAjgMAAAAA&#10;">
                  <v:imagedata r:id="rId129" o:title=""/>
                  <v:path arrowok="t"/>
                </v:shape>
                <v:oval id="Ellipszis 80" o:spid="_x0000_s1029" style="position:absolute;left:15833;top:28381;width:17553;height:23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/+9b8A&#10;AADbAAAADwAAAGRycy9kb3ducmV2LnhtbERPTYvCMBC9L/gfwgje1tSii1SjqLCw6mlVPA/N2Bab&#10;SWmi1v31OwfB4+N9z5edq9Wd2lB5NjAaJqCIc28rLgycjt+fU1AhIlusPZOBJwVYLnofc8ysf/Av&#10;3Q+xUBLCIUMDZYxNpnXIS3IYhr4hFu7iW4dRYFto2+JDwl2t0yT50g4rloYSG9qUlF8PNye9+/U4&#10;Tc/penKt/zY7vEwa67fGDPrdagYqUhff4pf7xxqYynr5Ij9AL/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7/71vwAAANsAAAAPAAAAAAAAAAAAAAAAAJgCAABkcnMvZG93bnJl&#10;di54bWxQSwUGAAAAAAQABAD1AAAAhAMAAAAA&#10;" filled="f" strokecolor="red" strokeweight="2pt"/>
                <w10:anchorlock/>
              </v:group>
            </w:pict>
          </mc:Fallback>
        </mc:AlternateContent>
      </w:r>
    </w:p>
    <w:p w:rsidR="0035602F" w:rsidRDefault="0035602F" w:rsidP="00605157">
      <w:pPr>
        <w:pStyle w:val="Listaszerbekezds"/>
        <w:numPr>
          <w:ilvl w:val="0"/>
          <w:numId w:val="21"/>
        </w:numPr>
      </w:pPr>
      <w:r>
        <w:t xml:space="preserve">Az adapter megnyitásához és a busz sebesség beállításához tegyen le egy </w:t>
      </w:r>
      <w:proofErr w:type="spellStart"/>
      <w:r w:rsidRPr="00A37BB2">
        <w:rPr>
          <w:rStyle w:val="Kiemels2"/>
        </w:rPr>
        <w:t>Open.vi</w:t>
      </w:r>
      <w:r>
        <w:t>-t</w:t>
      </w:r>
      <w:proofErr w:type="spellEnd"/>
      <w:r>
        <w:t xml:space="preserve"> amelyet a menüben az alábbi helyen találja:</w:t>
      </w:r>
    </w:p>
    <w:p w:rsidR="0035602F" w:rsidRDefault="0035602F" w:rsidP="0035602F">
      <w:pPr>
        <w:pStyle w:val="Listaszerbekezds"/>
      </w:pPr>
      <w:r w:rsidRPr="007B1306">
        <w:rPr>
          <w:noProof/>
          <w:lang w:eastAsia="hu-HU"/>
        </w:rPr>
        <mc:AlternateContent>
          <mc:Choice Requires="wps">
            <w:drawing>
              <wp:inline distT="0" distB="0" distL="0" distR="0" wp14:anchorId="71828ADE" wp14:editId="38166474">
                <wp:extent cx="5295014" cy="254635"/>
                <wp:effectExtent l="0" t="0" r="20320" b="12065"/>
                <wp:docPr id="1407" name="Szövegdoboz 1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5014" cy="254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E203A3" w:rsidRDefault="0085337F" w:rsidP="0035602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lang w:val="en-US"/>
                              </w:rPr>
                            </w:pP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</w:rPr>
                              <w:t>Output-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lang w:val="en-US"/>
                              </w:rPr>
                              <w:t>&gt;Instr Drivers-&gt;Konvolucio-&gt;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u w:val="single"/>
                                <w:lang w:val="en-US"/>
                              </w:rPr>
                              <w:t>Configure-&gt;Open.vi</w:t>
                            </w:r>
                          </w:p>
                          <w:p w:rsidR="0085337F" w:rsidRPr="0043277A" w:rsidRDefault="0085337F" w:rsidP="0035602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1407" o:spid="_x0000_s1123" type="#_x0000_t202" style="width:416.95pt;height:2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">
                <v:textbox>
                  <w:txbxContent>
                    <w:p w:rsidR="0085337F" w:rsidRPr="00E203A3" w:rsidRDefault="0085337F" w:rsidP="0035602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lang w:val="en-US"/>
                        </w:rPr>
                      </w:pP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</w:rPr>
                        <w:t>Output-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lang w:val="en-US"/>
                        </w:rPr>
                        <w:t>&gt;Instr Drivers-&gt;Konvolucio-&gt;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u w:val="single"/>
                          <w:lang w:val="en-US"/>
                        </w:rPr>
                        <w:t>Configure-&gt;Open.vi</w:t>
                      </w:r>
                    </w:p>
                    <w:p w:rsidR="0085337F" w:rsidRPr="0043277A" w:rsidRDefault="0085337F" w:rsidP="0035602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35602F" w:rsidRDefault="0035602F" w:rsidP="00605157">
      <w:pPr>
        <w:pStyle w:val="Listaszerbekezds"/>
        <w:numPr>
          <w:ilvl w:val="1"/>
          <w:numId w:val="21"/>
        </w:numPr>
      </w:pPr>
      <w:r>
        <w:t>a busz sebessége legyen 500kB/s</w:t>
      </w:r>
    </w:p>
    <w:p w:rsidR="0035602F" w:rsidRDefault="0035602F" w:rsidP="00605157">
      <w:pPr>
        <w:pStyle w:val="Listaszerbekezds"/>
        <w:numPr>
          <w:ilvl w:val="0"/>
          <w:numId w:val="21"/>
        </w:numPr>
      </w:pPr>
      <w:r>
        <w:t xml:space="preserve">Egy üzenet küldéséhez tegyen le egy </w:t>
      </w:r>
      <w:proofErr w:type="spellStart"/>
      <w:r w:rsidRPr="00A254DB">
        <w:rPr>
          <w:rStyle w:val="Kiemels2"/>
        </w:rPr>
        <w:t>WriteSingleFrame.vi-t</w:t>
      </w:r>
      <w:proofErr w:type="spellEnd"/>
      <w:r>
        <w:t>, amelyet a menüben az alábbi helyen találja:</w:t>
      </w:r>
    </w:p>
    <w:p w:rsidR="0035602F" w:rsidRDefault="0035602F" w:rsidP="0035602F">
      <w:pPr>
        <w:pStyle w:val="Listaszerbekezds"/>
      </w:pPr>
      <w:r w:rsidRPr="007B1306">
        <w:rPr>
          <w:noProof/>
          <w:lang w:eastAsia="hu-HU"/>
        </w:rPr>
        <mc:AlternateContent>
          <mc:Choice Requires="wps">
            <w:drawing>
              <wp:inline distT="0" distB="0" distL="0" distR="0" wp14:anchorId="4DA3060E" wp14:editId="022C16AA">
                <wp:extent cx="5295014" cy="254635"/>
                <wp:effectExtent l="0" t="0" r="20320" b="12065"/>
                <wp:docPr id="33" name="Szövegdoboz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5014" cy="254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E203A3" w:rsidRDefault="0085337F" w:rsidP="0035602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lang w:val="en-US"/>
                              </w:rPr>
                            </w:pP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</w:rPr>
                              <w:t>Output-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lang w:val="en-US"/>
                              </w:rPr>
                              <w:t>&gt;Instr Drivers-&gt;Konvolucio-&gt;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u w:val="single"/>
                                <w:lang w:val="en-US"/>
                              </w:rPr>
                              <w:t>Data-&gt;WriteSingleFrame.vi</w:t>
                            </w:r>
                          </w:p>
                          <w:p w:rsidR="0085337F" w:rsidRPr="0043277A" w:rsidRDefault="0085337F" w:rsidP="0035602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33" o:spid="_x0000_s1124" type="#_x0000_t202" style="width:416.95pt;height:2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">
                <v:textbox>
                  <w:txbxContent>
                    <w:p w:rsidR="0085337F" w:rsidRPr="00E203A3" w:rsidRDefault="0085337F" w:rsidP="0035602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lang w:val="en-US"/>
                        </w:rPr>
                      </w:pP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</w:rPr>
                        <w:t>Output-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lang w:val="en-US"/>
                        </w:rPr>
                        <w:t>&gt;Instr Drivers-&gt;Konvolucio-&gt;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u w:val="single"/>
                          <w:lang w:val="en-US"/>
                        </w:rPr>
                        <w:t>Data-&gt;WriteSingleFrame.vi</w:t>
                      </w:r>
                    </w:p>
                    <w:p w:rsidR="0085337F" w:rsidRPr="0043277A" w:rsidRDefault="0085337F" w:rsidP="0035602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35602F" w:rsidRDefault="0035602F" w:rsidP="00605157">
      <w:pPr>
        <w:pStyle w:val="Listaszerbekezds"/>
        <w:numPr>
          <w:ilvl w:val="1"/>
          <w:numId w:val="21"/>
        </w:numPr>
      </w:pPr>
      <w:r>
        <w:t>az üzenet azonosítója legyen: 0x1FF</w:t>
      </w:r>
    </w:p>
    <w:p w:rsidR="0035602F" w:rsidRDefault="0035602F" w:rsidP="00605157">
      <w:pPr>
        <w:pStyle w:val="Listaszerbekezds"/>
        <w:numPr>
          <w:ilvl w:val="1"/>
          <w:numId w:val="21"/>
        </w:numPr>
      </w:pPr>
      <w:r>
        <w:t>az adatkeret legyen: 0xAA,0x55,0xAA,0x55</w:t>
      </w:r>
    </w:p>
    <w:p w:rsidR="0035602F" w:rsidRDefault="0035602F" w:rsidP="00605157">
      <w:pPr>
        <w:pStyle w:val="Listaszerbekezds"/>
        <w:numPr>
          <w:ilvl w:val="1"/>
          <w:numId w:val="21"/>
        </w:numPr>
      </w:pPr>
      <w:r>
        <w:t>az adatkeret hossza: 4bájt</w:t>
      </w:r>
    </w:p>
    <w:p w:rsidR="0035602F" w:rsidRDefault="0035602F" w:rsidP="00605157">
      <w:pPr>
        <w:pStyle w:val="Listaszerbekezds"/>
        <w:numPr>
          <w:ilvl w:val="0"/>
          <w:numId w:val="21"/>
        </w:numPr>
      </w:pPr>
      <w:r>
        <w:t xml:space="preserve">A busz lezárásához tegyen le egy </w:t>
      </w:r>
      <w:proofErr w:type="spellStart"/>
      <w:r w:rsidRPr="00E203A3">
        <w:rPr>
          <w:rStyle w:val="Kiemels2"/>
        </w:rPr>
        <w:t>Close.vi</w:t>
      </w:r>
      <w:r>
        <w:t>-t</w:t>
      </w:r>
      <w:proofErr w:type="spellEnd"/>
      <w:r>
        <w:t xml:space="preserve"> amelyet a menüben az alábbi helyen találja:</w:t>
      </w:r>
    </w:p>
    <w:p w:rsidR="0035602F" w:rsidRDefault="0035602F" w:rsidP="0035602F">
      <w:pPr>
        <w:pStyle w:val="Listaszerbekezds"/>
      </w:pPr>
      <w:r w:rsidRPr="007B1306">
        <w:rPr>
          <w:noProof/>
          <w:lang w:eastAsia="hu-HU"/>
        </w:rPr>
        <mc:AlternateContent>
          <mc:Choice Requires="wps">
            <w:drawing>
              <wp:inline distT="0" distB="0" distL="0" distR="0" wp14:anchorId="7DE127BD" wp14:editId="41BE6882">
                <wp:extent cx="5295014" cy="254635"/>
                <wp:effectExtent l="0" t="0" r="20320" b="12065"/>
                <wp:docPr id="34" name="Szövegdoboz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5014" cy="254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E203A3" w:rsidRDefault="0085337F" w:rsidP="0035602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  <w:lang w:val="en-US"/>
                              </w:rPr>
                            </w:pP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</w:rPr>
                              <w:t>Output-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lang w:val="en-US"/>
                              </w:rPr>
                              <w:t>&gt;Instr Drivers-&gt;Konvolucio-&gt;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u w:val="single"/>
                                <w:lang w:val="en-US"/>
                              </w:rPr>
                              <w:t>Configure-&gt;Close.vi</w:t>
                            </w:r>
                          </w:p>
                          <w:p w:rsidR="0085337F" w:rsidRPr="0043277A" w:rsidRDefault="0085337F" w:rsidP="0035602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34" o:spid="_x0000_s1125" type="#_x0000_t202" style="width:416.95pt;height:2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">
                <v:textbox>
                  <w:txbxContent>
                    <w:p w:rsidR="0085337F" w:rsidRPr="00E203A3" w:rsidRDefault="0085337F" w:rsidP="0035602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  <w:lang w:val="en-US"/>
                        </w:rPr>
                      </w:pP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</w:rPr>
                        <w:t>Output-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lang w:val="en-US"/>
                        </w:rPr>
                        <w:t>&gt;Instr Drivers-&gt;Konvolucio-&gt;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u w:val="single"/>
                          <w:lang w:val="en-US"/>
                        </w:rPr>
                        <w:t>Configure-&gt;Close.vi</w:t>
                      </w:r>
                    </w:p>
                    <w:p w:rsidR="0085337F" w:rsidRPr="0043277A" w:rsidRDefault="0085337F" w:rsidP="0035602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35602F" w:rsidRDefault="0035602F" w:rsidP="00605157">
      <w:pPr>
        <w:pStyle w:val="Listaszerbekezds"/>
        <w:numPr>
          <w:ilvl w:val="0"/>
          <w:numId w:val="21"/>
        </w:numPr>
      </w:pPr>
      <w:r>
        <w:t xml:space="preserve">Az adapter kapcsolatának bontásához tegyen le </w:t>
      </w:r>
      <w:proofErr w:type="spellStart"/>
      <w:r w:rsidRPr="00E203A3">
        <w:rPr>
          <w:b/>
        </w:rPr>
        <w:t>Disconnect.vi</w:t>
      </w:r>
      <w:r>
        <w:t>-t</w:t>
      </w:r>
      <w:proofErr w:type="spellEnd"/>
      <w:r>
        <w:t>, amelyet az alábbi helyen talál:</w:t>
      </w:r>
      <w:r w:rsidRPr="007B1306">
        <w:rPr>
          <w:noProof/>
          <w:lang w:eastAsia="hu-HU"/>
        </w:rPr>
        <mc:AlternateContent>
          <mc:Choice Requires="wps">
            <w:drawing>
              <wp:inline distT="0" distB="0" distL="0" distR="0" wp14:anchorId="40BC1DF7" wp14:editId="0BD6654D">
                <wp:extent cx="5295014" cy="254635"/>
                <wp:effectExtent l="0" t="0" r="20320" b="12065"/>
                <wp:docPr id="37" name="Szövegdoboz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5014" cy="254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E203A3" w:rsidRDefault="0085337F" w:rsidP="0035602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9BBB59" w:themeColor="accent3"/>
                                <w:sz w:val="18"/>
                                <w:szCs w:val="16"/>
                                <w:lang w:val="en-US"/>
                              </w:rPr>
                            </w:pP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</w:rPr>
                              <w:t>Output-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lang w:val="en-US"/>
                              </w:rPr>
                              <w:t>&gt;Instr Drivers-&gt;Konvolucio-&gt;</w:t>
                            </w:r>
                            <w:r w:rsidRPr="00E203A3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8"/>
                                <w:szCs w:val="16"/>
                                <w:u w:val="single"/>
                                <w:lang w:val="en-US"/>
                              </w:rPr>
                              <w:t>Configure-&gt;Disconnect.vi</w:t>
                            </w:r>
                          </w:p>
                          <w:p w:rsidR="0085337F" w:rsidRPr="0043277A" w:rsidRDefault="0085337F" w:rsidP="0035602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37" o:spid="_x0000_s1126" type="#_x0000_t202" style="width:416.95pt;height:2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">
                <v:textbox>
                  <w:txbxContent>
                    <w:p w:rsidR="0085337F" w:rsidRPr="00E203A3" w:rsidRDefault="0085337F" w:rsidP="0035602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9BBB59" w:themeColor="accent3"/>
                          <w:sz w:val="18"/>
                          <w:szCs w:val="16"/>
                          <w:lang w:val="en-US"/>
                        </w:rPr>
                      </w:pP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</w:rPr>
                        <w:t>Output-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lang w:val="en-US"/>
                        </w:rPr>
                        <w:t>&gt;Instr Drivers-&gt;Konvolucio-&gt;</w:t>
                      </w:r>
                      <w:r w:rsidRPr="00E203A3">
                        <w:rPr>
                          <w:rFonts w:ascii="Consolas" w:hAnsi="Consolas" w:cs="Consolas"/>
                          <w:noProof/>
                          <w:color w:val="auto"/>
                          <w:sz w:val="18"/>
                          <w:szCs w:val="16"/>
                          <w:u w:val="single"/>
                          <w:lang w:val="en-US"/>
                        </w:rPr>
                        <w:t>Configure-&gt;Disconnect.vi</w:t>
                      </w:r>
                    </w:p>
                    <w:p w:rsidR="0085337F" w:rsidRPr="0043277A" w:rsidRDefault="0085337F" w:rsidP="0035602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35602F" w:rsidRDefault="0035602F" w:rsidP="0035602F">
      <w:r>
        <w:br w:type="page"/>
      </w:r>
    </w:p>
    <w:p w:rsidR="0035602F" w:rsidRDefault="0035602F" w:rsidP="00605157">
      <w:pPr>
        <w:pStyle w:val="Listaszerbekezds"/>
        <w:numPr>
          <w:ilvl w:val="0"/>
          <w:numId w:val="21"/>
        </w:numPr>
      </w:pPr>
      <w:r>
        <w:lastRenderedPageBreak/>
        <w:t xml:space="preserve">A fenti </w:t>
      </w:r>
      <w:proofErr w:type="spellStart"/>
      <w:r>
        <w:t>vi-okat</w:t>
      </w:r>
      <w:proofErr w:type="spellEnd"/>
      <w:r>
        <w:t xml:space="preserve"> kösse össze az alábbi ábrán látható módon:</w:t>
      </w:r>
    </w:p>
    <w:p w:rsidR="0035602F" w:rsidRDefault="0035602F" w:rsidP="0035602F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40A090A1" wp14:editId="6AD953C4">
                <wp:extent cx="4569192" cy="3200400"/>
                <wp:effectExtent l="0" t="0" r="3175" b="0"/>
                <wp:docPr id="40" name="Vászon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Kép 43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1849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40" o:spid="_x0000_s1026" editas="canvas" style="width:359.8pt;height:252pt;mso-position-horizontal-relative:char;mso-position-vertical-relative:line" coordsize="45688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">
                <v:shape id="_x0000_s1027" type="#_x0000_t75" style="position:absolute;width:45688;height:32004;visibility:visible;mso-wrap-style:square">
                  <v:fill o:detectmouseclick="t"/>
                  <v:path o:connecttype="none"/>
                </v:shape>
                <v:shape id="Kép 43" o:spid="_x0000_s1028" type="#_x0000_t75" style="position:absolute;width:45720;height:31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BwKHFAAAA2wAAAA8AAABkcnMvZG93bnJldi54bWxEj09rwkAUxO9Cv8PyhN50YysiqZvQKkXp&#10;yT+lpbdH9jVJk30bsmsSv31XEDwOM/MbZpUOphYdta60rGA2jUAQZ1aXnCv4PL1PliCcR9ZYWyYF&#10;F3KQJg+jFcba9nyg7uhzESDsYlRQeN/EUrqsIINuahvi4P3a1qAPss2lbrEPcFPLpyhaSIMlh4UC&#10;G1oXlFXHs1Gw73Btqp6+fv4+vjdvQ1bNN9tKqcfx8PoCwtPg7+Fbe6cVzJ/h+iX8AJn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wcChxQAAANsAAAAPAAAAAAAAAAAAAAAA&#10;AJ8CAABkcnMvZG93bnJldi54bWxQSwUGAAAAAAQABAD3AAAAkQMAAAAA&#10;">
                  <v:imagedata r:id="rId131" o:title=""/>
                  <v:path arrowok="t"/>
                </v:shape>
                <w10:anchorlock/>
              </v:group>
            </w:pict>
          </mc:Fallback>
        </mc:AlternateContent>
      </w:r>
    </w:p>
    <w:p w:rsidR="0035602F" w:rsidRDefault="0035602F" w:rsidP="00605157">
      <w:pPr>
        <w:pStyle w:val="Listaszerbekezds"/>
        <w:numPr>
          <w:ilvl w:val="0"/>
          <w:numId w:val="21"/>
        </w:numPr>
      </w:pPr>
      <w:r>
        <w:t xml:space="preserve">Az adaptert csatlakoztassa a számítógépéhez, majd futtassa a </w:t>
      </w:r>
      <w:proofErr w:type="spellStart"/>
      <w:r>
        <w:t>vi-t</w:t>
      </w:r>
      <w:proofErr w:type="spellEnd"/>
      <w:r>
        <w:t>. A Front panelen az adapter sorozat számának meg kell jelennie:</w:t>
      </w:r>
    </w:p>
    <w:p w:rsidR="0035602F" w:rsidRDefault="0035602F" w:rsidP="0035602F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206D4114" wp14:editId="1A665BE2">
                <wp:extent cx="2831886" cy="1733107"/>
                <wp:effectExtent l="0" t="0" r="6985" b="635"/>
                <wp:docPr id="44" name="Vászon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5" name="Kép 45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796363" cy="169451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44" o:spid="_x0000_s1026" editas="canvas" style="width:223pt;height:136.45pt;mso-position-horizontal-relative:char;mso-position-vertical-relative:line" coordsize="28314,17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">
                <v:shape id="_x0000_s1027" type="#_x0000_t75" style="position:absolute;width:28314;height:17329;visibility:visible;mso-wrap-style:square">
                  <v:fill o:detectmouseclick="t"/>
                  <v:path o:connecttype="none"/>
                </v:shape>
                <v:shape id="Kép 45" o:spid="_x0000_s1028" type="#_x0000_t75" style="position:absolute;width:27963;height:169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vZxbGAAAA2wAAAA8AAABkcnMvZG93bnJldi54bWxEj0FrwkAUhO8F/8PyhF6KbiytlNRNUItg&#10;Dz2olV4f2WcSzb4Nu1uT9te7guBxmJlvmFnem0acyfnasoLJOAFBXFhdc6nge7cavYHwAVljY5kU&#10;/JGHPBs8zDDVtuMNnbehFBHCPkUFVQhtKqUvKjLox7Yljt7BOoMhSldK7bCLcNPI5ySZSoM1x4UK&#10;W1pWVJy2v0bBv5v8mO5jf/zaTFetXD8tzGfTK/U47OfvIAL14R6+tddawcsrXL/EHyCz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O9nFsYAAADbAAAADwAAAAAAAAAAAAAA&#10;AACfAgAAZHJzL2Rvd25yZXYueG1sUEsFBgAAAAAEAAQA9wAAAJIDAAAAAA==&#10;">
                  <v:imagedata r:id="rId133" o:title=""/>
                  <v:path arrowok="t"/>
                </v:shape>
                <w10:anchorlock/>
              </v:group>
            </w:pict>
          </mc:Fallback>
        </mc:AlternateContent>
      </w:r>
    </w:p>
    <w:p w:rsidR="00605157" w:rsidRDefault="00605157" w:rsidP="00605157">
      <w:pPr>
        <w:pStyle w:val="Listaszerbekezds"/>
        <w:numPr>
          <w:ilvl w:val="0"/>
          <w:numId w:val="21"/>
        </w:numPr>
      </w:pPr>
      <w:r>
        <w:t>Vége.</w:t>
      </w:r>
    </w:p>
    <w:p w:rsidR="0035602F" w:rsidRDefault="0035602F" w:rsidP="0035602F">
      <w:r>
        <w:br w:type="page"/>
      </w:r>
    </w:p>
    <w:p w:rsidR="00FA5816" w:rsidRDefault="00FA5816" w:rsidP="00FA5816">
      <w:pPr>
        <w:pStyle w:val="Cmsor1"/>
      </w:pPr>
      <w:bookmarkStart w:id="32" w:name="_Toc461527875"/>
      <w:r>
        <w:lastRenderedPageBreak/>
        <w:t xml:space="preserve">Fejlesztés Visual </w:t>
      </w:r>
      <w:proofErr w:type="spellStart"/>
      <w:r>
        <w:t>Studio</w:t>
      </w:r>
      <w:proofErr w:type="spellEnd"/>
      <w:r>
        <w:t xml:space="preserve"> 2010 segítségével</w:t>
      </w:r>
      <w:bookmarkEnd w:id="32"/>
    </w:p>
    <w:p w:rsidR="002A6E3E" w:rsidRDefault="002A6E3E" w:rsidP="002A6E3E">
      <w:pPr>
        <w:pStyle w:val="Nincstrkz"/>
      </w:pPr>
      <w:r>
        <w:t>A mint</w:t>
      </w:r>
      <w:r w:rsidR="00C24FD4">
        <w:t>a</w:t>
      </w:r>
      <w:r>
        <w:t xml:space="preserve"> az alábbi lépéseket foglalja magába:</w:t>
      </w:r>
    </w:p>
    <w:p w:rsidR="002A6E3E" w:rsidRDefault="002A6E3E" w:rsidP="002A6E3E">
      <w:pPr>
        <w:pStyle w:val="Listaszerbekezds"/>
        <w:numPr>
          <w:ilvl w:val="0"/>
          <w:numId w:val="12"/>
        </w:numPr>
      </w:pPr>
      <w:r>
        <w:t>Csatlakozás az adapterhez</w:t>
      </w:r>
    </w:p>
    <w:p w:rsidR="002A6E3E" w:rsidRDefault="002A6E3E" w:rsidP="002A6E3E">
      <w:pPr>
        <w:pStyle w:val="Listaszerbekezds"/>
        <w:numPr>
          <w:ilvl w:val="0"/>
          <w:numId w:val="12"/>
        </w:numPr>
      </w:pPr>
      <w:r>
        <w:t>Adapter sorozat számának kiírása</w:t>
      </w:r>
    </w:p>
    <w:p w:rsidR="002A6E3E" w:rsidRDefault="002A6E3E" w:rsidP="002A6E3E">
      <w:pPr>
        <w:pStyle w:val="Listaszerbekezds"/>
        <w:numPr>
          <w:ilvl w:val="0"/>
          <w:numId w:val="12"/>
        </w:numPr>
      </w:pPr>
      <w:r>
        <w:t>CAN sebesség beállítása</w:t>
      </w:r>
    </w:p>
    <w:p w:rsidR="002A6E3E" w:rsidRDefault="002A6E3E" w:rsidP="002A6E3E">
      <w:pPr>
        <w:pStyle w:val="Listaszerbekezds"/>
        <w:numPr>
          <w:ilvl w:val="0"/>
          <w:numId w:val="12"/>
        </w:numPr>
      </w:pPr>
      <w:r>
        <w:t>Busz megnyitása</w:t>
      </w:r>
    </w:p>
    <w:p w:rsidR="002A6E3E" w:rsidRDefault="002A6E3E" w:rsidP="002A6E3E">
      <w:pPr>
        <w:pStyle w:val="Listaszerbekezds"/>
        <w:numPr>
          <w:ilvl w:val="0"/>
          <w:numId w:val="12"/>
        </w:numPr>
      </w:pPr>
      <w:r>
        <w:t>Üzenet küldése</w:t>
      </w:r>
    </w:p>
    <w:p w:rsidR="002A6E3E" w:rsidRDefault="002A6E3E" w:rsidP="002A6E3E">
      <w:pPr>
        <w:pStyle w:val="Listaszerbekezds"/>
        <w:numPr>
          <w:ilvl w:val="0"/>
          <w:numId w:val="12"/>
        </w:numPr>
      </w:pPr>
      <w:r>
        <w:t>Busz bezárása</w:t>
      </w:r>
    </w:p>
    <w:p w:rsidR="002A6E3E" w:rsidRPr="00053425" w:rsidRDefault="002A6E3E" w:rsidP="002A6E3E">
      <w:pPr>
        <w:pStyle w:val="Listaszerbekezds"/>
        <w:numPr>
          <w:ilvl w:val="0"/>
          <w:numId w:val="12"/>
        </w:numPr>
      </w:pPr>
      <w:r>
        <w:t>Kapcsolat bontása</w:t>
      </w:r>
    </w:p>
    <w:p w:rsidR="002A6E3E" w:rsidRDefault="002A6E3E" w:rsidP="002A6E3E">
      <w:pPr>
        <w:pStyle w:val="Cmsor2"/>
      </w:pPr>
      <w:bookmarkStart w:id="33" w:name="_Toc461527876"/>
      <w:r>
        <w:t>Követelmények</w:t>
      </w:r>
      <w:bookmarkEnd w:id="33"/>
    </w:p>
    <w:p w:rsidR="002A6E3E" w:rsidRDefault="002A6E3E" w:rsidP="002A6E3E">
      <w:pPr>
        <w:pStyle w:val="Listaszerbekezds"/>
        <w:numPr>
          <w:ilvl w:val="0"/>
          <w:numId w:val="11"/>
        </w:numPr>
      </w:pPr>
      <w:r>
        <w:t xml:space="preserve">Telepített: Visual </w:t>
      </w:r>
      <w:proofErr w:type="spellStart"/>
      <w:r>
        <w:t>Studio</w:t>
      </w:r>
      <w:proofErr w:type="spellEnd"/>
      <w:r>
        <w:t xml:space="preserve"> 2010 vagy jobb</w:t>
      </w:r>
    </w:p>
    <w:p w:rsidR="002A6E3E" w:rsidRDefault="002A6E3E" w:rsidP="002A6E3E">
      <w:pPr>
        <w:pStyle w:val="Listaszerbekezds"/>
        <w:numPr>
          <w:ilvl w:val="0"/>
          <w:numId w:val="11"/>
        </w:numPr>
      </w:pPr>
      <w:r>
        <w:t>Telepített: MCAN120803</w:t>
      </w:r>
    </w:p>
    <w:p w:rsidR="002A6E3E" w:rsidRDefault="002A6E3E" w:rsidP="002A6E3E">
      <w:pPr>
        <w:pStyle w:val="Cmsor2"/>
      </w:pPr>
      <w:bookmarkStart w:id="34" w:name="_Toc461527877"/>
      <w:r>
        <w:t>Lépései</w:t>
      </w:r>
      <w:bookmarkEnd w:id="34"/>
    </w:p>
    <w:p w:rsidR="00520DEF" w:rsidRDefault="00520DEF" w:rsidP="00520DEF">
      <w:pPr>
        <w:pStyle w:val="Listaszerbekezds"/>
        <w:numPr>
          <w:ilvl w:val="0"/>
          <w:numId w:val="22"/>
        </w:numPr>
      </w:pPr>
      <w:r>
        <w:t xml:space="preserve">Nyissa meg a Visual </w:t>
      </w:r>
      <w:proofErr w:type="spellStart"/>
      <w:r>
        <w:t>Studio-t</w:t>
      </w:r>
      <w:proofErr w:type="spellEnd"/>
    </w:p>
    <w:p w:rsidR="000B2AE5" w:rsidRDefault="00520DEF" w:rsidP="00520DEF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>
                <wp:extent cx="5486400" cy="3126332"/>
                <wp:effectExtent l="0" t="0" r="0" b="0"/>
                <wp:docPr id="97" name="Vászon 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7" name="Kép 187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9033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97" o:spid="_x0000_s1026" editas="canvas" style="width:6in;height:246.15pt;mso-position-horizontal-relative:char;mso-position-vertical-relative:line" coordsize="54864,3126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">
                <v:shape id="_x0000_s1027" type="#_x0000_t75" style="position:absolute;width:54864;height:31261;visibility:visible;mso-wrap-style:square">
                  <v:fill o:detectmouseclick="t"/>
                  <v:path o:connecttype="none"/>
                </v:shape>
                <v:shape id="Kép 187" o:spid="_x0000_s1028" type="#_x0000_t75" style="position:absolute;width:54864;height:30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5mP7AAAAA3AAAAA8AAABkcnMvZG93bnJldi54bWxET9uKwjAQfV/wH8IIvq2pRXalGkW8QPdl&#10;YdUPGJppG20mpYla/94Iwr7N4VxnseptI27UeeNYwWScgCAunDZcKTgd958zED4ga2wck4IHeVgt&#10;Bx8LzLS78x/dDqESMYR9hgrqENpMSl/UZNGPXUscudJ1FkOEXSV1h/cYbhuZJsmXtGg4NtTY0qam&#10;4nK4WgU/uTe7NJ/+lsk2le7MG+LSKDUa9us5iEB9+Be/3bmO82ff8HomXiCX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TmY/sAAAADcAAAADwAAAAAAAAAAAAAAAACfAgAA&#10;ZHJzL2Rvd25yZXYueG1sUEsFBgAAAAAEAAQA9wAAAIwDAAAAAA==&#10;">
                  <v:imagedata r:id="rId135" o:title=""/>
                </v:shape>
                <w10:anchorlock/>
              </v:group>
            </w:pict>
          </mc:Fallback>
        </mc:AlternateContent>
      </w:r>
    </w:p>
    <w:p w:rsidR="000B2AE5" w:rsidRDefault="000B2AE5">
      <w:r>
        <w:br w:type="page"/>
      </w:r>
    </w:p>
    <w:p w:rsidR="00520DEF" w:rsidRPr="000B2AE5" w:rsidRDefault="00520DEF" w:rsidP="000B2AE5">
      <w:pPr>
        <w:pStyle w:val="Listaszerbekezds"/>
        <w:numPr>
          <w:ilvl w:val="0"/>
          <w:numId w:val="22"/>
        </w:numPr>
      </w:pPr>
      <w:r>
        <w:lastRenderedPageBreak/>
        <w:t xml:space="preserve">Új project létrehozásához válassza a </w:t>
      </w:r>
      <w:r w:rsidRPr="00520DEF">
        <w:rPr>
          <w:b/>
          <w:u w:val="single"/>
        </w:rPr>
        <w:t>File -</w:t>
      </w:r>
      <w:r w:rsidRPr="00520DEF">
        <w:rPr>
          <w:b/>
          <w:u w:val="single"/>
          <w:lang w:val="en-US"/>
        </w:rPr>
        <w:t>&gt; Project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menüpontot</w:t>
      </w:r>
      <w:proofErr w:type="spellEnd"/>
      <w:r>
        <w:t xml:space="preserve"> vagy használja a </w:t>
      </w:r>
      <w:r>
        <w:br/>
      </w:r>
      <w:proofErr w:type="spellStart"/>
      <w:r w:rsidRPr="00520DEF">
        <w:rPr>
          <w:b/>
          <w:u w:val="single"/>
        </w:rPr>
        <w:t>Ctrl</w:t>
      </w:r>
      <w:proofErr w:type="spellEnd"/>
      <w:r w:rsidRPr="00520DEF">
        <w:rPr>
          <w:b/>
          <w:u w:val="single"/>
        </w:rPr>
        <w:t xml:space="preserve"> +Shift + N</w:t>
      </w:r>
      <w:r>
        <w:t xml:space="preserve"> billentyűkombinációt.</w:t>
      </w:r>
      <w:r w:rsidR="000B2AE5">
        <w:t xml:space="preserve"> </w:t>
      </w:r>
      <w:r>
        <w:t xml:space="preserve">A megjelenő ablakban válassza a </w:t>
      </w:r>
      <w:r w:rsidRPr="000B2AE5">
        <w:rPr>
          <w:b/>
          <w:u w:val="single"/>
        </w:rPr>
        <w:t>C</w:t>
      </w:r>
      <w:r w:rsidRPr="000B2AE5">
        <w:rPr>
          <w:b/>
          <w:u w:val="single"/>
          <w:lang w:val="en-US"/>
        </w:rPr>
        <w:t># -&gt; Windows -&gt; Console Application</w:t>
      </w:r>
      <w:r w:rsidRPr="000B2AE5">
        <w:rPr>
          <w:lang w:val="en-US"/>
        </w:rPr>
        <w:t xml:space="preserve"> project </w:t>
      </w:r>
      <w:r w:rsidRPr="00520DEF">
        <w:t>típust</w:t>
      </w:r>
      <w:r>
        <w:t xml:space="preserve">. A project neve legyen </w:t>
      </w:r>
      <w:proofErr w:type="spellStart"/>
      <w:r w:rsidRPr="000B2AE5">
        <w:rPr>
          <w:b/>
          <w:u w:val="single"/>
        </w:rPr>
        <w:t>Sample</w:t>
      </w:r>
      <w:proofErr w:type="spellEnd"/>
      <w:r w:rsidR="000B2AE5" w:rsidRPr="000B2AE5">
        <w:rPr>
          <w:b/>
          <w:u w:val="single"/>
        </w:rPr>
        <w:t xml:space="preserve">. </w:t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170E8963" wp14:editId="23B960F3">
                <wp:extent cx="4680957" cy="3200400"/>
                <wp:effectExtent l="0" t="0" r="5715" b="38100"/>
                <wp:docPr id="109" name="Vászon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3" name="Kép 123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4958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2. sz. felirat keret nélkül 188"/>
                        <wps:cNvSpPr/>
                        <wps:spPr>
                          <a:xfrm>
                            <a:off x="603081" y="1756316"/>
                            <a:ext cx="318135" cy="385445"/>
                          </a:xfrm>
                          <a:prstGeom prst="callout2">
                            <a:avLst>
                              <a:gd name="adj1" fmla="val 55818"/>
                              <a:gd name="adj2" fmla="val 3629"/>
                              <a:gd name="adj3" fmla="val -89020"/>
                              <a:gd name="adj4" fmla="val -102813"/>
                              <a:gd name="adj5" fmla="val -315062"/>
                              <a:gd name="adj6" fmla="val -102206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0B2AE5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  <w:p w:rsidR="0085337F" w:rsidRDefault="0085337F" w:rsidP="000B2AE5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2. sz. felirat keret nélkül 189"/>
                        <wps:cNvSpPr/>
                        <wps:spPr>
                          <a:xfrm>
                            <a:off x="3980902" y="1135344"/>
                            <a:ext cx="317500" cy="385445"/>
                          </a:xfrm>
                          <a:prstGeom prst="callout2">
                            <a:avLst>
                              <a:gd name="adj1" fmla="val 20055"/>
                              <a:gd name="adj2" fmla="val 16144"/>
                              <a:gd name="adj3" fmla="val -74857"/>
                              <a:gd name="adj4" fmla="val -62168"/>
                              <a:gd name="adj5" fmla="val -109697"/>
                              <a:gd name="adj6" fmla="val -175458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0B2AE5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  <w:p w:rsidR="0085337F" w:rsidRDefault="0085337F" w:rsidP="000B2AE5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2. sz. felirat keret nélkül 191"/>
                        <wps:cNvSpPr/>
                        <wps:spPr>
                          <a:xfrm>
                            <a:off x="1374179" y="2244120"/>
                            <a:ext cx="316865" cy="385445"/>
                          </a:xfrm>
                          <a:prstGeom prst="callout2">
                            <a:avLst>
                              <a:gd name="adj1" fmla="val 60502"/>
                              <a:gd name="adj2" fmla="val 4047"/>
                              <a:gd name="adj3" fmla="val 61462"/>
                              <a:gd name="adj4" fmla="val -81666"/>
                              <a:gd name="adj5" fmla="val 97440"/>
                              <a:gd name="adj6" fmla="val -154021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0B2AE5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  <w:p w:rsidR="0085337F" w:rsidRDefault="0085337F" w:rsidP="000B2AE5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2. sz. felirat keret nélkül 192"/>
                        <wps:cNvSpPr/>
                        <wps:spPr>
                          <a:xfrm>
                            <a:off x="2466000" y="1971164"/>
                            <a:ext cx="316865" cy="385445"/>
                          </a:xfrm>
                          <a:prstGeom prst="callout2">
                            <a:avLst>
                              <a:gd name="adj1" fmla="val 91336"/>
                              <a:gd name="adj2" fmla="val 56126"/>
                              <a:gd name="adj3" fmla="val 289844"/>
                              <a:gd name="adj4" fmla="val 165548"/>
                              <a:gd name="adj5" fmla="val 295722"/>
                              <a:gd name="adj6" fmla="val 407823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0B2AE5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  <w:p w:rsidR="0085337F" w:rsidRDefault="0085337F" w:rsidP="000B2AE5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09" o:spid="_x0000_s1127" editas="canvas" style="width:368.6pt;height:252pt;mso-position-horizontal-relative:char;mso-position-vertical-relative:line" coordsize="4680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">
                <v:shape id="_x0000_s1128" type="#_x0000_t75" style="position:absolute;width:46805;height:32004;visibility:visible;mso-wrap-style:square">
                  <v:fill o:detectmouseclick="t"/>
                  <v:path o:connecttype="none"/>
                </v:shape>
                <v:shape id="Kép 123" o:spid="_x0000_s1129" type="#_x0000_t75" style="position:absolute;width:46449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nKgW/AAAA3AAAAA8AAABkcnMvZG93bnJldi54bWxET0uLwjAQvgv+hzCCN02t4K7VKKIIXteV&#10;RW9DM31gMylNbOu/NwuCt/n4nrPe9qYSLTWutKxgNo1AEKdWl5wruPweJ98gnEfWWFkmBU9ysN0M&#10;B2tMtO34h9qzz0UIYZeggsL7OpHSpQUZdFNbEwcus41BH2CTS91gF8JNJeMoWkiDJYeGAmvaF5Te&#10;zw+j4HrzedbF5ZdZXA4PPGG77P4ypcajfrcC4an3H/HbfdJhfjyH/2fCBXLz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qpyoFvwAAANwAAAAPAAAAAAAAAAAAAAAAAJ8CAABk&#10;cnMvZG93bnJldi54bWxQSwUGAAAAAAQABAD3AAAAiwMAAAAA&#10;">
                  <v:imagedata r:id="rId137" o:title=""/>
                  <v:path arrowok="t"/>
                </v:shape>
                <v:shape id="2. sz. felirat keret nélkül 188" o:spid="_x0000_s1130" type="#_x0000_t42" style="position:absolute;left:6030;top:17563;width:3182;height:38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nJ5cQA&#10;AADcAAAADwAAAGRycy9kb3ducmV2LnhtbESPQUsDMRCF70L/Q5iCN5utiLRr01KqguhBmgpex810&#10;d+lmsiSxjf/eOQjeZnhv3vtmtSl+UGeKqQ9sYD6rQBE3wfXcGvg4PN8sQKWM7HAITAZ+KMFmPbla&#10;Ye3Chfd0trlVEsKpRgNdzmOtdWo68phmYSQW7RiixyxrbLWLeJFwP+jbqrrXHnuWhg5H2nXUnOy3&#10;N9Auo02fr6ek797p7enLluHRFmOup2X7ACpTyf/mv+sXJ/gLoZVnZAK9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JyeXEAAAA3AAAAA8AAAAAAAAAAAAAAAAAmAIAAGRycy9k&#10;b3ducmV2LnhtbFBLBQYAAAAABAAEAPUAAACJAwAAAAA=&#10;" adj="-22076,-68053,-22208,-19228,784,12057" filled="f" strokecolor="red" strokeweight="2pt">
                  <v:stroke startarrow="block"/>
                  <v:textbox>
                    <w:txbxContent>
                      <w:p w:rsidR="0085337F" w:rsidRDefault="0085337F" w:rsidP="000B2AE5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1</w:t>
                        </w:r>
                      </w:p>
                      <w:p w:rsidR="0085337F" w:rsidRDefault="0085337F" w:rsidP="000B2AE5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</v:shape>
                <v:shape id="2. sz. felirat keret nélkül 189" o:spid="_x0000_s1131" type="#_x0000_t42" style="position:absolute;left:39809;top:11353;width:3175;height:38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PhCsIA&#10;AADcAAAADwAAAGRycy9kb3ducmV2LnhtbERPTWsCMRC9F/ofwgjealbFoqtRSqGgaIVaweuQjNnF&#10;zWTZRHftr2+EQm/zeJ+zWHWuEjdqQulZwXCQgSDW3pRsFRy/P16mIEJENlh5JgV3CrBaPj8tMDe+&#10;5S+6HaIVKYRDjgqKGOtcyqALchgGviZO3Nk3DmOCjZWmwTaFu0qOsuxVOiw5NRRY03tB+nK4OgV2&#10;dsJqO/75XO/tbrLhkx7dW61Uv9e9zUFE6uK/+M+9Nmn+dAaPZ9IFc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k+EKwgAAANwAAAAPAAAAAAAAAAAAAAAAAJgCAABkcnMvZG93&#10;bnJldi54bWxQSwUGAAAAAAQABAD1AAAAhwMAAAAA&#10;" adj="-37899,-23695,-13428,-16169,3487,4332" filled="f" strokecolor="red" strokeweight="2pt">
                  <v:stroke startarrow="block"/>
                  <v:textbox>
                    <w:txbxContent>
                      <w:p w:rsidR="0085337F" w:rsidRDefault="0085337F" w:rsidP="000B2AE5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2</w:t>
                        </w:r>
                      </w:p>
                      <w:p w:rsidR="0085337F" w:rsidRDefault="0085337F" w:rsidP="000B2AE5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</v:shape>
                <v:shape id="2. sz. felirat keret nélkül 191" o:spid="_x0000_s1132" type="#_x0000_t42" style="position:absolute;left:13741;top:22441;width:3169;height:38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dnLMMA&#10;AADcAAAADwAAAGRycy9kb3ducmV2LnhtbERPzWrCQBC+F3yHZQpeim7iQWt0EyQgCJZg0z7AkJ0m&#10;wexsyK4xvr1bKPQ2H9/v7LPJdGKkwbWWFcTLCARxZXXLtYLvr+PiHYTzyBo7y6TgQQ6ydPayx0Tb&#10;O3/SWPpahBB2CSpovO8TKV3VkEG3tD1x4H7sYNAHONRSD3gP4aaTqyhaS4Mth4YGe8obqq7lzSgo&#10;r7bO/WVzPo3rj6KLbsVbuy2Umr9Ohx0IT5P/F/+5TzrM38bw+0y4QKZ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0dnLMMAAADcAAAADwAAAAAAAAAAAAAAAACYAgAAZHJzL2Rv&#10;d25yZXYueG1sUEsFBgAAAAAEAAQA9QAAAIgDAAAAAA==&#10;" adj="-33269,21047,-17640,13276,874,13068" filled="f" strokecolor="red" strokeweight="2pt">
                  <v:stroke startarrow="block"/>
                  <v:textbox>
                    <w:txbxContent>
                      <w:p w:rsidR="0085337F" w:rsidRDefault="0085337F" w:rsidP="000B2AE5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3</w:t>
                        </w:r>
                      </w:p>
                      <w:p w:rsidR="0085337F" w:rsidRDefault="0085337F" w:rsidP="000B2AE5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  <o:callout v:ext="edit" minusy="t"/>
                </v:shape>
                <v:shape id="2. sz. felirat keret nélkül 192" o:spid="_x0000_s1133" type="#_x0000_t42" style="position:absolute;left:24660;top:19711;width:3168;height:3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in48MA&#10;AADcAAAADwAAAGRycy9kb3ducmV2LnhtbERPTWvCQBC9F/wPywi91Y0SRaOr2EKo9mZS0OOQnSah&#10;2dk0u03Sf98tCL3N433O7jCaRvTUudqygvksAkFcWF1zqeA9T5/WIJxH1thYJgU/5OCwnzzsMNF2&#10;4Av1mS9FCGGXoILK+zaR0hUVGXQz2xIH7sN2Bn2AXSl1h0MIN41cRNFKGqw5NFTY0ktFxWf2bRSs&#10;3vz6Ob7F6YWXeeG+5PV8zl6VepyOxy0IT6P/F9/dJx3mbxbw90y4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in48MAAADcAAAADwAAAAAAAAAAAAAAAACYAgAAZHJzL2Rv&#10;d25yZXYueG1sUEsFBgAAAAAEAAQA9QAAAIgDAAAAAA==&#10;" adj="88090,63876,35758,62606,12123,19729" filled="f" strokecolor="red" strokeweight="2pt">
                  <v:stroke startarrow="block"/>
                  <v:textbox>
                    <w:txbxContent>
                      <w:p w:rsidR="0085337F" w:rsidRDefault="0085337F" w:rsidP="000B2AE5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4</w:t>
                        </w:r>
                      </w:p>
                      <w:p w:rsidR="0085337F" w:rsidRDefault="0085337F" w:rsidP="000B2AE5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  <o:callout v:ext="edit" minusx="t" minusy="t"/>
                </v:shape>
                <w10:anchorlock/>
              </v:group>
            </w:pict>
          </mc:Fallback>
        </mc:AlternateContent>
      </w:r>
    </w:p>
    <w:p w:rsidR="000B2AE5" w:rsidRDefault="000B2AE5" w:rsidP="00BF6E4B">
      <w:pPr>
        <w:pStyle w:val="Listaszerbekezds"/>
        <w:numPr>
          <w:ilvl w:val="0"/>
          <w:numId w:val="22"/>
        </w:numPr>
      </w:pPr>
      <w:r>
        <w:t xml:space="preserve">A </w:t>
      </w:r>
      <w:r w:rsidRPr="00BF6E4B">
        <w:rPr>
          <w:b/>
          <w:noProof/>
          <w:u w:val="single"/>
        </w:rPr>
        <w:t>Solution Explorer</w:t>
      </w:r>
      <w:r>
        <w:rPr>
          <w:noProof/>
        </w:rPr>
        <w:t xml:space="preserve"> </w:t>
      </w:r>
      <w:r>
        <w:t xml:space="preserve">– </w:t>
      </w:r>
      <w:proofErr w:type="spellStart"/>
      <w:r>
        <w:t>ben</w:t>
      </w:r>
      <w:proofErr w:type="spellEnd"/>
      <w:r>
        <w:t xml:space="preserve"> adja hozzá a projecthez</w:t>
      </w:r>
      <w:r w:rsidRPr="00BF6E4B">
        <w:t xml:space="preserve"> </w:t>
      </w:r>
      <w:r w:rsidRPr="00BF6E4B">
        <w:rPr>
          <w:noProof/>
        </w:rPr>
        <w:t xml:space="preserve">az </w:t>
      </w:r>
      <w:r w:rsidR="00BF6E4B" w:rsidRPr="00BF6E4B">
        <w:rPr>
          <w:b/>
          <w:noProof/>
          <w:u w:val="single"/>
        </w:rPr>
        <w:t>Konvolucio.</w:t>
      </w:r>
      <w:r w:rsidRPr="00BF6E4B">
        <w:rPr>
          <w:b/>
          <w:noProof/>
          <w:u w:val="single"/>
        </w:rPr>
        <w:t>MCAN</w:t>
      </w:r>
      <w:r w:rsidR="00BF6E4B" w:rsidRPr="00BF6E4B">
        <w:rPr>
          <w:b/>
          <w:noProof/>
          <w:u w:val="single"/>
        </w:rPr>
        <w:t>120803.API</w:t>
      </w:r>
      <w:r w:rsidR="00BF6E4B">
        <w:t xml:space="preserve"> könyvtárat.</w:t>
      </w:r>
    </w:p>
    <w:p w:rsidR="00BF6E4B" w:rsidRDefault="00BF6E4B" w:rsidP="00BF6E4B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>
                <wp:extent cx="5486400" cy="3126332"/>
                <wp:effectExtent l="0" t="0" r="0" b="0"/>
                <wp:docPr id="125" name="Vászon 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4" name="Kép 194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903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2. sz. felirat keret nélkül 196"/>
                        <wps:cNvSpPr/>
                        <wps:spPr>
                          <a:xfrm>
                            <a:off x="4915773" y="1196758"/>
                            <a:ext cx="317500" cy="385445"/>
                          </a:xfrm>
                          <a:prstGeom prst="callout2">
                            <a:avLst>
                              <a:gd name="adj1" fmla="val 45909"/>
                              <a:gd name="adj2" fmla="val -11333"/>
                              <a:gd name="adj3" fmla="val -25286"/>
                              <a:gd name="adj4" fmla="val -126455"/>
                              <a:gd name="adj5" fmla="val -26489"/>
                              <a:gd name="adj6" fmla="val -211817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BF6E4B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  <w:p w:rsidR="0085337F" w:rsidRDefault="0085337F" w:rsidP="00BF6E4B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25" o:spid="_x0000_s1134" editas="canvas" style="width:6in;height:246.15pt;mso-position-horizontal-relative:char;mso-position-vertical-relative:line" coordsize="54864,3126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">
                <v:shape id="_x0000_s1135" type="#_x0000_t75" style="position:absolute;width:54864;height:31261;visibility:visible;mso-wrap-style:square">
                  <v:fill o:detectmouseclick="t"/>
                  <v:path o:connecttype="none"/>
                </v:shape>
                <v:shape id="Kép 194" o:spid="_x0000_s1136" type="#_x0000_t75" style="position:absolute;width:54864;height:30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C2gHEAAAA3AAAAA8AAABkcnMvZG93bnJldi54bWxET0trwkAQvhf8D8sI3uomIq1JXYMKgnhq&#10;rS14G7LTJJidDdk1j/76bqHQ23x8z1lng6lFR62rLCuI5xEI4tzqigsFl/fD4wqE88gaa8ukYCQH&#10;2WbysMZU257fqDv7QoQQdikqKL1vUildXpJBN7cNceC+bGvQB9gWUrfYh3BTy0UUPUmDFYeGEhva&#10;l5TfznejIIpfObFjko8fy+/nz9P9ujv5q1Kz6bB9AeFp8P/iP/dRh/nJEn6fCRf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tC2gHEAAAA3AAAAA8AAAAAAAAAAAAAAAAA&#10;nwIAAGRycy9kb3ducmV2LnhtbFBLBQYAAAAABAAEAPcAAACQAwAAAAA=&#10;">
                  <v:imagedata r:id="rId139" o:title=""/>
                </v:shape>
                <v:shape id="2. sz. felirat keret nélkül 196" o:spid="_x0000_s1137" type="#_x0000_t42" style="position:absolute;left:49157;top:11967;width:3175;height:3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WZ+8MA&#10;AADcAAAADwAAAGRycy9kb3ducmV2LnhtbERPzWrCQBC+F/oOyxS8lLqxh6DRVWxBKPZQEvsAQ3ZM&#10;otnZsLuan6fvFgq9zcf3O5vdYFpxJ+cbywoW8wQEcWl1w5WC79PhZQnCB2SNrWVSMJKH3fbxYYOZ&#10;tj3ndC9CJWII+wwV1CF0mZS+rMmgn9uOOHJn6wyGCF0ltcM+hptWviZJKg02HBtq7Oi9pvJa3IyC&#10;r7cin5a0SIfq83KexqN2z36l1Oxp2K9BBBrCv/jP/aHj/FUKv8/EC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tWZ+8MAAADcAAAADwAAAAAAAAAAAAAAAACYAgAAZHJzL2Rv&#10;d25yZXYueG1sUEsFBgAAAAAEAAQA9QAAAIgDAAAAAA==&#10;" adj="-45752,-5722,-27314,-5462,-2448,9916" filled="f" strokecolor="red" strokeweight="2pt">
                  <v:stroke startarrow="block"/>
                  <v:textbox>
                    <w:txbxContent>
                      <w:p w:rsidR="0085337F" w:rsidRDefault="0085337F" w:rsidP="00BF6E4B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5</w:t>
                        </w:r>
                      </w:p>
                      <w:p w:rsidR="0085337F" w:rsidRDefault="0085337F" w:rsidP="00BF6E4B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F6E4B" w:rsidRDefault="00BF6E4B" w:rsidP="00BF6E4B">
      <w:pPr>
        <w:pStyle w:val="Listaszerbekezds"/>
      </w:pPr>
      <w:r>
        <w:rPr>
          <w:noProof/>
          <w:lang w:eastAsia="hu-HU"/>
        </w:rPr>
        <w:lastRenderedPageBreak/>
        <mc:AlternateContent>
          <mc:Choice Requires="wpc">
            <w:drawing>
              <wp:inline distT="0" distB="0" distL="0" distR="0">
                <wp:extent cx="5486400" cy="3107952"/>
                <wp:effectExtent l="0" t="0" r="0" b="0"/>
                <wp:docPr id="138" name="Vászon 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9" name="Kép 139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71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2. sz. felirat keret nélkül 198"/>
                        <wps:cNvSpPr/>
                        <wps:spPr>
                          <a:xfrm>
                            <a:off x="4911488" y="1764251"/>
                            <a:ext cx="317500" cy="384810"/>
                          </a:xfrm>
                          <a:prstGeom prst="callout2">
                            <a:avLst>
                              <a:gd name="adj1" fmla="val 50888"/>
                              <a:gd name="adj2" fmla="val -2333"/>
                              <a:gd name="adj3" fmla="val -25286"/>
                              <a:gd name="adj4" fmla="val -126455"/>
                              <a:gd name="adj5" fmla="val -142575"/>
                              <a:gd name="adj6" fmla="val -231910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BF6E4B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  <w:p w:rsidR="0085337F" w:rsidRDefault="0085337F" w:rsidP="00BF6E4B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38" o:spid="_x0000_s1138" editas="canvas" style="width:6in;height:244.7pt;mso-position-horizontal-relative:char;mso-position-vertical-relative:line" coordsize="54864,31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">
                <v:shape id="_x0000_s1139" type="#_x0000_t75" style="position:absolute;width:54864;height:31076;visibility:visible;mso-wrap-style:square">
                  <v:fill o:detectmouseclick="t"/>
                  <v:path o:connecttype="none"/>
                </v:shape>
                <v:shape id="Kép 139" o:spid="_x0000_s1140" type="#_x0000_t75" style="position:absolute;width:54864;height:30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mllDCAAAA3AAAAA8AAABkcnMvZG93bnJldi54bWxET0trAjEQvhf8D2GE3mrWSouuRhFB6UFK&#10;fd2Hzbgb3Ey2Sdzd9tc3hUJv8/E9Z7HqbS1a8sE4VjAeZSCIC6cNlwrOp+3TFESIyBprx6TgiwKs&#10;loOHBebadXyg9hhLkUI45KigirHJpQxFRRbDyDXEibs6bzEm6EupPXYp3NbyOctepUXDqaHChjYV&#10;Fbfj3SroXnay/Nzvr+2FvZl9v28+ZGaUehz26zmISH38F/+533SaP5nB7zPpArn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JpZQwgAAANwAAAAPAAAAAAAAAAAAAAAAAJ8C&#10;AABkcnMvZG93bnJldi54bWxQSwUGAAAAAAQABAD3AAAAjgMAAAAA&#10;">
                  <v:imagedata r:id="rId141" o:title=""/>
                  <v:path arrowok="t"/>
                </v:shape>
                <v:shape id="2. sz. felirat keret nélkül 198" o:spid="_x0000_s1141" type="#_x0000_t42" style="position:absolute;left:49114;top:17642;width:3175;height:38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xDS8QA&#10;AADcAAAADwAAAGRycy9kb3ducmV2LnhtbESPQW/CMAyF75P4D5GRuI2UHaq1I6CBQOKAJq1jdy/x&#10;2orGqZoM2n8/HybtZus9v/d5vR19p240xDawgdUyA0Vsg2u5NnD5OD4+g4oJ2WEXmAxMFGG7mT2s&#10;sXThzu90q1KtJIRjiQaalPpS62gb8hiXoScW7TsMHpOsQ63dgHcJ951+yrJce2xZGhrsad+QvVY/&#10;3oBzRe7Tau933Xi2b5fp8Gm/rsYs5uPrC6hEY/o3/12fnOAXQivPyAR6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8Q0vEAAAA3AAAAA8AAAAAAAAAAAAAAAAAmAIAAGRycy9k&#10;b3ducmV2LnhtbFBLBQYAAAAABAAEAPUAAACJAwAAAAA=&#10;" adj="-50093,-30796,-27314,-5462,-504,10992" filled="f" strokecolor="red" strokeweight="2pt">
                  <v:stroke startarrow="block"/>
                  <v:textbox>
                    <w:txbxContent>
                      <w:p w:rsidR="0085337F" w:rsidRDefault="0085337F" w:rsidP="00BF6E4B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6</w:t>
                        </w:r>
                      </w:p>
                      <w:p w:rsidR="0085337F" w:rsidRDefault="0085337F" w:rsidP="00BF6E4B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F6E4B" w:rsidRDefault="00BF6E4B" w:rsidP="00BF6E4B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>
                <wp:extent cx="5486400" cy="3143409"/>
                <wp:effectExtent l="0" t="0" r="0" b="0"/>
                <wp:docPr id="141" name="Vászon 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5" name="Kép 145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07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2. sz. felirat keret nélkül 201"/>
                        <wps:cNvSpPr/>
                        <wps:spPr>
                          <a:xfrm>
                            <a:off x="3142275" y="283781"/>
                            <a:ext cx="317500" cy="384175"/>
                          </a:xfrm>
                          <a:prstGeom prst="callout2">
                            <a:avLst>
                              <a:gd name="adj1" fmla="val 50963"/>
                              <a:gd name="adj2" fmla="val -14333"/>
                              <a:gd name="adj3" fmla="val 44119"/>
                              <a:gd name="adj4" fmla="val -423455"/>
                              <a:gd name="adj5" fmla="val 21056"/>
                              <a:gd name="adj6" fmla="val -516910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BF6E4B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  <w:p w:rsidR="0085337F" w:rsidRDefault="0085337F" w:rsidP="00BF6E4B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2. sz. felirat keret nélkül 202"/>
                        <wps:cNvSpPr/>
                        <wps:spPr>
                          <a:xfrm>
                            <a:off x="4818675" y="1588645"/>
                            <a:ext cx="317500" cy="383540"/>
                          </a:xfrm>
                          <a:prstGeom prst="callout2">
                            <a:avLst>
                              <a:gd name="adj1" fmla="val 50963"/>
                              <a:gd name="adj2" fmla="val -14333"/>
                              <a:gd name="adj3" fmla="val 1856"/>
                              <a:gd name="adj4" fmla="val -81455"/>
                              <a:gd name="adj5" fmla="val -3821"/>
                              <a:gd name="adj6" fmla="val -171910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D46F87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  <w:p w:rsidR="0085337F" w:rsidRDefault="0085337F" w:rsidP="00D46F87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2. sz. felirat keret nélkül 203"/>
                        <wps:cNvSpPr/>
                        <wps:spPr>
                          <a:xfrm>
                            <a:off x="3405800" y="2466000"/>
                            <a:ext cx="317500" cy="382905"/>
                          </a:xfrm>
                          <a:prstGeom prst="callout2">
                            <a:avLst>
                              <a:gd name="adj1" fmla="val 88203"/>
                              <a:gd name="adj2" fmla="val 57667"/>
                              <a:gd name="adj3" fmla="val 118739"/>
                              <a:gd name="adj4" fmla="val 113545"/>
                              <a:gd name="adj5" fmla="val 120448"/>
                              <a:gd name="adj6" fmla="val 260090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5337F" w:rsidRDefault="0085337F" w:rsidP="00D46F87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  <w:p w:rsidR="0085337F" w:rsidRDefault="0085337F" w:rsidP="00D46F87">
                              <w:pPr>
                                <w:pStyle w:val="Norm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Segoe UI" w:eastAsia="Calibri" w:hAnsi="Segoe UI"/>
                                  <w:color w:val="262626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41" o:spid="_x0000_s1142" editas="canvas" style="width:6in;height:247.5pt;mso-position-horizontal-relative:char;mso-position-vertical-relative:line" coordsize="54864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">
                <v:shape id="_x0000_s1143" type="#_x0000_t75" style="position:absolute;width:54864;height:31432;visibility:visible;mso-wrap-style:square">
                  <v:fill o:detectmouseclick="t"/>
                  <v:path o:connecttype="none"/>
                </v:shape>
                <v:shape id="Kép 145" o:spid="_x0000_s1144" type="#_x0000_t75" style="position:absolute;width:54864;height:310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oZd7EAAAA3AAAAA8AAABkcnMvZG93bnJldi54bWxET0trAjEQvgv+hzAFb5q12lK2RlFrobaH&#10;Uh+H3oZkuru4mSxJ1PXfm4LgbT6+50xmra3FiXyoHCsYDjIQxNqZigsFu+17/wVEiMgGa8ek4EIB&#10;ZtNuZ4K5cWf+odMmFiKFcMhRQRljk0sZdEkWw8A1xIn7c95iTNAX0ng8p3Bby8cse5YWK04NJTa0&#10;LEkfNkerQK8P+ncxH45Xl++dzPafX2+jpVeq99DOX0FEauNdfHN/mDR//AT/z6QL5PQK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goZd7EAAAA3AAAAA8AAAAAAAAAAAAAAAAA&#10;nwIAAGRycy9kb3ducmV2LnhtbFBLBQYAAAAABAAEAPcAAACQAwAAAAA=&#10;">
                  <v:imagedata r:id="rId143" o:title=""/>
                  <v:path arrowok="t"/>
                </v:shape>
                <v:shape id="2. sz. felirat keret nélkül 201" o:spid="_x0000_s1145" type="#_x0000_t42" style="position:absolute;left:31422;top:2837;width:3175;height:38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sjP8IA&#10;AADcAAAADwAAAGRycy9kb3ducmV2LnhtbESPQYvCMBSE7wv+h/CEvW3TuotKNYosCnq0LXp9NM+2&#10;2LyUJqv135sFweMwM98wy/VgWnGj3jWWFSRRDIK4tLrhSkGR777mIJxH1thaJgUPcrBejT6WmGp7&#10;5yPdMl+JAGGXooLa+y6V0pU1GXSR7YiDd7G9QR9kX0nd4z3ATSsncTyVBhsOCzV29FtTec3+jILp&#10;0X9fTmdnZweb/GR5cc3KZqvU53jYLEB4Gvw7/GrvtYJJnMD/mXAE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OyM/wgAAANwAAAAPAAAAAAAAAAAAAAAAAJgCAABkcnMvZG93&#10;bnJldi54bWxQSwUGAAAAAAQABAD1AAAAhwMAAAAA&#10;" adj="-111653,4548,-91466,9530,-3096,11008" filled="f" strokecolor="red" strokeweight="2pt">
                  <v:stroke startarrow="block"/>
                  <v:textbox>
                    <w:txbxContent>
                      <w:p w:rsidR="0085337F" w:rsidRDefault="0085337F" w:rsidP="00BF6E4B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7</w:t>
                        </w:r>
                      </w:p>
                      <w:p w:rsidR="0085337F" w:rsidRDefault="0085337F" w:rsidP="00BF6E4B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</v:shape>
                <v:shape id="2. sz. felirat keret nélkül 202" o:spid="_x0000_s1146" type="#_x0000_t42" style="position:absolute;left:48186;top:15886;width:3175;height:38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1Oe8EA&#10;AADcAAAADwAAAGRycy9kb3ducmV2LnhtbESPQYvCMBSE74L/ITzBm6ZW0KUaRQRBZQ/qevH2aJ5N&#10;sXkpTdT67zeC4HGYmW+Y+bK1lXhQ40vHCkbDBARx7nTJhYLz32bwA8IHZI2VY1LwIg/LRbczx0y7&#10;Jx/pcQqFiBD2GSowIdSZlD43ZNEPXU0cvatrLIYom0LqBp8RbiuZJslEWiw5LhisaW0ov53uVgFr&#10;97vejA/Ty5H36QR3rT+wUarfa1czEIHa8A1/2lutIE1SeJ+JR0A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tTnvBAAAA3AAAAA8AAAAAAAAAAAAAAAAAmAIAAGRycy9kb3du&#10;cmV2LnhtbFBLBQYAAAAABAAEAPUAAACGAwAAAAA=&#10;" adj="-37133,-825,-17594,401,-3096,11008" filled="f" strokecolor="red" strokeweight="2pt">
                  <v:stroke startarrow="block"/>
                  <v:textbox>
                    <w:txbxContent>
                      <w:p w:rsidR="0085337F" w:rsidRDefault="0085337F" w:rsidP="00D46F87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8</w:t>
                        </w:r>
                      </w:p>
                      <w:p w:rsidR="0085337F" w:rsidRDefault="0085337F" w:rsidP="00D46F87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</v:shape>
                <v:shape id="2. sz. felirat keret nélkül 203" o:spid="_x0000_s1147" type="#_x0000_t42" style="position:absolute;left:34058;top:24660;width:3175;height:3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0AqMMA&#10;AADcAAAADwAAAGRycy9kb3ducmV2LnhtbESP0YrCMBRE34X9h3AXfNNUBV26RhHBxQcRbP2Au83d&#10;ttrchCar1a83guDjMDNnmPmyM424UOtrywpGwwQEcWF1zaWCY74ZfIHwAVljY5kU3MjDcvHRm2Oq&#10;7ZUPdMlCKSKEfYoKqhBcKqUvKjLoh9YRR+/PtgZDlG0pdYvXCDeNHCfJVBqsOS5U6GhdUXHO/o0C&#10;tz2HzP3O9n5W/pz4truP/CFXqv/Zrb5BBOrCO/xqb7WCcTKB55l4BO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o0AqMMAAADcAAAADwAAAAAAAAAAAAAAAACYAgAAZHJzL2Rv&#10;d25yZXYueG1sUEsFBgAAAAAEAAQA9QAAAIgDAAAAAA==&#10;" adj="56179,26017,24526,25648,12456,19052" filled="f" strokecolor="red" strokeweight="2pt">
                  <v:stroke startarrow="block"/>
                  <v:textbox>
                    <w:txbxContent>
                      <w:p w:rsidR="0085337F" w:rsidRDefault="0085337F" w:rsidP="00D46F87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9</w:t>
                        </w:r>
                      </w:p>
                      <w:p w:rsidR="0085337F" w:rsidRDefault="0085337F" w:rsidP="00D46F87">
                        <w:pPr>
                          <w:pStyle w:val="Norm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Segoe UI" w:eastAsia="Calibri" w:hAnsi="Segoe UI"/>
                            <w:color w:val="262626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  <o:callout v:ext="edit" minusx="t" minusy="t"/>
                </v:shape>
                <w10:anchorlock/>
              </v:group>
            </w:pict>
          </mc:Fallback>
        </mc:AlternateContent>
      </w:r>
    </w:p>
    <w:p w:rsidR="00494137" w:rsidRDefault="00494137" w:rsidP="00BF6E4B">
      <w:pPr>
        <w:pStyle w:val="Listaszerbekezds"/>
      </w:pPr>
      <w:r>
        <w:t xml:space="preserve">A könyvtár elérési útvonal x86 </w:t>
      </w:r>
      <w:proofErr w:type="spellStart"/>
      <w:r>
        <w:t>OS</w:t>
      </w:r>
      <w:proofErr w:type="spellEnd"/>
      <w:r>
        <w:t xml:space="preserve"> esetén az alábbi:</w:t>
      </w:r>
    </w:p>
    <w:p w:rsidR="00494137" w:rsidRDefault="00494137" w:rsidP="00BF6E4B">
      <w:pPr>
        <w:pStyle w:val="Listaszerbekezds"/>
      </w:pPr>
      <w:r w:rsidRPr="007B1306">
        <w:rPr>
          <w:noProof/>
          <w:lang w:eastAsia="hu-HU"/>
        </w:rPr>
        <mc:AlternateContent>
          <mc:Choice Requires="wps">
            <w:drawing>
              <wp:inline distT="0" distB="0" distL="0" distR="0" wp14:anchorId="07423272" wp14:editId="1195E7F4">
                <wp:extent cx="5760720" cy="254635"/>
                <wp:effectExtent l="0" t="0" r="11430" b="12065"/>
                <wp:docPr id="155" name="Szövegdoboz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254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7B1306" w:rsidRDefault="0085337F" w:rsidP="00494137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</w:rPr>
                            </w:pPr>
                            <w:r w:rsidRPr="00444415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</w:rPr>
                              <w:t>C:\Program Files\Konvolucio\MCAN12080</w:t>
                            </w:r>
                            <w:r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8"/>
                                <w:szCs w:val="16"/>
                              </w:rPr>
                              <w:t>3\Konvolucio.MCAN120803.API.dll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155" o:spid="_x0000_s1148" type="#_x0000_t202" style="width:453.6pt;height:2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">
                <v:textbox>
                  <w:txbxContent>
                    <w:p w:rsidR="0085337F" w:rsidRPr="007B1306" w:rsidRDefault="0085337F" w:rsidP="00494137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</w:rPr>
                      </w:pPr>
                      <w:r w:rsidRPr="00444415"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</w:rPr>
                        <w:t>C:\Program Files\Konvolucio\MCAN12080</w:t>
                      </w:r>
                      <w:r>
                        <w:rPr>
                          <w:rFonts w:ascii="Consolas" w:hAnsi="Consolas" w:cs="Consolas"/>
                          <w:noProof/>
                          <w:color w:val="0000FF"/>
                          <w:sz w:val="18"/>
                          <w:szCs w:val="16"/>
                        </w:rPr>
                        <w:t>3\Konvolucio.MCAN120803.API.dll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46F87" w:rsidRDefault="00D46F87" w:rsidP="00D46F87">
      <w:pPr>
        <w:pStyle w:val="Listaszerbekezds"/>
        <w:numPr>
          <w:ilvl w:val="0"/>
          <w:numId w:val="22"/>
        </w:numPr>
      </w:pPr>
      <w:r>
        <w:lastRenderedPageBreak/>
        <w:t xml:space="preserve">A projecthez adja hozzá a </w:t>
      </w:r>
      <w:r>
        <w:rPr>
          <w:noProof/>
        </w:rPr>
        <w:t>Konvolucio.MCAN120803.API</w:t>
      </w:r>
      <w:r>
        <w:t xml:space="preserve"> névteret</w:t>
      </w:r>
      <w:r>
        <w:rPr>
          <w:noProof/>
          <w:lang w:eastAsia="hu-HU"/>
        </w:rPr>
        <mc:AlternateContent>
          <mc:Choice Requires="wpc">
            <w:drawing>
              <wp:inline distT="0" distB="0" distL="0" distR="0" wp14:anchorId="52310DE2" wp14:editId="3EEE8745">
                <wp:extent cx="5486400" cy="3126332"/>
                <wp:effectExtent l="0" t="0" r="0" b="0"/>
                <wp:docPr id="147" name="Vászon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6" name="Kép 206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903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Ellipszis 207"/>
                        <wps:cNvSpPr/>
                        <wps:spPr>
                          <a:xfrm>
                            <a:off x="1551600" y="1100177"/>
                            <a:ext cx="1399418" cy="170483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47" o:spid="_x0000_s1026" editas="canvas" style="width:6in;height:246.15pt;mso-position-horizontal-relative:char;mso-position-vertical-relative:line" coordsize="54864,3126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">
                <v:shape id="_x0000_s1027" type="#_x0000_t75" style="position:absolute;width:54864;height:31261;visibility:visible;mso-wrap-style:square">
                  <v:fill o:detectmouseclick="t"/>
                  <v:path o:connecttype="none"/>
                </v:shape>
                <v:shape id="Kép 206" o:spid="_x0000_s1028" type="#_x0000_t75" style="position:absolute;width:54864;height:30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oD5TGAAAA3AAAAA8AAABkcnMvZG93bnJldi54bWxEj0FrwkAUhO+C/2F5Qm+6MZQgqauU2oKn&#10;WpMWr8/sM4nJvg3ZrUn/fbcg9DjMzDfMejuaVtyod7VlBctFBIK4sLrmUsFn/jZfgXAeWWNrmRT8&#10;kIPtZjpZY6rtwEe6Zb4UAcIuRQWV910qpSsqMugWtiMO3sX2Bn2QfSl1j0OAm1bGUZRIgzWHhQo7&#10;eqmoaLJvo2D/ceia19PhOuzOj9n19J4n41eu1MNsfH4C4Wn0/+F7e68VxFECf2fCEZC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KgPlMYAAADcAAAADwAAAAAAAAAAAAAA&#10;AACfAgAAZHJzL2Rvd25yZXYueG1sUEsFBgAAAAAEAAQA9wAAAJIDAAAAAA==&#10;">
                  <v:imagedata r:id="rId145" o:title=""/>
                </v:shape>
                <v:oval id="Ellipszis 207" o:spid="_x0000_s1029" style="position:absolute;left:15516;top:11001;width:13994;height:1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myqMIA&#10;AADcAAAADwAAAGRycy9kb3ducmV2LnhtbESPzYrCMBSF9wO+Q7iCuzE16IxUo6ggqLMaFdeX5toW&#10;m5vSRK0+vREGZnk4Px9nOm9tJW7U+NKxhkE/AUGcOVNyruF4WH+OQfiAbLByTBoe5GE+63xMMTXu&#10;zr9024dcxBH2KWooQqhTKX1WkEXfdzVx9M6usRiibHJpGrzHcVtJlSRf0mLJkVBgTauCssv+aiP3&#10;ZzlU6qSWo0v1XO3wPKqN22rd67aLCYhAbfgP/7U3RoNKvuF9Jh4BO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KbKowgAAANwAAAAPAAAAAAAAAAAAAAAAAJgCAABkcnMvZG93&#10;bnJldi54bWxQSwUGAAAAAAQABAD1AAAAhwMAAAAA&#10;" filled="f" strokecolor="red" strokeweight="2pt"/>
                <w10:anchorlock/>
              </v:group>
            </w:pict>
          </mc:Fallback>
        </mc:AlternateContent>
      </w:r>
    </w:p>
    <w:p w:rsidR="00895649" w:rsidRDefault="00895649" w:rsidP="00D46F87">
      <w:pPr>
        <w:pStyle w:val="Listaszerbekezds"/>
        <w:numPr>
          <w:ilvl w:val="0"/>
          <w:numId w:val="22"/>
        </w:numPr>
      </w:pPr>
      <w:r>
        <w:t>Gépelje be minta mintaalkalmazás forráskódját</w:t>
      </w:r>
    </w:p>
    <w:p w:rsidR="00895649" w:rsidRDefault="00895649" w:rsidP="00895649">
      <w:pPr>
        <w:pStyle w:val="Listaszerbekezds"/>
      </w:pPr>
      <w:r w:rsidRPr="00DF7C02">
        <w:rPr>
          <w:rFonts w:ascii="Courier New" w:hAnsi="Courier New" w:cs="Courier New"/>
          <w:noProof/>
          <w:color w:val="0070C0"/>
          <w:sz w:val="14"/>
          <w:szCs w:val="14"/>
          <w:lang w:eastAsia="hu-HU"/>
        </w:rPr>
        <mc:AlternateContent>
          <mc:Choice Requires="wps">
            <w:drawing>
              <wp:inline distT="0" distB="0" distL="0" distR="0" wp14:anchorId="58F8FBB4" wp14:editId="62DD018E">
                <wp:extent cx="5438898" cy="3835730"/>
                <wp:effectExtent l="0" t="0" r="28575" b="12700"/>
                <wp:docPr id="149" name="Szövegdoboz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8898" cy="383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using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System;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using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System.Collections.Generic;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using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System.Linq;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using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System.Text;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using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Konvolucio.MCAN120803.API;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namespace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Sample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>{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class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4"/>
                                <w:szCs w:val="19"/>
                              </w:rPr>
                              <w:t>Program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{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static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void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Main(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string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>[] args)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{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4"/>
                                <w:szCs w:val="19"/>
                              </w:rPr>
                              <w:t>/*Adapter példányosítása*/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4"/>
                                <w:szCs w:val="19"/>
                              </w:rPr>
                              <w:t>CanAdapterDevice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adapter =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new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4"/>
                                <w:szCs w:val="19"/>
                              </w:rPr>
                              <w:t>CanAdapterDevice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>();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4"/>
                                <w:szCs w:val="19"/>
                              </w:rPr>
                              <w:t>/*Kapcsolódás egy létező adapterhez.*/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adapter.Connect();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4"/>
                                <w:szCs w:val="19"/>
                              </w:rPr>
                              <w:t>/*Kapcsolódott ezzel a SerialNumber-el rendlekező adapterhez.*/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4"/>
                                <w:szCs w:val="19"/>
                              </w:rPr>
                              <w:t>Console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>.WriteLine(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31515"/>
                                <w:sz w:val="14"/>
                                <w:szCs w:val="19"/>
                              </w:rPr>
                              <w:t>"Connected to: "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+ adapter.Attributes.SerialNumber);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4"/>
                                <w:szCs w:val="19"/>
                              </w:rPr>
                              <w:t>/*Busz lezárás engedélyezése. */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adapter.Attributes.Termination =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true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>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4"/>
                                <w:szCs w:val="19"/>
                              </w:rPr>
                              <w:t>/*Megnyitás az átviteli sebesség paraméterrel.*/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adapter.Open(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4"/>
                                <w:szCs w:val="19"/>
                              </w:rPr>
                              <w:t>CanBaudRateCollection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>.Speed500kBaud);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4"/>
                                <w:szCs w:val="19"/>
                              </w:rPr>
                              <w:t>/*Üzenet tömb létrehozása.*/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var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txMsgArray =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new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4"/>
                                <w:szCs w:val="19"/>
                              </w:rPr>
                              <w:t>CanMessage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>[]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new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4"/>
                                <w:szCs w:val="19"/>
                              </w:rPr>
                              <w:t>CanMessage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(0x01FF,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new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4"/>
                                <w:szCs w:val="19"/>
                              </w:rPr>
                              <w:t>byte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>[]{0x01,0x02,0x03,0x04})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};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4"/>
                                <w:szCs w:val="19"/>
                              </w:rPr>
                              <w:t>/*Üzenet tömb küldése.*/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adapter.Write(txMsgArray);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4"/>
                                <w:szCs w:val="19"/>
                              </w:rPr>
                              <w:t>/*Kapcsolat zárása*/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adapter.Close();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4"/>
                                <w:szCs w:val="19"/>
                              </w:rPr>
                              <w:t>/*Kapcsolat bontása*/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adapter.Disconnect();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    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4"/>
                                <w:szCs w:val="19"/>
                              </w:rPr>
                              <w:t>Console</w:t>
                            </w: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>.Read();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    }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 xml:space="preserve">    }</w:t>
                            </w:r>
                          </w:p>
                          <w:p w:rsidR="0085337F" w:rsidRPr="00895649" w:rsidRDefault="0085337F" w:rsidP="008956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</w:pPr>
                            <w:r w:rsidRPr="00895649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4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149" o:spid="_x0000_s1149" type="#_x0000_t202" style="width:428.25pt;height:30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">
                <v:textbox>
                  <w:txbxContent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using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System;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using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System.Collections.Generic;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using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System.Linq;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using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System.Text;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using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Konvolucio.MCAN120803.API;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namespace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Sample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>{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class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2B91AF"/>
                          <w:sz w:val="14"/>
                          <w:szCs w:val="19"/>
                        </w:rPr>
                        <w:t>Program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{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static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void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Main(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string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>[] args)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{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8000"/>
                          <w:sz w:val="14"/>
                          <w:szCs w:val="19"/>
                        </w:rPr>
                        <w:t>/*Adapter példányosítása*/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2B91AF"/>
                          <w:sz w:val="14"/>
                          <w:szCs w:val="19"/>
                        </w:rPr>
                        <w:t>CanAdapterDevice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adapter =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new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2B91AF"/>
                          <w:sz w:val="14"/>
                          <w:szCs w:val="19"/>
                        </w:rPr>
                        <w:t>CanAdapterDevice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>();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8000"/>
                          <w:sz w:val="14"/>
                          <w:szCs w:val="19"/>
                        </w:rPr>
                        <w:t>/*Kapcsolódás egy létező adapterhez.*/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adapter.Connect();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8000"/>
                          <w:sz w:val="14"/>
                          <w:szCs w:val="19"/>
                        </w:rPr>
                        <w:t>/*Kapcsolódott ezzel a SerialNumber-el rendlekező adapterhez.*/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2B91AF"/>
                          <w:sz w:val="14"/>
                          <w:szCs w:val="19"/>
                        </w:rPr>
                        <w:t>Console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>.WriteLine(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31515"/>
                          <w:sz w:val="14"/>
                          <w:szCs w:val="19"/>
                        </w:rPr>
                        <w:t>"Connected to: "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+ adapter.Attributes.SerialNumber);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8000"/>
                          <w:sz w:val="14"/>
                          <w:szCs w:val="19"/>
                        </w:rPr>
                        <w:t>/*Busz lezárás engedélyezése. */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adapter.Attributes.Termination =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true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>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8000"/>
                          <w:sz w:val="14"/>
                          <w:szCs w:val="19"/>
                        </w:rPr>
                        <w:t>/*Megnyitás az átviteli sebesség paraméterrel.*/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adapter.Open(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2B91AF"/>
                          <w:sz w:val="14"/>
                          <w:szCs w:val="19"/>
                        </w:rPr>
                        <w:t>CanBaudRateCollection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>.Speed500kBaud);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8000"/>
                          <w:sz w:val="14"/>
                          <w:szCs w:val="19"/>
                        </w:rPr>
                        <w:t>/*Üzenet tömb létrehozása.*/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var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txMsgArray =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new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2B91AF"/>
                          <w:sz w:val="14"/>
                          <w:szCs w:val="19"/>
                        </w:rPr>
                        <w:t>CanMessage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>[]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{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new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2B91AF"/>
                          <w:sz w:val="14"/>
                          <w:szCs w:val="19"/>
                        </w:rPr>
                        <w:t>CanMessage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(0x01FF,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new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00FF"/>
                          <w:sz w:val="14"/>
                          <w:szCs w:val="19"/>
                        </w:rPr>
                        <w:t>byte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>[]{0x01,0x02,0x03,0x04})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};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8000"/>
                          <w:sz w:val="14"/>
                          <w:szCs w:val="19"/>
                        </w:rPr>
                        <w:t>/*Üzenet tömb küldése.*/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adapter.Write(txMsgArray);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8000"/>
                          <w:sz w:val="14"/>
                          <w:szCs w:val="19"/>
                        </w:rPr>
                        <w:t>/*Kapcsolat zárása*/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adapter.Close();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008000"/>
                          <w:sz w:val="14"/>
                          <w:szCs w:val="19"/>
                        </w:rPr>
                        <w:t>/*Kapcsolat bontása*/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adapter.Disconnect();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    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2B91AF"/>
                          <w:sz w:val="14"/>
                          <w:szCs w:val="19"/>
                        </w:rPr>
                        <w:t>Console</w:t>
                      </w: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>.Read();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    }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 xml:space="preserve">    }</w:t>
                      </w:r>
                    </w:p>
                    <w:p w:rsidR="0085337F" w:rsidRPr="00895649" w:rsidRDefault="0085337F" w:rsidP="008956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</w:pPr>
                      <w:r w:rsidRPr="00895649">
                        <w:rPr>
                          <w:rFonts w:ascii="Consolas" w:hAnsi="Consolas" w:cs="Consolas"/>
                          <w:noProof/>
                          <w:color w:val="auto"/>
                          <w:sz w:val="14"/>
                          <w:szCs w:val="19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95649" w:rsidRDefault="00895649">
      <w:r>
        <w:br w:type="page"/>
      </w:r>
    </w:p>
    <w:p w:rsidR="00895649" w:rsidRDefault="00895649" w:rsidP="00C24FD4">
      <w:pPr>
        <w:pStyle w:val="Listaszerbekezds"/>
        <w:numPr>
          <w:ilvl w:val="0"/>
          <w:numId w:val="22"/>
        </w:numPr>
      </w:pPr>
      <w:r>
        <w:lastRenderedPageBreak/>
        <w:t xml:space="preserve">Az </w:t>
      </w:r>
      <w:r w:rsidR="00C24FD4">
        <w:t>alkalmazás</w:t>
      </w:r>
      <w:r>
        <w:t xml:space="preserve"> futtatásához nyomja meg a </w:t>
      </w:r>
      <w:r w:rsidR="00C24FD4">
        <w:rPr>
          <w:noProof/>
          <w:lang w:eastAsia="hu-HU"/>
        </w:rPr>
        <w:drawing>
          <wp:inline distT="0" distB="0" distL="0" distR="0" wp14:anchorId="3875B9F3" wp14:editId="176B61F7">
            <wp:extent cx="295275" cy="238125"/>
            <wp:effectExtent l="0" t="0" r="9525" b="9525"/>
            <wp:docPr id="152" name="Kép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D4">
        <w:t xml:space="preserve"> vagy az </w:t>
      </w:r>
      <w:r w:rsidR="00C24FD4" w:rsidRPr="00C24FD4">
        <w:rPr>
          <w:b/>
          <w:u w:val="single"/>
        </w:rPr>
        <w:t>F5</w:t>
      </w:r>
      <w:r w:rsidR="00C24FD4">
        <w:t xml:space="preserve"> nyomógombot.</w:t>
      </w:r>
    </w:p>
    <w:p w:rsidR="00895649" w:rsidRDefault="00895649" w:rsidP="00895649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>
                <wp:extent cx="5486400" cy="3126332"/>
                <wp:effectExtent l="0" t="0" r="0" b="0"/>
                <wp:docPr id="150" name="Vászon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1" name="Kép 211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903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Ellipszis 213"/>
                        <wps:cNvSpPr/>
                        <wps:spPr>
                          <a:xfrm>
                            <a:off x="1846054" y="179948"/>
                            <a:ext cx="276044" cy="225494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Vászon 150" o:spid="_x0000_s1026" editas="canvas" style="width:6in;height:246.15pt;mso-position-horizontal-relative:char;mso-position-vertical-relative:line" coordsize="54864,3126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">
                <v:shape id="_x0000_s1027" type="#_x0000_t75" style="position:absolute;width:54864;height:31261;visibility:visible;mso-wrap-style:square">
                  <v:fill o:detectmouseclick="t"/>
                  <v:path o:connecttype="none"/>
                </v:shape>
                <v:shape id="Kép 211" o:spid="_x0000_s1028" type="#_x0000_t75" style="position:absolute;width:54864;height:30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Tnu/EAAAA3AAAAA8AAABkcnMvZG93bnJldi54bWxEj0FrwkAUhO8F/8PyBG91Ey1FUlcRreJF&#10;sNbcH9nXbGr2bchuk/jvu0Khx2FmvmGW68HWoqPWV44VpNMEBHHhdMWlguvn/nkBwgdkjbVjUnAn&#10;D+vV6GmJmXY9f1B3CaWIEPYZKjAhNJmUvjBk0U9dQxy9L9daDFG2pdQt9hFuazlLkldpseK4YLCh&#10;raHidvmxCg7m/Rzmt0V3ernm3/053w057pSajIfNG4hAQ/gP/7WPWsEsTeFxJh4B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ITnu/EAAAA3AAAAA8AAAAAAAAAAAAAAAAA&#10;nwIAAGRycy9kb3ducmV2LnhtbFBLBQYAAAAABAAEAPcAAACQAwAAAAA=&#10;">
                  <v:imagedata r:id="rId148" o:title=""/>
                </v:shape>
                <v:oval id="Ellipszis 213" o:spid="_x0000_s1029" style="position:absolute;left:18460;top:1799;width:2760;height:2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sidsMA&#10;AADcAAAADwAAAGRycy9kb3ducmV2LnhtbESPS4vCMBSF9wP+h3AFd2NqfCDVKCoIOrPygetLc22L&#10;zU1polZ//WRgYJaH8/g482VrK/GgxpeONQz6CQjizJmScw3n0/ZzCsIHZIOVY9LwIg/LRedjjqlx&#10;Tz7Q4xhyEUfYp6ihCKFOpfRZQRZ939XE0bu6xmKIssmlafAZx20lVZJMpMWSI6HAmjYFZbfj3Ubu&#10;93qk1EWtx7fqvfnC67g2bq91r9uuZiACteE//NfeGQ1qMITfM/EIy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csidsMAAADcAAAADwAAAAAAAAAAAAAAAACYAgAAZHJzL2Rv&#10;d25yZXYueG1sUEsFBgAAAAAEAAQA9QAAAIgDAAAAAA==&#10;" filled="f" strokecolor="red" strokeweight="2pt"/>
                <w10:anchorlock/>
              </v:group>
            </w:pict>
          </mc:Fallback>
        </mc:AlternateContent>
      </w:r>
    </w:p>
    <w:p w:rsidR="00C24FD4" w:rsidRDefault="00C24FD4" w:rsidP="00C24FD4">
      <w:pPr>
        <w:pStyle w:val="Listaszerbekezds"/>
        <w:numPr>
          <w:ilvl w:val="0"/>
          <w:numId w:val="22"/>
        </w:numPr>
      </w:pPr>
      <w:r>
        <w:t xml:space="preserve">Sikeres futtatás esetén az adapter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Number-e</w:t>
      </w:r>
      <w:proofErr w:type="spellEnd"/>
      <w:r>
        <w:t xml:space="preserve"> jelenik meg a képernyőn az alábbiak szerint:</w:t>
      </w:r>
      <w:r w:rsidRPr="00C24FD4">
        <w:rPr>
          <w:noProof/>
          <w:lang w:eastAsia="hu-HU"/>
        </w:rPr>
        <w:t xml:space="preserve"> </w:t>
      </w:r>
    </w:p>
    <w:p w:rsidR="00C24FD4" w:rsidRDefault="00C24FD4" w:rsidP="00C24FD4">
      <w:pPr>
        <w:pStyle w:val="Listaszerbekezds"/>
      </w:pPr>
      <w:r>
        <w:rPr>
          <w:noProof/>
          <w:lang w:eastAsia="hu-HU"/>
        </w:rPr>
        <mc:AlternateContent>
          <mc:Choice Requires="wpc">
            <w:drawing>
              <wp:inline distT="0" distB="0" distL="0" distR="0">
                <wp:extent cx="5486400" cy="1891409"/>
                <wp:effectExtent l="0" t="0" r="0" b="0"/>
                <wp:docPr id="154" name="Vászon 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6" name="Kép 216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554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Vászon 154" o:spid="_x0000_s1026" editas="canvas" style="width:6in;height:148.95pt;mso-position-horizontal-relative:char;mso-position-vertical-relative:line" coordsize="54864,18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">
                <v:shape id="_x0000_s1027" type="#_x0000_t75" style="position:absolute;width:54864;height:18910;visibility:visible;mso-wrap-style:square">
                  <v:fill o:detectmouseclick="t"/>
                  <v:path o:connecttype="none"/>
                </v:shape>
                <v:shape id="Kép 216" o:spid="_x0000_s1028" type="#_x0000_t75" style="position:absolute;width:54864;height:18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l6l/DAAAA3AAAAA8AAABkcnMvZG93bnJldi54bWxEj92KwjAUhO8XfIdwBO/WVFGRalpEWNhd&#10;EPHnAQ7NsY02J6XJat2nN4Lg5TAz3zDLvLO1uFLrjWMFo2ECgrhw2nCp4Hj4+pyD8AFZY+2YFNzJ&#10;Q571PpaYanfjHV33oRQRwj5FBVUITSqlLyqy6IeuIY7eybUWQ5RtKXWLtwi3tRwnyUxaNBwXKmxo&#10;XVFx2f9ZBUbe7f8mmORc0q+dbH6mWz5MlRr0u9UCRKAuvMOv9rdWMB7N4HkmHgGZ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uXqX8MAAADcAAAADwAAAAAAAAAAAAAAAACf&#10;AgAAZHJzL2Rvd25yZXYueG1sUEsFBgAAAAAEAAQA9wAAAI8DAAAAAA==&#10;">
                  <v:imagedata r:id="rId150" o:title=""/>
                </v:shape>
                <w10:anchorlock/>
              </v:group>
            </w:pict>
          </mc:Fallback>
        </mc:AlternateContent>
      </w:r>
    </w:p>
    <w:p w:rsidR="00C24FD4" w:rsidRDefault="00C24FD4" w:rsidP="00C24FD4">
      <w:pPr>
        <w:pStyle w:val="Listaszerbekezds"/>
        <w:numPr>
          <w:ilvl w:val="0"/>
          <w:numId w:val="22"/>
        </w:numPr>
      </w:pPr>
      <w:r>
        <w:t>Vége.</w:t>
      </w:r>
    </w:p>
    <w:p w:rsidR="00C24FD4" w:rsidRDefault="00C24FD4">
      <w:r>
        <w:br w:type="page"/>
      </w:r>
    </w:p>
    <w:p w:rsidR="004D1490" w:rsidRPr="00AF3127" w:rsidRDefault="004D1490" w:rsidP="004D1490">
      <w:pPr>
        <w:pStyle w:val="Cmsor1"/>
      </w:pPr>
      <w:bookmarkStart w:id="35" w:name="_Toc461527878"/>
      <w:r>
        <w:lastRenderedPageBreak/>
        <w:t>Minta kódok</w:t>
      </w:r>
      <w:bookmarkEnd w:id="35"/>
    </w:p>
    <w:p w:rsidR="006D7F17" w:rsidRDefault="0087715C" w:rsidP="00A356C6">
      <w:pPr>
        <w:pStyle w:val="Cmsor2"/>
        <w:rPr>
          <w:noProof/>
        </w:rPr>
      </w:pPr>
      <w:bookmarkStart w:id="36" w:name="_Toc461527879"/>
      <w:r>
        <w:rPr>
          <w:noProof/>
        </w:rPr>
        <w:t>Kapcsolódás</w:t>
      </w:r>
      <w:r w:rsidR="00AD3FD6">
        <w:rPr>
          <w:noProof/>
        </w:rPr>
        <w:t xml:space="preserve"> </w:t>
      </w:r>
      <w:r>
        <w:rPr>
          <w:noProof/>
        </w:rPr>
        <w:t>és kapcsolat bontása</w:t>
      </w:r>
      <w:bookmarkEnd w:id="36"/>
    </w:p>
    <w:p w:rsidR="00A356C6" w:rsidRDefault="00A356C6" w:rsidP="00A356C6">
      <w:r>
        <w:t>Az adapter paraméterezése és használata előtt csatlakozni kell hozzá</w:t>
      </w:r>
      <w:r w:rsidR="00CC0522">
        <w:t xml:space="preserve">. </w:t>
      </w:r>
      <w:r w:rsidR="00A520C5">
        <w:t>Csatlakozást követően az adott adapter más alkalmazások számára már nem elérhető</w:t>
      </w:r>
      <w:r w:rsidR="001A67BE">
        <w:t>, az adapter neve mellett az megjelenik az „</w:t>
      </w:r>
      <w:proofErr w:type="spellStart"/>
      <w:r w:rsidR="001A67BE">
        <w:t>InUse</w:t>
      </w:r>
      <w:proofErr w:type="spellEnd"/>
      <w:r w:rsidR="001A67BE">
        <w:t>” szó.</w:t>
      </w:r>
      <w:r w:rsidR="00AD3FD6">
        <w:t xml:space="preserve"> Miután az adapterre nincs, szükség vagy az alkalmazás bezárása megkezdődik, akkor az adapter </w:t>
      </w:r>
      <w:r w:rsidR="0087715C">
        <w:t>kapcsolódást</w:t>
      </w:r>
      <w:r w:rsidR="00AD3FD6">
        <w:t xml:space="preserve"> bontatni kell a </w:t>
      </w:r>
      <w:proofErr w:type="spellStart"/>
      <w:r w:rsidR="00AD3FD6">
        <w:t>Disconnect</w:t>
      </w:r>
      <w:proofErr w:type="spellEnd"/>
      <w:r w:rsidR="00AD3FD6">
        <w:t xml:space="preserve"> metódus hívásával. </w:t>
      </w:r>
      <w:r w:rsidR="00CC0522">
        <w:t>Az adapterhez való csatlakozási módokat a következő pontokban ismerheti meg.</w:t>
      </w:r>
    </w:p>
    <w:p w:rsidR="003D34D5" w:rsidRDefault="003D34D5" w:rsidP="003D34D5">
      <w:pPr>
        <w:pStyle w:val="Cmsor3"/>
      </w:pPr>
      <w:bookmarkStart w:id="37" w:name="_Toc461527880"/>
      <w:r>
        <w:t xml:space="preserve">Kapcsolódás - </w:t>
      </w:r>
      <w:proofErr w:type="spellStart"/>
      <w:r>
        <w:t>Connect</w:t>
      </w:r>
      <w:bookmarkEnd w:id="37"/>
      <w:proofErr w:type="spellEnd"/>
    </w:p>
    <w:p w:rsidR="003D34D5" w:rsidRDefault="003D34D5" w:rsidP="003D34D5">
      <w:r>
        <w:t xml:space="preserve">Abban az esetben, ha a rendszerünk egy adaptert tartalmaz és nem is várható több, akkor a legegyszerűbb módon a </w:t>
      </w:r>
      <w:proofErr w:type="spellStart"/>
      <w:r>
        <w:t>Connect</w:t>
      </w:r>
      <w:proofErr w:type="spellEnd"/>
      <w:r>
        <w:t xml:space="preserve"> segítségével kapcsolódhat. Ebben az esetben az első megtalált adapterhez kapcsolódik.</w:t>
      </w:r>
    </w:p>
    <w:p w:rsidR="003D34D5" w:rsidRDefault="003D34D5" w:rsidP="003D34D5">
      <w:pPr>
        <w:keepNext/>
        <w:spacing w:after="0"/>
      </w:pPr>
      <w:r w:rsidRPr="00DF7C02">
        <w:rPr>
          <w:rFonts w:ascii="Courier New" w:hAnsi="Courier New" w:cs="Courier New"/>
          <w:noProof/>
          <w:color w:val="0070C0"/>
          <w:sz w:val="14"/>
          <w:szCs w:val="14"/>
          <w:lang w:eastAsia="hu-HU"/>
        </w:rPr>
        <mc:AlternateContent>
          <mc:Choice Requires="wps">
            <w:drawing>
              <wp:inline distT="0" distB="0" distL="0" distR="0" wp14:anchorId="7A6BC84E" wp14:editId="13F04489">
                <wp:extent cx="5760720" cy="4295775"/>
                <wp:effectExtent l="0" t="0" r="11430" b="28575"/>
                <wp:docPr id="5" name="Szövegdoboz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429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System;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Konvolucio.MCAN120803.API;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namespace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Example_0001.Connect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class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Program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static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void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Main(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string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[] args)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/*Elérhető adapterek megjelnítése*/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foreach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CanAdapterItem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item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in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.GetAdapters())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.WriteLine(item);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/*Adapter példányosítása*/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adapter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/*Kapcsolódás egy létező adapterhez.*/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adapter.Connect();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.WriteLine(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31515"/>
                                <w:sz w:val="16"/>
                                <w:szCs w:val="16"/>
                              </w:rPr>
                              <w:t>"Connected to: "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+ adapter.Attributes.SerialNumber);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/*Kapcsolat bontása*/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adapter.Disconnect();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.Read();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/*Konzol kimenete: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*CAN Bus Adapter - MCAN120803 3869366E3133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*CAN Bus Adapter - MCAN120803 3873366E3133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*CAN Bus Adapter - MCAN120803 387536633133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*Connected to: 3869366E3133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:rsidR="0085337F" w:rsidRPr="00FA5816" w:rsidRDefault="0085337F" w:rsidP="003D34D5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5" o:spid="_x0000_s1150" type="#_x0000_t202" style="width:453.6pt;height:3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">
                <v:textbox>
                  <w:txbxContent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System;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Konvolucio.MCAN120803.API;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namespace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Example_0001.Connect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class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Program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static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void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Main(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string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[] args)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/*Elérhető adapterek megjelnítése*/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foreach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CanAdapterItem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item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in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.GetAdapters())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.WriteLine(item);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/*Adapter példányosítása*/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adapter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/*Kapcsolódás egy létező adapterhez.*/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adapter.Connect();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.WriteLine(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31515"/>
                          <w:sz w:val="16"/>
                          <w:szCs w:val="16"/>
                        </w:rPr>
                        <w:t>"Connected to: "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+ adapter.Attributes.SerialNumber);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/*Kapcsolat bontása*/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adapter.Disconnect();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.Read();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/*Konzol kimenete: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*CAN Bus Adapter - MCAN120803 3869366E3133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*CAN Bus Adapter - MCAN120803 3873366E3133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*CAN Bus Adapter - MCAN120803 387536633133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*Connected to: 3869366E3133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}</w:t>
                      </w:r>
                    </w:p>
                    <w:p w:rsidR="0085337F" w:rsidRPr="00FA5816" w:rsidRDefault="0085337F" w:rsidP="003D34D5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762D60" w:rsidRDefault="00762D60" w:rsidP="00762D60">
      <w:pPr>
        <w:keepNext/>
        <w:spacing w:after="0"/>
      </w:pPr>
      <w:r>
        <w:rPr>
          <w:noProof/>
          <w:lang w:eastAsia="hu-HU"/>
        </w:rPr>
        <w:drawing>
          <wp:inline distT="0" distB="0" distL="0" distR="0" wp14:anchorId="0381FA57" wp14:editId="2C6D826B">
            <wp:extent cx="3438525" cy="1209675"/>
            <wp:effectExtent l="19050" t="19050" r="28575" b="2857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20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2D60" w:rsidRPr="003D34D5" w:rsidRDefault="00762D60" w:rsidP="003D34D5"/>
    <w:p w:rsidR="00A356C6" w:rsidRDefault="0087715C" w:rsidP="00DD011B">
      <w:pPr>
        <w:pStyle w:val="Cmsor3"/>
      </w:pPr>
      <w:bookmarkStart w:id="38" w:name="_Toc461527881"/>
      <w:r>
        <w:lastRenderedPageBreak/>
        <w:t>Kapcsolódás</w:t>
      </w:r>
      <w:r w:rsidR="00DD011B">
        <w:t xml:space="preserve"> </w:t>
      </w:r>
      <w:r>
        <w:t xml:space="preserve">adott adapterhez </w:t>
      </w:r>
      <w:r w:rsidR="00DD011B">
        <w:t xml:space="preserve">- </w:t>
      </w:r>
      <w:proofErr w:type="spellStart"/>
      <w:r w:rsidR="00DD011B" w:rsidRPr="00DD011B">
        <w:t>Connect</w:t>
      </w:r>
      <w:r w:rsidR="00DD011B">
        <w:t>To</w:t>
      </w:r>
      <w:bookmarkEnd w:id="38"/>
      <w:proofErr w:type="spellEnd"/>
    </w:p>
    <w:p w:rsidR="00C80791" w:rsidRDefault="001A67BE" w:rsidP="00C80791">
      <w:pPr>
        <w:keepNext/>
        <w:spacing w:after="0"/>
      </w:pPr>
      <w:r w:rsidRPr="00DF7C02">
        <w:rPr>
          <w:rFonts w:ascii="Courier New" w:hAnsi="Courier New" w:cs="Courier New"/>
          <w:noProof/>
          <w:color w:val="0070C0"/>
          <w:sz w:val="14"/>
          <w:szCs w:val="14"/>
          <w:lang w:eastAsia="hu-HU"/>
        </w:rPr>
        <mc:AlternateContent>
          <mc:Choice Requires="wps">
            <w:drawing>
              <wp:inline distT="0" distB="0" distL="0" distR="0" wp14:anchorId="00312029" wp14:editId="77AB7DD6">
                <wp:extent cx="5760720" cy="3952875"/>
                <wp:effectExtent l="0" t="0" r="11430" b="28575"/>
                <wp:docPr id="139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3952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System;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Konvolucio.MCAN120803.API;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namespace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Example_0002.ConnectTo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class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Program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static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void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Main(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string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[] args)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/*Elérhető adapterek megjelnítése*/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foreach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CanAdapterItem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item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in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.GetAdapters())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.WriteLine(item);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/*Adapter példányosítása*/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adapter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/*Kapcsolódás a tömb 0. indexén lévő adapterhez*/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adapter.ConnectTo(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.GetAdapters()[0]);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/*Kapcsolat bontása*/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adapter.Disconnect();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.Read();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/*Konzol kimenete: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*CAN Bus Adapter - MCAN120803 3869366E3133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*CAN Bus Adapter - MCAN120803 3873366E3133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*CAN Bus Adapter - MCAN120803 387536633133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:rsidR="0085337F" w:rsidRPr="00FA5816" w:rsidRDefault="0085337F" w:rsidP="001A67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2" o:spid="_x0000_s1151" type="#_x0000_t202" style="width:453.6pt;height:3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">
                <v:textbox>
                  <w:txbxContent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System;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Konvolucio.MCAN120803.API;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namespace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Example_0002.ConnectTo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class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Program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static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void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Main(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string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[] args)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/*Elérhető adapterek megjelnítése*/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foreach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CanAdapterItem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item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in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.GetAdapters())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.WriteLine(item);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/*Adapter példányosítása*/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adapter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/*Kapcsolódás a tömb 0. indexén lévő adapterhez*/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adapter.ConnectTo(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.GetAdapters()[0]);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/*Kapcsolat bontása*/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adapter.Disconnect();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.Read();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/*Konzol kimenete: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*CAN Bus Adapter - MCAN120803 3869366E3133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*CAN Bus Adapter - MCAN120803 3873366E3133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*CAN Bus Adapter - MCAN120803 387536633133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}</w:t>
                      </w:r>
                    </w:p>
                    <w:p w:rsidR="0085337F" w:rsidRPr="00FA5816" w:rsidRDefault="0085337F" w:rsidP="001A67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995896" w:rsidRDefault="00AD3FD6" w:rsidP="00995896">
      <w:pPr>
        <w:keepNext/>
        <w:spacing w:before="240" w:after="0"/>
      </w:pPr>
      <w:r>
        <w:rPr>
          <w:noProof/>
          <w:lang w:eastAsia="hu-HU"/>
        </w:rPr>
        <w:drawing>
          <wp:inline distT="0" distB="0" distL="0" distR="0" wp14:anchorId="09077CBF" wp14:editId="7F4972F1">
            <wp:extent cx="3343275" cy="1143000"/>
            <wp:effectExtent l="19050" t="19050" r="28575" b="1905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1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63F4" w:rsidRDefault="004D63F4" w:rsidP="004D63F4">
      <w:pPr>
        <w:rPr>
          <w:color w:val="4F81BD" w:themeColor="accent1"/>
          <w:sz w:val="18"/>
          <w:szCs w:val="18"/>
          <w:lang w:val="en-US"/>
        </w:rPr>
      </w:pPr>
      <w:r>
        <w:rPr>
          <w:lang w:val="en-US"/>
        </w:rPr>
        <w:br w:type="page"/>
      </w:r>
    </w:p>
    <w:p w:rsidR="00995896" w:rsidRDefault="00995896" w:rsidP="00DD011B">
      <w:pPr>
        <w:pStyle w:val="Cmsor3"/>
      </w:pPr>
      <w:bookmarkStart w:id="39" w:name="_Toc461527882"/>
      <w:r w:rsidRPr="00995896">
        <w:lastRenderedPageBreak/>
        <w:t>Kapcsolódás</w:t>
      </w: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segítségével</w:t>
      </w:r>
      <w:r w:rsidR="00DD011B">
        <w:t xml:space="preserve"> - </w:t>
      </w:r>
      <w:proofErr w:type="spellStart"/>
      <w:r w:rsidR="00DD011B" w:rsidRPr="00DD011B">
        <w:t>ConnectBySerialNumber</w:t>
      </w:r>
      <w:bookmarkEnd w:id="39"/>
      <w:proofErr w:type="spellEnd"/>
    </w:p>
    <w:p w:rsidR="00C46100" w:rsidRDefault="00C46100" w:rsidP="00C46100">
      <w:r>
        <w:t xml:space="preserve">A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r w:rsidR="00FA5816">
        <w:t>segítségével</w:t>
      </w:r>
      <w:r>
        <w:t xml:space="preserve"> alkalmazáson belül csatalakozhatunk az adapterhez az adapter egyedi azonosítójának segítségével.</w:t>
      </w:r>
    </w:p>
    <w:p w:rsidR="00691DDB" w:rsidRDefault="00716A69" w:rsidP="00D008BF">
      <w:pPr>
        <w:keepNext/>
        <w:spacing w:after="0"/>
      </w:pPr>
      <w:r w:rsidRPr="00DF7C02">
        <w:rPr>
          <w:rFonts w:ascii="Courier New" w:hAnsi="Courier New" w:cs="Courier New"/>
          <w:noProof/>
          <w:color w:val="0070C0"/>
          <w:sz w:val="14"/>
          <w:szCs w:val="14"/>
          <w:lang w:eastAsia="hu-HU"/>
        </w:rPr>
        <mc:AlternateContent>
          <mc:Choice Requires="wps">
            <w:drawing>
              <wp:inline distT="0" distB="0" distL="0" distR="0" wp14:anchorId="065F172F" wp14:editId="0909288A">
                <wp:extent cx="5760720" cy="4295775"/>
                <wp:effectExtent l="0" t="0" r="11430" b="28575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429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System;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Konvolucio.MCAN120803.API;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namespace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Example_0003.ConnectBySerialNumber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class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Program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static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void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Main(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string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[] args)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/*Elérhető adapterek megjelnítése*/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foreach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CanAdapterItem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item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in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.GetAdapters())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.WriteLine(item);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/*Adapter példányosítása*/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adapter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/*Kapcsolódás a 3873366E3133 azonosítójú adapterhez*/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adapter.ConnectTo(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31515"/>
                                <w:sz w:val="16"/>
                                <w:szCs w:val="16"/>
                              </w:rPr>
                              <w:t>"3873366E3133"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.WriteLine(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31515"/>
                                <w:sz w:val="16"/>
                                <w:szCs w:val="16"/>
                              </w:rPr>
                              <w:t>"Connected to: "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+ adapter.Attributes.SerialNumber);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/*Kapcsolat bontása*/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adapter.Disconnect();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.Read();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/*Konzol kimenete: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*CAN Bus Adapter - MCAN120803 3869366E3133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*CAN Bus Adapter - MCAN120803 3873366E3133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*CAN Bus Adapter - MCAN120803 387536633133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*Connected to: 3873366E3133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 xml:space="preserve">             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:rsidR="0085337F" w:rsidRPr="00FA5816" w:rsidRDefault="0085337F" w:rsidP="00716A6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152" type="#_x0000_t202" style="width:453.6pt;height:3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">
                <v:textbox>
                  <w:txbxContent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System;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Konvolucio.MCAN120803.API;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namespace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Example_0003.ConnectBySerialNumber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class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Program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static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void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Main(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string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[] args)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/*Elérhető adapterek megjelnítése*/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foreach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CanAdapterItem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item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in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.GetAdapters())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.WriteLine(item);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/*Adapter példányosítása*/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adapter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/*Kapcsolódás a 3873366E3133 azonosítójú adapterhez*/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adapter.ConnectTo(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31515"/>
                          <w:sz w:val="16"/>
                          <w:szCs w:val="16"/>
                        </w:rPr>
                        <w:t>"3873366E3133"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.WriteLine(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31515"/>
                          <w:sz w:val="16"/>
                          <w:szCs w:val="16"/>
                        </w:rPr>
                        <w:t>"Connected to: "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+ adapter.Attributes.SerialNumber);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/*Kapcsolat bontása*/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adapter.Disconnect();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.Read();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/*Konzol kimenete: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*CAN Bus Adapter - MCAN120803 3869366E3133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*CAN Bus Adapter - MCAN120803 3873366E3133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*CAN Bus Adapter - MCAN120803 387536633133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*Connected to: 3873366E3133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 xml:space="preserve">             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}</w:t>
                      </w:r>
                    </w:p>
                    <w:p w:rsidR="0085337F" w:rsidRPr="00FA5816" w:rsidRDefault="0085337F" w:rsidP="00716A6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DD011B" w:rsidRDefault="007B0E8F" w:rsidP="00DD011B">
      <w:pPr>
        <w:keepNext/>
        <w:spacing w:after="0"/>
      </w:pPr>
      <w:r>
        <w:rPr>
          <w:noProof/>
          <w:lang w:eastAsia="hu-HU"/>
        </w:rPr>
        <w:drawing>
          <wp:inline distT="0" distB="0" distL="0" distR="0" wp14:anchorId="24C97400" wp14:editId="5F73F6F2">
            <wp:extent cx="4248150" cy="1371600"/>
            <wp:effectExtent l="19050" t="19050" r="19050" b="1905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0074" w:rsidRDefault="00280074">
      <w:r>
        <w:br w:type="page"/>
      </w:r>
    </w:p>
    <w:p w:rsidR="004D63F4" w:rsidRDefault="00766DF3" w:rsidP="00280074">
      <w:pPr>
        <w:pStyle w:val="Cmsor2"/>
      </w:pPr>
      <w:bookmarkStart w:id="40" w:name="_Toc461527883"/>
      <w:r>
        <w:lastRenderedPageBreak/>
        <w:t>Üzenet küldése</w:t>
      </w:r>
      <w:r w:rsidR="00280074">
        <w:t xml:space="preserve"> és fogadás</w:t>
      </w:r>
      <w:bookmarkEnd w:id="40"/>
    </w:p>
    <w:p w:rsidR="00775F87" w:rsidRDefault="008A6AD5" w:rsidP="00775F87">
      <w:r>
        <w:t>Üzenet küldése és fogadása előtt az adaptert paraméterezni kell majd az Open segítségével megnyitni.</w:t>
      </w:r>
    </w:p>
    <w:p w:rsidR="008A6AD5" w:rsidRDefault="009F7CDB" w:rsidP="008A6AD5">
      <w:pPr>
        <w:pStyle w:val="Cmsor3"/>
      </w:pPr>
      <w:bookmarkStart w:id="41" w:name="_Toc461527884"/>
      <w:r>
        <w:t>Ü</w:t>
      </w:r>
      <w:r w:rsidR="008A6AD5">
        <w:t>zenet küldése</w:t>
      </w:r>
      <w:r w:rsidR="007F01B1">
        <w:t xml:space="preserve"> - </w:t>
      </w:r>
      <w:proofErr w:type="spellStart"/>
      <w:r w:rsidR="007F01B1">
        <w:t>Write</w:t>
      </w:r>
      <w:bookmarkEnd w:id="41"/>
      <w:proofErr w:type="spellEnd"/>
    </w:p>
    <w:p w:rsidR="00280074" w:rsidRDefault="008A6AD5" w:rsidP="00B17399">
      <w:pPr>
        <w:pStyle w:val="Nincstrkz"/>
      </w:pPr>
      <w:r>
        <w:t>A küldendő üzenet paraméterei:</w:t>
      </w:r>
    </w:p>
    <w:p w:rsidR="008A6AD5" w:rsidRDefault="008A6AD5" w:rsidP="00122FFA">
      <w:pPr>
        <w:pStyle w:val="Listaszerbekezds"/>
        <w:numPr>
          <w:ilvl w:val="0"/>
          <w:numId w:val="2"/>
        </w:numPr>
      </w:pPr>
      <w:r>
        <w:t>buszsebesség: 500</w:t>
      </w:r>
      <w:r w:rsidR="00E6080C">
        <w:t xml:space="preserve"> </w:t>
      </w:r>
      <w:proofErr w:type="spellStart"/>
      <w:r w:rsidR="00FF04EC">
        <w:t>k</w:t>
      </w:r>
      <w:r w:rsidR="00E6080C">
        <w:t>Baud</w:t>
      </w:r>
      <w:proofErr w:type="spellEnd"/>
      <w:r w:rsidR="00DF4209">
        <w:t xml:space="preserve"> (</w:t>
      </w:r>
      <w:proofErr w:type="spellStart"/>
      <w:r w:rsidR="00DF4209">
        <w:t>High-Speed</w:t>
      </w:r>
      <w:proofErr w:type="spellEnd"/>
      <w:r w:rsidR="00DF4209">
        <w:t xml:space="preserve"> CAN)</w:t>
      </w:r>
      <w:r w:rsidR="00775F87">
        <w:t>, busz lezárás engedélyezésével</w:t>
      </w:r>
    </w:p>
    <w:p w:rsidR="007F01B1" w:rsidRDefault="00E6080C" w:rsidP="00122FFA">
      <w:pPr>
        <w:pStyle w:val="Listaszerbekezds"/>
        <w:numPr>
          <w:ilvl w:val="0"/>
          <w:numId w:val="2"/>
        </w:numPr>
      </w:pPr>
      <w:r>
        <w:t>azonosító: 0x2FF</w:t>
      </w:r>
      <w:r w:rsidR="009D3498">
        <w:t>,</w:t>
      </w:r>
      <w:r w:rsidR="009D3498" w:rsidRPr="009D3498">
        <w:t xml:space="preserve"> </w:t>
      </w:r>
      <w:r w:rsidR="009D3498">
        <w:t xml:space="preserve">standard (11 </w:t>
      </w:r>
      <w:proofErr w:type="spellStart"/>
      <w:r w:rsidR="009D3498">
        <w:t>bit-ed</w:t>
      </w:r>
      <w:proofErr w:type="spellEnd"/>
      <w:r w:rsidR="009D3498">
        <w:t xml:space="preserve">), </w:t>
      </w:r>
      <w:r w:rsidR="00DF4209">
        <w:t>adat bájtok száma: 4</w:t>
      </w:r>
      <w:r w:rsidR="009D3498">
        <w:t xml:space="preserve">, </w:t>
      </w:r>
      <w:r w:rsidR="007F01B1">
        <w:t>adat: 0x01, 0x02, 0x03, 0x04</w:t>
      </w:r>
    </w:p>
    <w:p w:rsidR="00775F87" w:rsidRDefault="00531EF8" w:rsidP="00775F87">
      <w:pPr>
        <w:keepNext/>
        <w:spacing w:after="0"/>
      </w:pPr>
      <w:r w:rsidRPr="00531EF8">
        <w:rPr>
          <w:rFonts w:ascii="Courier New" w:hAnsi="Courier New" w:cs="Courier New"/>
          <w:noProof/>
          <w:color w:val="0070C0"/>
          <w:sz w:val="14"/>
          <w:szCs w:val="14"/>
          <w:lang w:eastAsia="hu-HU"/>
        </w:rPr>
        <w:lastRenderedPageBreak/>
        <mc:AlternateContent>
          <mc:Choice Requires="wps">
            <w:drawing>
              <wp:inline distT="0" distB="0" distL="0" distR="0" wp14:anchorId="7ED57EAC" wp14:editId="5F6987BD">
                <wp:extent cx="5760720" cy="4264926"/>
                <wp:effectExtent l="0" t="0" r="11430" b="21590"/>
                <wp:docPr id="9" name="Szövegdoboz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42649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System;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Konvolucio.MCAN120803.API;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namespace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Example_0004.Write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class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Program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static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void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Main(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string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[] args)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/*Adapter példányosítása*/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adapter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/*Kapcsolódás egy létező adapterhez.*/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adapter.Connect();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/*Kapcsolódott ezzel a SerialNumber-el rendlekező adapterhez.*/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.WriteLine(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31515"/>
                                <w:sz w:val="16"/>
                                <w:szCs w:val="16"/>
                              </w:rPr>
                              <w:t>"Connected to: "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+ adapter.Attributes.SerialNumber);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/*Busz lezárás engedélyezése. 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adapter.Attributes.Termination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true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/*Megnyitás az átviteli sebesség paraméterrel.*/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adapter.Open(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CanBaudRateCollection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.Speed500kBaud);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/*Üzenet tömb létrehozása.*/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var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txMsgArray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CanMessage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[]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CanMessage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(0x01FF,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byte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[]{0x01,0x02,0x03,0x04})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};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/*Üzenet tömb küldése.*/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adapter.Write(txMsgArray);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/*Kapcsolat zárása*/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adapter.Close();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/*Kapcsolat bontása*/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adapter.Disconnect();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.Read();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:rsidR="0085337F" w:rsidRPr="00FA5816" w:rsidRDefault="0085337F" w:rsidP="00531EF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9" o:spid="_x0000_s1153" type="#_x0000_t202" style="width:453.6pt;height:33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">
                <v:textbox>
                  <w:txbxContent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System;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Konvolucio.MCAN120803.API;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namespace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Example_0004.Write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class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Program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static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void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Main(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string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[] args)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/*Adapter példányosítása*/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adapter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/*Kapcsolódás egy létező adapterhez.*/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adapter.Connect();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/*Kapcsolódott ezzel a SerialNumber-el rendlekező adapterhez.*/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.WriteLine(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31515"/>
                          <w:sz w:val="16"/>
                          <w:szCs w:val="16"/>
                        </w:rPr>
                        <w:t>"Connected to: "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+ adapter.Attributes.SerialNumber);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/*Busz lezárás engedélyezése. 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adapter.Attributes.Termination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true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/*Megnyitás az átviteli sebesség paraméterrel.*/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adapter.Open(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CanBaudRateCollection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.Speed500kBaud);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/*Üzenet tömb létrehozása.*/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var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txMsgArray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CanMessage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[]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CanMessage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(0x01FF,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byte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[]{0x01,0x02,0x03,0x04})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};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/*Üzenet tömb küldése.*/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adapter.Write(txMsgArray);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/*Kapcsolat zárása*/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adapter.Close();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/*Kapcsolat bontása*/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adapter.Disconnect();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.Read();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}</w:t>
                      </w:r>
                    </w:p>
                    <w:p w:rsidR="0085337F" w:rsidRPr="00FA5816" w:rsidRDefault="0085337F" w:rsidP="00531EF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9D3498" w:rsidRDefault="009D3498" w:rsidP="009D3498">
      <w:pPr>
        <w:keepNext/>
        <w:spacing w:after="0"/>
      </w:pPr>
      <w:r>
        <w:rPr>
          <w:noProof/>
          <w:lang w:eastAsia="hu-HU"/>
        </w:rPr>
        <w:drawing>
          <wp:inline distT="0" distB="0" distL="0" distR="0" wp14:anchorId="6E895638" wp14:editId="25BD8626">
            <wp:extent cx="5210175" cy="1143000"/>
            <wp:effectExtent l="19050" t="19050" r="28575" b="1905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6DF3" w:rsidRDefault="00176AA1" w:rsidP="00775F87">
      <w:pPr>
        <w:keepNext/>
        <w:spacing w:before="240" w:after="0"/>
      </w:pPr>
      <w:r>
        <w:rPr>
          <w:noProof/>
          <w:lang w:eastAsia="hu-HU"/>
        </w:rPr>
        <w:drawing>
          <wp:inline distT="0" distB="0" distL="0" distR="0" wp14:anchorId="72D0378B" wp14:editId="38EFC43C">
            <wp:extent cx="5276850" cy="2257425"/>
            <wp:effectExtent l="19050" t="19050" r="19050" b="2857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5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6DF3" w:rsidRDefault="00766DF3">
      <w:r>
        <w:br w:type="page"/>
      </w:r>
    </w:p>
    <w:p w:rsidR="00775F87" w:rsidRDefault="00775F87" w:rsidP="00775F87">
      <w:pPr>
        <w:pStyle w:val="Cmsor3"/>
      </w:pPr>
      <w:bookmarkStart w:id="42" w:name="_Toc461527885"/>
      <w:r>
        <w:lastRenderedPageBreak/>
        <w:t>Üzenet fogadása</w:t>
      </w:r>
      <w:r w:rsidR="009F7CDB">
        <w:t xml:space="preserve"> - Read</w:t>
      </w:r>
      <w:bookmarkEnd w:id="42"/>
    </w:p>
    <w:p w:rsidR="009D3498" w:rsidRDefault="00775F87" w:rsidP="00176AA1">
      <w:r>
        <w:t>Az üzenetek olvasása előtt célszerű lekérdezni, hogy pillanatnyilag mennyi üzenet várakozik feldolgozásra az adapter várakozási sorában.</w:t>
      </w:r>
    </w:p>
    <w:p w:rsidR="00176AA1" w:rsidRDefault="00176AA1" w:rsidP="00176AA1">
      <w:r>
        <w:t>Fogadandó üzenet paraméterei</w:t>
      </w:r>
    </w:p>
    <w:p w:rsidR="00176AA1" w:rsidRDefault="00176AA1" w:rsidP="00122FFA">
      <w:pPr>
        <w:pStyle w:val="Listaszerbekezds"/>
        <w:numPr>
          <w:ilvl w:val="0"/>
          <w:numId w:val="3"/>
        </w:numPr>
      </w:pPr>
      <w:r>
        <w:t xml:space="preserve">buszsebesség: 500 </w:t>
      </w:r>
      <w:proofErr w:type="spellStart"/>
      <w:r>
        <w:t>kBaud</w:t>
      </w:r>
      <w:proofErr w:type="spellEnd"/>
      <w:r>
        <w:t xml:space="preserve"> (</w:t>
      </w:r>
      <w:proofErr w:type="spellStart"/>
      <w:r>
        <w:t>High-Speed</w:t>
      </w:r>
      <w:proofErr w:type="spellEnd"/>
      <w:r>
        <w:t xml:space="preserve"> CAN), busz lezárás engedélyezésével</w:t>
      </w:r>
    </w:p>
    <w:p w:rsidR="00176AA1" w:rsidRDefault="00176AA1" w:rsidP="00122FFA">
      <w:pPr>
        <w:pStyle w:val="Listaszerbekezds"/>
        <w:numPr>
          <w:ilvl w:val="0"/>
          <w:numId w:val="2"/>
        </w:numPr>
      </w:pPr>
      <w:r>
        <w:t xml:space="preserve">üzenet típusa: standard (11 bit-es </w:t>
      </w:r>
      <w:r w:rsidRPr="00B17399">
        <w:t xml:space="preserve">arbitrációs </w:t>
      </w:r>
      <w:proofErr w:type="spellStart"/>
      <w:r>
        <w:t>id</w:t>
      </w:r>
      <w:proofErr w:type="spellEnd"/>
      <w:r>
        <w:t>), nem adatkérő</w:t>
      </w:r>
    </w:p>
    <w:p w:rsidR="00176AA1" w:rsidRDefault="00176AA1" w:rsidP="00122FFA">
      <w:pPr>
        <w:pStyle w:val="Listaszerbekezds"/>
        <w:numPr>
          <w:ilvl w:val="0"/>
          <w:numId w:val="2"/>
        </w:numPr>
      </w:pPr>
      <w:r>
        <w:t>üzenetazonosító: 0x2FF</w:t>
      </w:r>
    </w:p>
    <w:p w:rsidR="003927B2" w:rsidRDefault="00D2015D" w:rsidP="003927B2">
      <w:pPr>
        <w:keepNext/>
        <w:spacing w:after="0"/>
      </w:pPr>
      <w:r w:rsidRPr="00531EF8">
        <w:rPr>
          <w:rFonts w:ascii="Courier New" w:hAnsi="Courier New" w:cs="Courier New"/>
          <w:noProof/>
          <w:color w:val="0070C0"/>
          <w:sz w:val="14"/>
          <w:szCs w:val="14"/>
          <w:lang w:eastAsia="hu-HU"/>
        </w:rPr>
        <mc:AlternateContent>
          <mc:Choice Requires="wps">
            <w:drawing>
              <wp:inline distT="0" distB="0" distL="0" distR="0" wp14:anchorId="61480BA2" wp14:editId="23F33DE4">
                <wp:extent cx="5760720" cy="3590925"/>
                <wp:effectExtent l="0" t="0" r="11430" b="28575"/>
                <wp:docPr id="14" name="Szövegdoboz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3590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System;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Konvolucio.MCAN120803.API;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namespace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Example_0005.Read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class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Program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static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void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Main(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string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[] args)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/*Adapter példányosítása*/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adapter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/*Kapcsolódás egy létező adapterhez.*/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adapter.Connect();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/*Busz lezárás engedélyezése. 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adapter.Attributes.Termination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true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/*Megnyitás az átviteli sebesség paraméterrel.*/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adapter.Open(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CanBaudRateCollection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.Speed500kBaud);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/*10 elemü üzenet tömb létrehozása.*/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var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rxMsgArray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CanMessage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[10];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/*Bérkezett üzenet beolvasása a tömbe 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adapter.Read(rxMsgArray, 0, adapter.Attributes.PendingRxMessages);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/*Kapcsolat zárása*/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adapter.Close();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/*Kapcsolat bontása*/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adapter.Disconnect();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.Read();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85337F" w:rsidRPr="00FA5816" w:rsidRDefault="0085337F" w:rsidP="00D2015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11" w:lineRule="atLeast"/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14" o:spid="_x0000_s1154" type="#_x0000_t202" style="width:453.6pt;height:28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">
                <v:textbox>
                  <w:txbxContent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System;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Konvolucio.MCAN120803.API;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namespace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Example_0005.Read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class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Program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static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void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Main(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string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[] args)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/*Adapter példányosítása*/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adapter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/*Kapcsolódás egy létező adapterhez.*/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adapter.Connect();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/*Busz lezárás engedélyezése. 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adapter.Attributes.Termination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true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/*Megnyitás az átviteli sebesség paraméterrel.*/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adapter.Open(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CanBaudRateCollection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.Speed500kBaud);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/*10 elemü üzenet tömb létrehozása.*/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var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rxMsgArray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CanMessage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[10];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/*Bérkezett üzenet beolvasása a tömbe 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adapter.Read(rxMsgArray, 0, adapter.Attributes.PendingRxMessages);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/*Kapcsolat zárása*/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adapter.Close();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/*Kapcsolat bontása*/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adapter.Disconnect();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.Read();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  <w:p w:rsidR="0085337F" w:rsidRPr="00FA5816" w:rsidRDefault="0085337F" w:rsidP="00D2015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11" w:lineRule="atLeast"/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FA5816" w:rsidRDefault="00D117CA" w:rsidP="00CC6EA7">
      <w:pPr>
        <w:keepNext/>
        <w:spacing w:after="0"/>
      </w:pPr>
      <w:r>
        <w:rPr>
          <w:noProof/>
          <w:lang w:eastAsia="hu-HU"/>
        </w:rPr>
        <w:drawing>
          <wp:inline distT="0" distB="0" distL="0" distR="0" wp14:anchorId="47EB55AA" wp14:editId="2A42459B">
            <wp:extent cx="4962525" cy="1362075"/>
            <wp:effectExtent l="19050" t="19050" r="28575" b="2857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62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5816" w:rsidRDefault="00FA5816">
      <w:r>
        <w:br w:type="page"/>
      </w:r>
    </w:p>
    <w:p w:rsidR="00775F87" w:rsidRDefault="00FA5816" w:rsidP="00FA5816">
      <w:pPr>
        <w:pStyle w:val="Cmsor2"/>
      </w:pPr>
      <w:bookmarkStart w:id="43" w:name="_Toc461527886"/>
      <w:proofErr w:type="spellStart"/>
      <w:r>
        <w:lastRenderedPageBreak/>
        <w:t>Loopback</w:t>
      </w:r>
      <w:bookmarkEnd w:id="43"/>
      <w:proofErr w:type="spellEnd"/>
    </w:p>
    <w:p w:rsidR="00FA5816" w:rsidRDefault="00FA5816" w:rsidP="00FA5816">
      <w:r w:rsidRPr="00FA5816">
        <w:rPr>
          <w:rFonts w:ascii="Courier New" w:hAnsi="Courier New" w:cs="Courier New"/>
          <w:noProof/>
          <w:color w:val="0070C0"/>
          <w:sz w:val="14"/>
          <w:szCs w:val="14"/>
          <w:lang w:eastAsia="hu-HU"/>
        </w:rPr>
        <mc:AlternateContent>
          <mc:Choice Requires="wps">
            <w:drawing>
              <wp:inline distT="0" distB="0" distL="0" distR="0" wp14:anchorId="7E9ED24E" wp14:editId="2DF7093A">
                <wp:extent cx="5760720" cy="7724633"/>
                <wp:effectExtent l="0" t="0" r="11430" b="10160"/>
                <wp:docPr id="91" name="Szövegdoboz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77246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37F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System;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using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Konvolucio.MCAN120803.API;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namespace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Example_0006.Loopback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class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Program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static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void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Main(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string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[] args)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/*Adapter példányosítása*/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adapter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CanAdapterDevice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/*Kapcsolódás egy létező adapterhez.*/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adapter.Connect();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/*Busz lezárás engedélyezése. 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adapter.Attributes.Termination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true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/*Loopback moód engedélyezése*/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adapter.Attributes.Loopback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true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/*Megnyitás az átviteli sebesség paraméterrel.*/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adapter.Open(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CanBaudRateCollection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.Speed125000Baud);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/*2 CAN üzenet tartalmazó tömb létrehozása a kimenő üzenetknek.*/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CanMessage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[] txMsgArray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CanMessage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[] 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              ArbId     Data                       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CanMessage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(0x000001,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byte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[] {0x01,0x02, 0x03}),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CanMessage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(0x000002,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byte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[] {0x04,0x05, 0x06}),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};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/*Üzenetek küldése*/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adapter.Write(txMsgArray);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/*2 elemü üzenet tömb létrehozása a bejövő üzeneteknek.*/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var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rxMsgArray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CanMessage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[2];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/*Timeout figyeléshez megjegyezzük az beolvasás indításának időpontját.*/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long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timestampTicks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DateTime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.Now.Ticks;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bool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isTimeout =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false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do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/*Ha 2db CAN üzenet várakozik a Bufferben, akkor kiolvassuk.*/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(adapter.Attributes.PendingRxMessages == 2)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/*Bérkezett üzenet beolvasása a tömbe 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    adapter.Read(rxMsgArray, 0, adapter.Attributes.PendingRxMessages);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/*Kilépés a do-while-ból*/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break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/*Inditás óta eltelt már 5000ms?*/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isTimeout = 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DateTime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.Now.Ticks - timestampTicks) &gt; (5000 * 10000);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/*Timeout-ig ismétli a ciklust...*/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}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while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(!is</w:t>
                            </w:r>
                            <w:r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Timeout);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(isTimeout)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{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.WriteLine(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31515"/>
                                <w:sz w:val="16"/>
                                <w:szCs w:val="16"/>
                              </w:rPr>
                              <w:t>"Timeout..."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else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{ 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foreach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CanMessage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msg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00FF"/>
                                <w:sz w:val="16"/>
                                <w:szCs w:val="16"/>
                              </w:rPr>
                              <w:t>in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rxMsgArray)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.WriteLine(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31515"/>
                                <w:sz w:val="16"/>
                                <w:szCs w:val="16"/>
                              </w:rPr>
                              <w:t>"Incoming Msg:"</w:t>
                            </w:r>
                            <w:r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+ msg.ToString());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.WriteLine(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31515"/>
                                <w:sz w:val="16"/>
                                <w:szCs w:val="16"/>
                              </w:rPr>
                              <w:t>"Complete."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/*Kapcsolat zárása*/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adapter.Close();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008000"/>
                                <w:sz w:val="16"/>
                                <w:szCs w:val="16"/>
                              </w:rPr>
                              <w:t>/*Kapcsolat bontása*/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adapter.Disconnect();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2B91AF"/>
                                <w:sz w:val="16"/>
                                <w:szCs w:val="16"/>
                              </w:rPr>
                              <w:t>Console</w:t>
                            </w: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.Read();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FA5816"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:rsidR="0085337F" w:rsidRPr="00FA5816" w:rsidRDefault="0085337F" w:rsidP="00FA58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zövegdoboz 91" o:spid="_x0000_s1155" type="#_x0000_t202" style="width:453.6pt;height:60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">
                <v:textbox>
                  <w:txbxContent>
                    <w:p w:rsidR="0085337F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System;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using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Konvolucio.MCAN120803.API;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namespace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Example_0006.Loopback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class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Program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static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void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Main(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string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[] args)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/*Adapter példányosítása*/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adapter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CanAdapterDevice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/*Kapcsolódás egy létező adapterhez.*/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adapter.Connect();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/*Busz lezárás engedélyezése. 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adapter.Attributes.Termination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true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/*Loopback moód engedélyezése*/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adapter.Attributes.Loopback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true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/*Megnyitás az átviteli sebesség paraméterrel.*/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adapter.Open(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CanBaudRateCollection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.Speed125000Baud);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/*2 CAN üzenet tartalmazó tömb létrehozása a kimenő üzenetknek.*/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CanMessage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[] txMsgArray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CanMessage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[] 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              ArbId     Data                       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CanMessage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(0x000001,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byte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[] {0x01,0x02, 0x03}),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CanMessage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(0x000002,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byte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[] {0x04,0x05, 0x06}),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};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/*Üzenetek küldése*/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adapter.Write(txMsgArray);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/*2 elemü üzenet tömb létrehozása a bejövő üzeneteknek.*/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var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rxMsgArray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new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CanMessage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[2];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/*Timeout figyeléshez megjegyezzük az beolvasás indításának időpontját.*/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long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timestampTicks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DateTime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.Now.Ticks;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bool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isTimeout =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false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do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/*Ha 2db CAN üzenet várakozik a Bufferben, akkor kiolvassuk.*/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(adapter.Attributes.PendingRxMessages == 2)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/*Bérkezett üzenet beolvasása a tömbe 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    adapter.Read(rxMsgArray, 0, adapter.Attributes.PendingRxMessages);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/*Kilépés a do-while-ból*/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break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/*Inditás óta eltelt már 5000ms?*/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isTimeout = 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DateTime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.Now.Ticks - timestampTicks) &gt; (5000 * 10000);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/*Timeout-ig ismétli a ciklust...*/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}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while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(!is</w:t>
                      </w:r>
                      <w:r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Timeout);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(isTimeout)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{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.WriteLine(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31515"/>
                          <w:sz w:val="16"/>
                          <w:szCs w:val="16"/>
                        </w:rPr>
                        <w:t>"Timeout..."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else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{ 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foreach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CanMessage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msg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00FF"/>
                          <w:sz w:val="16"/>
                          <w:szCs w:val="16"/>
                        </w:rPr>
                        <w:t>in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rxMsgArray)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.WriteLine(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31515"/>
                          <w:sz w:val="16"/>
                          <w:szCs w:val="16"/>
                        </w:rPr>
                        <w:t>"Incoming Msg:"</w:t>
                      </w:r>
                      <w:r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+ msg.ToString());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.WriteLine(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31515"/>
                          <w:sz w:val="16"/>
                          <w:szCs w:val="16"/>
                        </w:rPr>
                        <w:t>"Complete."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/*Kapcsolat zárása*/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adapter.Close();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008000"/>
                          <w:sz w:val="16"/>
                          <w:szCs w:val="16"/>
                        </w:rPr>
                        <w:t>/*Kapcsolat bontása*/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adapter.Disconnect();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    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2B91AF"/>
                          <w:sz w:val="16"/>
                          <w:szCs w:val="16"/>
                        </w:rPr>
                        <w:t>Console</w:t>
                      </w: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.Read();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 xml:space="preserve">    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FA5816"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  <w:t>}</w:t>
                      </w:r>
                    </w:p>
                    <w:p w:rsidR="0085337F" w:rsidRPr="00FA5816" w:rsidRDefault="0085337F" w:rsidP="00FA58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noProof/>
                          <w:color w:val="auto"/>
                          <w:sz w:val="16"/>
                          <w:szCs w:val="1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617CEA" w:rsidRDefault="00617CEA">
      <w:r>
        <w:br w:type="page"/>
      </w:r>
    </w:p>
    <w:p w:rsidR="00B83656" w:rsidRDefault="00617CEA" w:rsidP="00FA5816">
      <w:r>
        <w:rPr>
          <w:noProof/>
          <w:lang w:eastAsia="hu-HU"/>
        </w:rPr>
        <w:lastRenderedPageBreak/>
        <w:drawing>
          <wp:inline distT="0" distB="0" distL="0" distR="0" wp14:anchorId="468EA68C" wp14:editId="2B4E5FC4">
            <wp:extent cx="5760720" cy="2247085"/>
            <wp:effectExtent l="19050" t="19050" r="11430" b="2032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0D92" w:rsidRPr="00B83656" w:rsidRDefault="00B83656" w:rsidP="00B83656">
      <w:r>
        <w:br w:type="page"/>
      </w:r>
    </w:p>
    <w:sectPr w:rsidR="001B0D92" w:rsidRPr="00B83656" w:rsidSect="005C3086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2D5C" w:rsidRDefault="00102D5C" w:rsidP="00F7491C">
      <w:pPr>
        <w:spacing w:after="0" w:line="240" w:lineRule="auto"/>
      </w:pPr>
      <w:r>
        <w:separator/>
      </w:r>
    </w:p>
  </w:endnote>
  <w:endnote w:type="continuationSeparator" w:id="0">
    <w:p w:rsidR="00102D5C" w:rsidRDefault="00102D5C" w:rsidP="00F749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Light">
    <w:panose1 w:val="020B0502040204020203"/>
    <w:charset w:val="EE"/>
    <w:family w:val="swiss"/>
    <w:pitch w:val="variable"/>
    <w:sig w:usb0="E00002FF" w:usb1="4000A47B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2D5C" w:rsidRDefault="00102D5C" w:rsidP="00F7491C">
      <w:pPr>
        <w:spacing w:after="0" w:line="240" w:lineRule="auto"/>
      </w:pPr>
      <w:r>
        <w:separator/>
      </w:r>
    </w:p>
  </w:footnote>
  <w:footnote w:type="continuationSeparator" w:id="0">
    <w:p w:rsidR="00102D5C" w:rsidRDefault="00102D5C" w:rsidP="00F749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346F7"/>
    <w:multiLevelType w:val="hybridMultilevel"/>
    <w:tmpl w:val="87D6893A"/>
    <w:lvl w:ilvl="0" w:tplc="8B604286">
      <w:numFmt w:val="bullet"/>
      <w:lvlText w:val="-"/>
      <w:lvlJc w:val="left"/>
      <w:pPr>
        <w:ind w:left="1080" w:hanging="360"/>
      </w:pPr>
      <w:rPr>
        <w:rFonts w:ascii="Segoe UI" w:eastAsiaTheme="minorHAnsi" w:hAnsi="Segoe UI" w:cs="Segoe U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4DA4F27"/>
    <w:multiLevelType w:val="hybridMultilevel"/>
    <w:tmpl w:val="A99406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57041B"/>
    <w:multiLevelType w:val="hybridMultilevel"/>
    <w:tmpl w:val="C534EC6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F36BC8"/>
    <w:multiLevelType w:val="multilevel"/>
    <w:tmpl w:val="39F24EA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AB917A7"/>
    <w:multiLevelType w:val="hybridMultilevel"/>
    <w:tmpl w:val="210E6D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B322247"/>
    <w:multiLevelType w:val="multilevel"/>
    <w:tmpl w:val="48F40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CB237FE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10763CA"/>
    <w:multiLevelType w:val="hybridMultilevel"/>
    <w:tmpl w:val="E650162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3F97AC5"/>
    <w:multiLevelType w:val="hybridMultilevel"/>
    <w:tmpl w:val="4FDACE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A23C94"/>
    <w:multiLevelType w:val="hybridMultilevel"/>
    <w:tmpl w:val="AFA26D4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B0001D4"/>
    <w:multiLevelType w:val="hybridMultilevel"/>
    <w:tmpl w:val="356A973C"/>
    <w:lvl w:ilvl="0" w:tplc="130E673E">
      <w:start w:val="11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BD56EE"/>
    <w:multiLevelType w:val="hybridMultilevel"/>
    <w:tmpl w:val="C4BCDA4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44A5CD7"/>
    <w:multiLevelType w:val="hybridMultilevel"/>
    <w:tmpl w:val="9C7A9F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7AD52C0"/>
    <w:multiLevelType w:val="multilevel"/>
    <w:tmpl w:val="94422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84F1DE7"/>
    <w:multiLevelType w:val="hybridMultilevel"/>
    <w:tmpl w:val="C05E828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D217FF8"/>
    <w:multiLevelType w:val="hybridMultilevel"/>
    <w:tmpl w:val="3BE4E5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2680343"/>
    <w:multiLevelType w:val="hybridMultilevel"/>
    <w:tmpl w:val="B27CF2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2E47F57"/>
    <w:multiLevelType w:val="multilevel"/>
    <w:tmpl w:val="111CD2A6"/>
    <w:lvl w:ilvl="0">
      <w:start w:val="1"/>
      <w:numFmt w:val="decimal"/>
      <w:pStyle w:val="Cmsor1"/>
      <w:lvlText w:val="%1"/>
      <w:lvlJc w:val="left"/>
      <w:pPr>
        <w:ind w:left="2984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F1739B"/>
    <w:multiLevelType w:val="hybridMultilevel"/>
    <w:tmpl w:val="CC764B8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9">
      <w:start w:val="1"/>
      <w:numFmt w:val="lowerLetter"/>
      <w:lvlText w:val="%3."/>
      <w:lvlJc w:val="left"/>
      <w:pPr>
        <w:ind w:left="2160" w:hanging="180"/>
      </w:pPr>
      <w:rPr>
        <w:rFonts w:hint="default"/>
      </w:r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8D86F58"/>
    <w:multiLevelType w:val="hybridMultilevel"/>
    <w:tmpl w:val="F5C2AF5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92F6D12"/>
    <w:multiLevelType w:val="hybridMultilevel"/>
    <w:tmpl w:val="44B64D5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E075BCD"/>
    <w:multiLevelType w:val="hybridMultilevel"/>
    <w:tmpl w:val="0DA603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F265EEB"/>
    <w:multiLevelType w:val="hybridMultilevel"/>
    <w:tmpl w:val="4BC2CCB4"/>
    <w:lvl w:ilvl="0" w:tplc="040E0019">
      <w:start w:val="1"/>
      <w:numFmt w:val="lowerLetter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0733B60"/>
    <w:multiLevelType w:val="hybridMultilevel"/>
    <w:tmpl w:val="50AC4C6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17D1F35"/>
    <w:multiLevelType w:val="hybridMultilevel"/>
    <w:tmpl w:val="F1840D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6370161"/>
    <w:multiLevelType w:val="hybridMultilevel"/>
    <w:tmpl w:val="10028B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8F17E55"/>
    <w:multiLevelType w:val="hybridMultilevel"/>
    <w:tmpl w:val="BD8C44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BF35FE9"/>
    <w:multiLevelType w:val="hybridMultilevel"/>
    <w:tmpl w:val="83D05B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EE45415"/>
    <w:multiLevelType w:val="hybridMultilevel"/>
    <w:tmpl w:val="FA02EB0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EFC53C7"/>
    <w:multiLevelType w:val="hybridMultilevel"/>
    <w:tmpl w:val="93B0644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24E39B4"/>
    <w:multiLevelType w:val="multilevel"/>
    <w:tmpl w:val="E5FED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31C328F"/>
    <w:multiLevelType w:val="hybridMultilevel"/>
    <w:tmpl w:val="5BD2EB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38733EA"/>
    <w:multiLevelType w:val="hybridMultilevel"/>
    <w:tmpl w:val="AACAA31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5114141"/>
    <w:multiLevelType w:val="hybridMultilevel"/>
    <w:tmpl w:val="F932A544"/>
    <w:lvl w:ilvl="0" w:tplc="23248A22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5916227"/>
    <w:multiLevelType w:val="hybridMultilevel"/>
    <w:tmpl w:val="57F4AB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714635F"/>
    <w:multiLevelType w:val="hybridMultilevel"/>
    <w:tmpl w:val="23223E1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80A43FD"/>
    <w:multiLevelType w:val="multilevel"/>
    <w:tmpl w:val="13D657A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5DC51393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>
    <w:nsid w:val="62EE0CFA"/>
    <w:multiLevelType w:val="hybridMultilevel"/>
    <w:tmpl w:val="03729A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62272C8"/>
    <w:multiLevelType w:val="hybridMultilevel"/>
    <w:tmpl w:val="AC1AF02C"/>
    <w:lvl w:ilvl="0" w:tplc="60F658F0">
      <w:start w:val="1"/>
      <w:numFmt w:val="decimal"/>
      <w:lvlText w:val="%1."/>
      <w:lvlJc w:val="left"/>
      <w:pPr>
        <w:ind w:left="720" w:hanging="360"/>
      </w:pPr>
      <w:rPr>
        <w:rFonts w:hint="default"/>
        <w:sz w:val="12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72704EC"/>
    <w:multiLevelType w:val="hybridMultilevel"/>
    <w:tmpl w:val="E352802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8956B67"/>
    <w:multiLevelType w:val="hybridMultilevel"/>
    <w:tmpl w:val="EAD81E6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CAC6433"/>
    <w:multiLevelType w:val="hybridMultilevel"/>
    <w:tmpl w:val="979E37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D79191B"/>
    <w:multiLevelType w:val="hybridMultilevel"/>
    <w:tmpl w:val="2D624D8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3D344D1"/>
    <w:multiLevelType w:val="hybridMultilevel"/>
    <w:tmpl w:val="B7CC972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0F">
      <w:start w:val="1"/>
      <w:numFmt w:val="decimal"/>
      <w:lvlText w:val="%3."/>
      <w:lvlJc w:val="left"/>
      <w:pPr>
        <w:ind w:left="2160" w:hanging="180"/>
      </w:pPr>
      <w:rPr>
        <w:rFonts w:hint="default"/>
      </w:r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6B26558"/>
    <w:multiLevelType w:val="hybridMultilevel"/>
    <w:tmpl w:val="4444571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CA1786B"/>
    <w:multiLevelType w:val="multilevel"/>
    <w:tmpl w:val="D6F4CF1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7E7C289F"/>
    <w:multiLevelType w:val="hybridMultilevel"/>
    <w:tmpl w:val="FFC6D2D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42"/>
  </w:num>
  <w:num w:numId="3">
    <w:abstractNumId w:val="38"/>
  </w:num>
  <w:num w:numId="4">
    <w:abstractNumId w:val="10"/>
  </w:num>
  <w:num w:numId="5">
    <w:abstractNumId w:val="19"/>
  </w:num>
  <w:num w:numId="6">
    <w:abstractNumId w:val="43"/>
  </w:num>
  <w:num w:numId="7">
    <w:abstractNumId w:val="39"/>
  </w:num>
  <w:num w:numId="8">
    <w:abstractNumId w:val="40"/>
  </w:num>
  <w:num w:numId="9">
    <w:abstractNumId w:val="23"/>
  </w:num>
  <w:num w:numId="10">
    <w:abstractNumId w:val="6"/>
  </w:num>
  <w:num w:numId="11">
    <w:abstractNumId w:val="21"/>
  </w:num>
  <w:num w:numId="12">
    <w:abstractNumId w:val="24"/>
  </w:num>
  <w:num w:numId="13">
    <w:abstractNumId w:val="41"/>
  </w:num>
  <w:num w:numId="14">
    <w:abstractNumId w:val="2"/>
  </w:num>
  <w:num w:numId="15">
    <w:abstractNumId w:val="9"/>
  </w:num>
  <w:num w:numId="16">
    <w:abstractNumId w:val="34"/>
  </w:num>
  <w:num w:numId="17">
    <w:abstractNumId w:val="32"/>
  </w:num>
  <w:num w:numId="18">
    <w:abstractNumId w:val="28"/>
  </w:num>
  <w:num w:numId="19">
    <w:abstractNumId w:val="37"/>
  </w:num>
  <w:num w:numId="20">
    <w:abstractNumId w:val="15"/>
  </w:num>
  <w:num w:numId="21">
    <w:abstractNumId w:val="47"/>
  </w:num>
  <w:num w:numId="22">
    <w:abstractNumId w:val="31"/>
  </w:num>
  <w:num w:numId="23">
    <w:abstractNumId w:val="20"/>
  </w:num>
  <w:num w:numId="24">
    <w:abstractNumId w:val="29"/>
  </w:num>
  <w:num w:numId="25">
    <w:abstractNumId w:val="11"/>
  </w:num>
  <w:num w:numId="26">
    <w:abstractNumId w:val="18"/>
  </w:num>
  <w:num w:numId="27">
    <w:abstractNumId w:val="22"/>
  </w:num>
  <w:num w:numId="28">
    <w:abstractNumId w:val="35"/>
  </w:num>
  <w:num w:numId="29">
    <w:abstractNumId w:val="44"/>
  </w:num>
  <w:num w:numId="30">
    <w:abstractNumId w:val="14"/>
  </w:num>
  <w:num w:numId="31">
    <w:abstractNumId w:val="5"/>
  </w:num>
  <w:num w:numId="32">
    <w:abstractNumId w:val="30"/>
  </w:num>
  <w:num w:numId="33">
    <w:abstractNumId w:val="46"/>
  </w:num>
  <w:num w:numId="34">
    <w:abstractNumId w:val="13"/>
  </w:num>
  <w:num w:numId="35">
    <w:abstractNumId w:val="3"/>
  </w:num>
  <w:num w:numId="36">
    <w:abstractNumId w:val="36"/>
  </w:num>
  <w:num w:numId="37">
    <w:abstractNumId w:val="33"/>
  </w:num>
  <w:num w:numId="3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7"/>
  </w:num>
  <w:num w:numId="40">
    <w:abstractNumId w:val="16"/>
  </w:num>
  <w:num w:numId="41">
    <w:abstractNumId w:val="8"/>
  </w:num>
  <w:num w:numId="42">
    <w:abstractNumId w:val="27"/>
  </w:num>
  <w:num w:numId="43">
    <w:abstractNumId w:val="4"/>
  </w:num>
  <w:num w:numId="44">
    <w:abstractNumId w:val="26"/>
  </w:num>
  <w:num w:numId="45">
    <w:abstractNumId w:val="12"/>
  </w:num>
  <w:num w:numId="46">
    <w:abstractNumId w:val="25"/>
  </w:num>
  <w:num w:numId="47">
    <w:abstractNumId w:val="1"/>
  </w:num>
  <w:num w:numId="48">
    <w:abstractNumId w:val="0"/>
  </w:num>
  <w:num w:numId="49">
    <w:abstractNumId w:val="4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attachedTemplate r:id="rId1"/>
  <w:linkStyle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7B51"/>
    <w:rsid w:val="000027C3"/>
    <w:rsid w:val="00011A6F"/>
    <w:rsid w:val="000151A4"/>
    <w:rsid w:val="0003488D"/>
    <w:rsid w:val="00037B15"/>
    <w:rsid w:val="000403F5"/>
    <w:rsid w:val="0004512B"/>
    <w:rsid w:val="0005287B"/>
    <w:rsid w:val="00052FC0"/>
    <w:rsid w:val="00053425"/>
    <w:rsid w:val="00053B09"/>
    <w:rsid w:val="0005440B"/>
    <w:rsid w:val="00061A0D"/>
    <w:rsid w:val="00063850"/>
    <w:rsid w:val="00063A4B"/>
    <w:rsid w:val="000672CF"/>
    <w:rsid w:val="000741BF"/>
    <w:rsid w:val="00076332"/>
    <w:rsid w:val="00083D9F"/>
    <w:rsid w:val="00086983"/>
    <w:rsid w:val="00093B0B"/>
    <w:rsid w:val="000B2AE5"/>
    <w:rsid w:val="000C60BE"/>
    <w:rsid w:val="000D051A"/>
    <w:rsid w:val="000D6B77"/>
    <w:rsid w:val="000F1119"/>
    <w:rsid w:val="000F336D"/>
    <w:rsid w:val="00102D5C"/>
    <w:rsid w:val="001047EA"/>
    <w:rsid w:val="00104A64"/>
    <w:rsid w:val="00110BC4"/>
    <w:rsid w:val="00111416"/>
    <w:rsid w:val="00117CEB"/>
    <w:rsid w:val="0012055E"/>
    <w:rsid w:val="00121BE8"/>
    <w:rsid w:val="00122097"/>
    <w:rsid w:val="00122FFA"/>
    <w:rsid w:val="00124142"/>
    <w:rsid w:val="0013016A"/>
    <w:rsid w:val="001363ED"/>
    <w:rsid w:val="001411F9"/>
    <w:rsid w:val="001468DB"/>
    <w:rsid w:val="001500D0"/>
    <w:rsid w:val="00163991"/>
    <w:rsid w:val="001655BB"/>
    <w:rsid w:val="00170CD5"/>
    <w:rsid w:val="001768BE"/>
    <w:rsid w:val="00176AA1"/>
    <w:rsid w:val="001777BD"/>
    <w:rsid w:val="00182396"/>
    <w:rsid w:val="001847E0"/>
    <w:rsid w:val="00194F7E"/>
    <w:rsid w:val="001A0251"/>
    <w:rsid w:val="001A5B9D"/>
    <w:rsid w:val="001A67BE"/>
    <w:rsid w:val="001A75B7"/>
    <w:rsid w:val="001B0D92"/>
    <w:rsid w:val="001C0A0D"/>
    <w:rsid w:val="001C133D"/>
    <w:rsid w:val="001C20FF"/>
    <w:rsid w:val="001C4467"/>
    <w:rsid w:val="001D3060"/>
    <w:rsid w:val="001D495B"/>
    <w:rsid w:val="001D511D"/>
    <w:rsid w:val="001D7F5B"/>
    <w:rsid w:val="001E2EC3"/>
    <w:rsid w:val="001E448B"/>
    <w:rsid w:val="001E599E"/>
    <w:rsid w:val="00216E0B"/>
    <w:rsid w:val="00220983"/>
    <w:rsid w:val="00221C96"/>
    <w:rsid w:val="002242CB"/>
    <w:rsid w:val="002249F7"/>
    <w:rsid w:val="00226A0A"/>
    <w:rsid w:val="00232201"/>
    <w:rsid w:val="0023544B"/>
    <w:rsid w:val="00240493"/>
    <w:rsid w:val="002449E7"/>
    <w:rsid w:val="0024726B"/>
    <w:rsid w:val="002543B5"/>
    <w:rsid w:val="002565DD"/>
    <w:rsid w:val="002609E7"/>
    <w:rsid w:val="00261FE7"/>
    <w:rsid w:val="00262DE9"/>
    <w:rsid w:val="002705EA"/>
    <w:rsid w:val="00272DA8"/>
    <w:rsid w:val="002761E7"/>
    <w:rsid w:val="00276FF6"/>
    <w:rsid w:val="00280074"/>
    <w:rsid w:val="002864AD"/>
    <w:rsid w:val="00293655"/>
    <w:rsid w:val="002A30E3"/>
    <w:rsid w:val="002A6136"/>
    <w:rsid w:val="002A6E3E"/>
    <w:rsid w:val="002B1CC9"/>
    <w:rsid w:val="002B56AA"/>
    <w:rsid w:val="002B7A31"/>
    <w:rsid w:val="002C4E8B"/>
    <w:rsid w:val="002D00F9"/>
    <w:rsid w:val="002F1F9E"/>
    <w:rsid w:val="002F2A50"/>
    <w:rsid w:val="002F7B07"/>
    <w:rsid w:val="003036F4"/>
    <w:rsid w:val="00303D5A"/>
    <w:rsid w:val="003041A4"/>
    <w:rsid w:val="0031169A"/>
    <w:rsid w:val="00315CAB"/>
    <w:rsid w:val="00321398"/>
    <w:rsid w:val="003266CD"/>
    <w:rsid w:val="00327767"/>
    <w:rsid w:val="00330980"/>
    <w:rsid w:val="00330C14"/>
    <w:rsid w:val="00332729"/>
    <w:rsid w:val="00337792"/>
    <w:rsid w:val="00337B1E"/>
    <w:rsid w:val="00345BA8"/>
    <w:rsid w:val="00351FC6"/>
    <w:rsid w:val="003521CC"/>
    <w:rsid w:val="003549CE"/>
    <w:rsid w:val="0035602F"/>
    <w:rsid w:val="0035629F"/>
    <w:rsid w:val="00357C11"/>
    <w:rsid w:val="00361D94"/>
    <w:rsid w:val="00365158"/>
    <w:rsid w:val="00366804"/>
    <w:rsid w:val="0036720E"/>
    <w:rsid w:val="003712C3"/>
    <w:rsid w:val="003801A2"/>
    <w:rsid w:val="00381036"/>
    <w:rsid w:val="003825D7"/>
    <w:rsid w:val="003911A4"/>
    <w:rsid w:val="00391A5F"/>
    <w:rsid w:val="003927B2"/>
    <w:rsid w:val="003928E4"/>
    <w:rsid w:val="00395CD0"/>
    <w:rsid w:val="003A148D"/>
    <w:rsid w:val="003A60E8"/>
    <w:rsid w:val="003D2C8F"/>
    <w:rsid w:val="003D34D5"/>
    <w:rsid w:val="003D457F"/>
    <w:rsid w:val="003E2F8D"/>
    <w:rsid w:val="003E6A72"/>
    <w:rsid w:val="003F0E56"/>
    <w:rsid w:val="00402438"/>
    <w:rsid w:val="004034B4"/>
    <w:rsid w:val="004038E3"/>
    <w:rsid w:val="004114E1"/>
    <w:rsid w:val="00415E17"/>
    <w:rsid w:val="00417F06"/>
    <w:rsid w:val="00417FD0"/>
    <w:rsid w:val="004216B5"/>
    <w:rsid w:val="00421CD8"/>
    <w:rsid w:val="00424FAB"/>
    <w:rsid w:val="00427502"/>
    <w:rsid w:val="00430BCA"/>
    <w:rsid w:val="0043277A"/>
    <w:rsid w:val="00442891"/>
    <w:rsid w:val="00444415"/>
    <w:rsid w:val="00444A3F"/>
    <w:rsid w:val="00450270"/>
    <w:rsid w:val="00453132"/>
    <w:rsid w:val="00455A64"/>
    <w:rsid w:val="00457483"/>
    <w:rsid w:val="00457978"/>
    <w:rsid w:val="00477151"/>
    <w:rsid w:val="00477779"/>
    <w:rsid w:val="00481300"/>
    <w:rsid w:val="004813D2"/>
    <w:rsid w:val="00482B6B"/>
    <w:rsid w:val="00484612"/>
    <w:rsid w:val="004909DF"/>
    <w:rsid w:val="00494137"/>
    <w:rsid w:val="00495B8D"/>
    <w:rsid w:val="004967FD"/>
    <w:rsid w:val="004969C0"/>
    <w:rsid w:val="00496A00"/>
    <w:rsid w:val="004A085B"/>
    <w:rsid w:val="004A2AFD"/>
    <w:rsid w:val="004A74A6"/>
    <w:rsid w:val="004B3247"/>
    <w:rsid w:val="004C735D"/>
    <w:rsid w:val="004D1490"/>
    <w:rsid w:val="004D63F4"/>
    <w:rsid w:val="004F27B9"/>
    <w:rsid w:val="004F4080"/>
    <w:rsid w:val="004F54A3"/>
    <w:rsid w:val="004F6A98"/>
    <w:rsid w:val="004F75C8"/>
    <w:rsid w:val="00505E20"/>
    <w:rsid w:val="00507AC4"/>
    <w:rsid w:val="005100DA"/>
    <w:rsid w:val="005147A3"/>
    <w:rsid w:val="005171BD"/>
    <w:rsid w:val="00520DEF"/>
    <w:rsid w:val="005310A2"/>
    <w:rsid w:val="00531EF8"/>
    <w:rsid w:val="00536F9D"/>
    <w:rsid w:val="00541BD2"/>
    <w:rsid w:val="005420AE"/>
    <w:rsid w:val="005440F8"/>
    <w:rsid w:val="005457C6"/>
    <w:rsid w:val="00547132"/>
    <w:rsid w:val="00551316"/>
    <w:rsid w:val="00551A22"/>
    <w:rsid w:val="00552DC2"/>
    <w:rsid w:val="00557D97"/>
    <w:rsid w:val="00560F0C"/>
    <w:rsid w:val="0056234D"/>
    <w:rsid w:val="00571FCA"/>
    <w:rsid w:val="0059056C"/>
    <w:rsid w:val="005909F1"/>
    <w:rsid w:val="00595919"/>
    <w:rsid w:val="00595E5C"/>
    <w:rsid w:val="005A1D5E"/>
    <w:rsid w:val="005A4D1F"/>
    <w:rsid w:val="005A6428"/>
    <w:rsid w:val="005A7E8C"/>
    <w:rsid w:val="005B1D8E"/>
    <w:rsid w:val="005B2C7B"/>
    <w:rsid w:val="005B405E"/>
    <w:rsid w:val="005C0795"/>
    <w:rsid w:val="005C3086"/>
    <w:rsid w:val="005C3F59"/>
    <w:rsid w:val="005C5C49"/>
    <w:rsid w:val="005D1ADE"/>
    <w:rsid w:val="005D4299"/>
    <w:rsid w:val="005D5267"/>
    <w:rsid w:val="00605157"/>
    <w:rsid w:val="0060554C"/>
    <w:rsid w:val="00611740"/>
    <w:rsid w:val="00614B2E"/>
    <w:rsid w:val="00617020"/>
    <w:rsid w:val="00617CEA"/>
    <w:rsid w:val="00624BDE"/>
    <w:rsid w:val="00626D96"/>
    <w:rsid w:val="00630ACB"/>
    <w:rsid w:val="00632FC8"/>
    <w:rsid w:val="006354FC"/>
    <w:rsid w:val="00636E3E"/>
    <w:rsid w:val="00651D4C"/>
    <w:rsid w:val="0065223D"/>
    <w:rsid w:val="00656E92"/>
    <w:rsid w:val="006571CA"/>
    <w:rsid w:val="00660B96"/>
    <w:rsid w:val="00691680"/>
    <w:rsid w:val="00691DDB"/>
    <w:rsid w:val="00694CB2"/>
    <w:rsid w:val="006952CC"/>
    <w:rsid w:val="006968B5"/>
    <w:rsid w:val="006A5409"/>
    <w:rsid w:val="006B10A0"/>
    <w:rsid w:val="006B140C"/>
    <w:rsid w:val="006B4526"/>
    <w:rsid w:val="006B5EBE"/>
    <w:rsid w:val="006C17C3"/>
    <w:rsid w:val="006C2886"/>
    <w:rsid w:val="006D0073"/>
    <w:rsid w:val="006D13A1"/>
    <w:rsid w:val="006D2912"/>
    <w:rsid w:val="006D5ED6"/>
    <w:rsid w:val="006D63D1"/>
    <w:rsid w:val="006D7F17"/>
    <w:rsid w:val="006E0AED"/>
    <w:rsid w:val="006E46ED"/>
    <w:rsid w:val="006F17FB"/>
    <w:rsid w:val="00702A7B"/>
    <w:rsid w:val="00702BA6"/>
    <w:rsid w:val="00702CBC"/>
    <w:rsid w:val="007102E4"/>
    <w:rsid w:val="00716A69"/>
    <w:rsid w:val="00717223"/>
    <w:rsid w:val="00720298"/>
    <w:rsid w:val="00722332"/>
    <w:rsid w:val="00722469"/>
    <w:rsid w:val="007231A0"/>
    <w:rsid w:val="00727085"/>
    <w:rsid w:val="007344D7"/>
    <w:rsid w:val="0074292D"/>
    <w:rsid w:val="0074335A"/>
    <w:rsid w:val="00752A65"/>
    <w:rsid w:val="00756255"/>
    <w:rsid w:val="00762D60"/>
    <w:rsid w:val="00764907"/>
    <w:rsid w:val="00765527"/>
    <w:rsid w:val="00766DF3"/>
    <w:rsid w:val="00772635"/>
    <w:rsid w:val="0077581F"/>
    <w:rsid w:val="00775F87"/>
    <w:rsid w:val="00781AB7"/>
    <w:rsid w:val="00782CE5"/>
    <w:rsid w:val="0079620A"/>
    <w:rsid w:val="007A2F5A"/>
    <w:rsid w:val="007A7722"/>
    <w:rsid w:val="007A7B46"/>
    <w:rsid w:val="007B0E8F"/>
    <w:rsid w:val="007B1306"/>
    <w:rsid w:val="007B13DE"/>
    <w:rsid w:val="007B36E2"/>
    <w:rsid w:val="007C4031"/>
    <w:rsid w:val="007C6CCA"/>
    <w:rsid w:val="007D2815"/>
    <w:rsid w:val="007E44FF"/>
    <w:rsid w:val="007E4EAF"/>
    <w:rsid w:val="007E5546"/>
    <w:rsid w:val="007F01B1"/>
    <w:rsid w:val="007F0621"/>
    <w:rsid w:val="007F26CE"/>
    <w:rsid w:val="007F5737"/>
    <w:rsid w:val="007F5948"/>
    <w:rsid w:val="007F6C5B"/>
    <w:rsid w:val="007F7825"/>
    <w:rsid w:val="00812F09"/>
    <w:rsid w:val="00814358"/>
    <w:rsid w:val="0081497F"/>
    <w:rsid w:val="008151A3"/>
    <w:rsid w:val="00821116"/>
    <w:rsid w:val="008340E1"/>
    <w:rsid w:val="00837283"/>
    <w:rsid w:val="00841FBC"/>
    <w:rsid w:val="00843EC6"/>
    <w:rsid w:val="0085337F"/>
    <w:rsid w:val="00853840"/>
    <w:rsid w:val="00854895"/>
    <w:rsid w:val="0086193F"/>
    <w:rsid w:val="00861F7D"/>
    <w:rsid w:val="0087715C"/>
    <w:rsid w:val="0087715E"/>
    <w:rsid w:val="00877275"/>
    <w:rsid w:val="008778AC"/>
    <w:rsid w:val="00880323"/>
    <w:rsid w:val="0088471C"/>
    <w:rsid w:val="0089304D"/>
    <w:rsid w:val="00895649"/>
    <w:rsid w:val="008971EE"/>
    <w:rsid w:val="008A183F"/>
    <w:rsid w:val="008A39AE"/>
    <w:rsid w:val="008A6418"/>
    <w:rsid w:val="008A6AD5"/>
    <w:rsid w:val="008B334A"/>
    <w:rsid w:val="008B69B5"/>
    <w:rsid w:val="008D36A1"/>
    <w:rsid w:val="008D459D"/>
    <w:rsid w:val="008E0580"/>
    <w:rsid w:val="008F12FC"/>
    <w:rsid w:val="008F2D19"/>
    <w:rsid w:val="00900104"/>
    <w:rsid w:val="00904F45"/>
    <w:rsid w:val="00905330"/>
    <w:rsid w:val="0096109F"/>
    <w:rsid w:val="00964D89"/>
    <w:rsid w:val="00970110"/>
    <w:rsid w:val="00971353"/>
    <w:rsid w:val="0097162A"/>
    <w:rsid w:val="00973591"/>
    <w:rsid w:val="0098395F"/>
    <w:rsid w:val="00990ACC"/>
    <w:rsid w:val="00991016"/>
    <w:rsid w:val="00991C3C"/>
    <w:rsid w:val="0099427B"/>
    <w:rsid w:val="009955CA"/>
    <w:rsid w:val="00995896"/>
    <w:rsid w:val="009A1EBC"/>
    <w:rsid w:val="009A4BEA"/>
    <w:rsid w:val="009A636D"/>
    <w:rsid w:val="009A664E"/>
    <w:rsid w:val="009B1461"/>
    <w:rsid w:val="009B46E8"/>
    <w:rsid w:val="009C0F87"/>
    <w:rsid w:val="009C6FFF"/>
    <w:rsid w:val="009D01DE"/>
    <w:rsid w:val="009D3498"/>
    <w:rsid w:val="009E068B"/>
    <w:rsid w:val="009F0E1C"/>
    <w:rsid w:val="009F7CDB"/>
    <w:rsid w:val="00A00A49"/>
    <w:rsid w:val="00A01A2E"/>
    <w:rsid w:val="00A07200"/>
    <w:rsid w:val="00A10D46"/>
    <w:rsid w:val="00A254DB"/>
    <w:rsid w:val="00A26C10"/>
    <w:rsid w:val="00A339FE"/>
    <w:rsid w:val="00A356C6"/>
    <w:rsid w:val="00A35E7D"/>
    <w:rsid w:val="00A37BB2"/>
    <w:rsid w:val="00A37CB0"/>
    <w:rsid w:val="00A406AD"/>
    <w:rsid w:val="00A4338B"/>
    <w:rsid w:val="00A520C5"/>
    <w:rsid w:val="00A53609"/>
    <w:rsid w:val="00A5367E"/>
    <w:rsid w:val="00A53AE9"/>
    <w:rsid w:val="00A56F79"/>
    <w:rsid w:val="00A62CB2"/>
    <w:rsid w:val="00A65D2C"/>
    <w:rsid w:val="00A717CD"/>
    <w:rsid w:val="00A72496"/>
    <w:rsid w:val="00A77406"/>
    <w:rsid w:val="00A800FC"/>
    <w:rsid w:val="00A81D65"/>
    <w:rsid w:val="00A81F0F"/>
    <w:rsid w:val="00A8244E"/>
    <w:rsid w:val="00A90D1E"/>
    <w:rsid w:val="00AA598D"/>
    <w:rsid w:val="00AB28F2"/>
    <w:rsid w:val="00AB5440"/>
    <w:rsid w:val="00AC1067"/>
    <w:rsid w:val="00AC6542"/>
    <w:rsid w:val="00AC79B4"/>
    <w:rsid w:val="00AD0A65"/>
    <w:rsid w:val="00AD1FC0"/>
    <w:rsid w:val="00AD34B8"/>
    <w:rsid w:val="00AD3FD6"/>
    <w:rsid w:val="00AE4B06"/>
    <w:rsid w:val="00AF3127"/>
    <w:rsid w:val="00AF7D9C"/>
    <w:rsid w:val="00B01814"/>
    <w:rsid w:val="00B12B3D"/>
    <w:rsid w:val="00B1675D"/>
    <w:rsid w:val="00B17399"/>
    <w:rsid w:val="00B23343"/>
    <w:rsid w:val="00B368DB"/>
    <w:rsid w:val="00B427BA"/>
    <w:rsid w:val="00B455AF"/>
    <w:rsid w:val="00B46009"/>
    <w:rsid w:val="00B4636B"/>
    <w:rsid w:val="00B47342"/>
    <w:rsid w:val="00B531A8"/>
    <w:rsid w:val="00B54268"/>
    <w:rsid w:val="00B5661F"/>
    <w:rsid w:val="00B61E61"/>
    <w:rsid w:val="00B633BC"/>
    <w:rsid w:val="00B800F0"/>
    <w:rsid w:val="00B83656"/>
    <w:rsid w:val="00B93121"/>
    <w:rsid w:val="00B95DC0"/>
    <w:rsid w:val="00B966BA"/>
    <w:rsid w:val="00B969DD"/>
    <w:rsid w:val="00BA3BD5"/>
    <w:rsid w:val="00BC5E7F"/>
    <w:rsid w:val="00BD31F6"/>
    <w:rsid w:val="00BE0130"/>
    <w:rsid w:val="00BE2541"/>
    <w:rsid w:val="00BE4C6D"/>
    <w:rsid w:val="00BE64A5"/>
    <w:rsid w:val="00BE6BAD"/>
    <w:rsid w:val="00BF6E4B"/>
    <w:rsid w:val="00BF7C27"/>
    <w:rsid w:val="00C008DE"/>
    <w:rsid w:val="00C04151"/>
    <w:rsid w:val="00C06721"/>
    <w:rsid w:val="00C1006B"/>
    <w:rsid w:val="00C13187"/>
    <w:rsid w:val="00C17538"/>
    <w:rsid w:val="00C20893"/>
    <w:rsid w:val="00C24ECA"/>
    <w:rsid w:val="00C24FD4"/>
    <w:rsid w:val="00C24FDA"/>
    <w:rsid w:val="00C26C9C"/>
    <w:rsid w:val="00C306F5"/>
    <w:rsid w:val="00C32E76"/>
    <w:rsid w:val="00C33186"/>
    <w:rsid w:val="00C337D0"/>
    <w:rsid w:val="00C42533"/>
    <w:rsid w:val="00C42994"/>
    <w:rsid w:val="00C45E7F"/>
    <w:rsid w:val="00C46100"/>
    <w:rsid w:val="00C46D49"/>
    <w:rsid w:val="00C640F0"/>
    <w:rsid w:val="00C67EEC"/>
    <w:rsid w:val="00C74D88"/>
    <w:rsid w:val="00C76AE6"/>
    <w:rsid w:val="00C80791"/>
    <w:rsid w:val="00C81F70"/>
    <w:rsid w:val="00C852CB"/>
    <w:rsid w:val="00C86363"/>
    <w:rsid w:val="00C8772E"/>
    <w:rsid w:val="00CB461C"/>
    <w:rsid w:val="00CC0522"/>
    <w:rsid w:val="00CC1C61"/>
    <w:rsid w:val="00CC3B7B"/>
    <w:rsid w:val="00CC3F64"/>
    <w:rsid w:val="00CC4F05"/>
    <w:rsid w:val="00CC6EA7"/>
    <w:rsid w:val="00CD17CC"/>
    <w:rsid w:val="00CD7922"/>
    <w:rsid w:val="00CE00DF"/>
    <w:rsid w:val="00CE0398"/>
    <w:rsid w:val="00CE2B98"/>
    <w:rsid w:val="00CE4756"/>
    <w:rsid w:val="00CF2441"/>
    <w:rsid w:val="00CF2F22"/>
    <w:rsid w:val="00CF6540"/>
    <w:rsid w:val="00D008BF"/>
    <w:rsid w:val="00D032AB"/>
    <w:rsid w:val="00D03615"/>
    <w:rsid w:val="00D06514"/>
    <w:rsid w:val="00D117B1"/>
    <w:rsid w:val="00D117CA"/>
    <w:rsid w:val="00D200A0"/>
    <w:rsid w:val="00D2015D"/>
    <w:rsid w:val="00D22ABB"/>
    <w:rsid w:val="00D37B51"/>
    <w:rsid w:val="00D46F87"/>
    <w:rsid w:val="00D51971"/>
    <w:rsid w:val="00D54A66"/>
    <w:rsid w:val="00D56505"/>
    <w:rsid w:val="00D63E6A"/>
    <w:rsid w:val="00D72E16"/>
    <w:rsid w:val="00D737BD"/>
    <w:rsid w:val="00D75703"/>
    <w:rsid w:val="00D815A1"/>
    <w:rsid w:val="00D835F3"/>
    <w:rsid w:val="00D87C77"/>
    <w:rsid w:val="00D95EFC"/>
    <w:rsid w:val="00D964B4"/>
    <w:rsid w:val="00DA3732"/>
    <w:rsid w:val="00DA6581"/>
    <w:rsid w:val="00DA6A97"/>
    <w:rsid w:val="00DA6D81"/>
    <w:rsid w:val="00DC127C"/>
    <w:rsid w:val="00DC1F3A"/>
    <w:rsid w:val="00DC2020"/>
    <w:rsid w:val="00DC334E"/>
    <w:rsid w:val="00DC6B4C"/>
    <w:rsid w:val="00DD011B"/>
    <w:rsid w:val="00DD06FC"/>
    <w:rsid w:val="00DD5C42"/>
    <w:rsid w:val="00DE0BA9"/>
    <w:rsid w:val="00DE5C81"/>
    <w:rsid w:val="00DF4209"/>
    <w:rsid w:val="00DF44BA"/>
    <w:rsid w:val="00DF4AF9"/>
    <w:rsid w:val="00DF663D"/>
    <w:rsid w:val="00E023F4"/>
    <w:rsid w:val="00E034F0"/>
    <w:rsid w:val="00E0640F"/>
    <w:rsid w:val="00E10B65"/>
    <w:rsid w:val="00E11A8A"/>
    <w:rsid w:val="00E12359"/>
    <w:rsid w:val="00E17970"/>
    <w:rsid w:val="00E20253"/>
    <w:rsid w:val="00E203A3"/>
    <w:rsid w:val="00E20870"/>
    <w:rsid w:val="00E20B52"/>
    <w:rsid w:val="00E21AD3"/>
    <w:rsid w:val="00E368D6"/>
    <w:rsid w:val="00E42702"/>
    <w:rsid w:val="00E47937"/>
    <w:rsid w:val="00E51905"/>
    <w:rsid w:val="00E52223"/>
    <w:rsid w:val="00E5480D"/>
    <w:rsid w:val="00E54E57"/>
    <w:rsid w:val="00E56861"/>
    <w:rsid w:val="00E579C0"/>
    <w:rsid w:val="00E6080C"/>
    <w:rsid w:val="00E6276C"/>
    <w:rsid w:val="00E67404"/>
    <w:rsid w:val="00E709DF"/>
    <w:rsid w:val="00E80AD3"/>
    <w:rsid w:val="00E8752C"/>
    <w:rsid w:val="00E87555"/>
    <w:rsid w:val="00E91281"/>
    <w:rsid w:val="00E9136C"/>
    <w:rsid w:val="00EA4642"/>
    <w:rsid w:val="00EB1290"/>
    <w:rsid w:val="00EC5DAC"/>
    <w:rsid w:val="00ED174E"/>
    <w:rsid w:val="00ED6301"/>
    <w:rsid w:val="00EF3839"/>
    <w:rsid w:val="00EF7AAF"/>
    <w:rsid w:val="00F029FA"/>
    <w:rsid w:val="00F02F1F"/>
    <w:rsid w:val="00F0384F"/>
    <w:rsid w:val="00F03D80"/>
    <w:rsid w:val="00F1781C"/>
    <w:rsid w:val="00F17C55"/>
    <w:rsid w:val="00F20D9E"/>
    <w:rsid w:val="00F26D05"/>
    <w:rsid w:val="00F26DA1"/>
    <w:rsid w:val="00F27A92"/>
    <w:rsid w:val="00F322D3"/>
    <w:rsid w:val="00F33DD4"/>
    <w:rsid w:val="00F4676F"/>
    <w:rsid w:val="00F65FE0"/>
    <w:rsid w:val="00F7491C"/>
    <w:rsid w:val="00F74AD8"/>
    <w:rsid w:val="00F773D3"/>
    <w:rsid w:val="00F86ED0"/>
    <w:rsid w:val="00F87AA4"/>
    <w:rsid w:val="00F9785F"/>
    <w:rsid w:val="00FA206E"/>
    <w:rsid w:val="00FA285E"/>
    <w:rsid w:val="00FA5816"/>
    <w:rsid w:val="00FA5D53"/>
    <w:rsid w:val="00FA6EF4"/>
    <w:rsid w:val="00FA7166"/>
    <w:rsid w:val="00FB1395"/>
    <w:rsid w:val="00FB272F"/>
    <w:rsid w:val="00FC0C14"/>
    <w:rsid w:val="00FC7744"/>
    <w:rsid w:val="00FD0FCA"/>
    <w:rsid w:val="00FD4DBC"/>
    <w:rsid w:val="00FE0930"/>
    <w:rsid w:val="00FE3B41"/>
    <w:rsid w:val="00FF04EC"/>
    <w:rsid w:val="00FF3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A10D46"/>
    <w:rPr>
      <w:rFonts w:ascii="Segoe UI" w:hAnsi="Segoe UI"/>
      <w:color w:val="262626" w:themeColor="text1" w:themeTint="D9"/>
      <w:sz w:val="21"/>
    </w:rPr>
  </w:style>
  <w:style w:type="paragraph" w:styleId="Cmsor1">
    <w:name w:val="heading 1"/>
    <w:basedOn w:val="Norml"/>
    <w:next w:val="Norml"/>
    <w:link w:val="Cmsor1Char"/>
    <w:uiPriority w:val="9"/>
    <w:qFormat/>
    <w:rsid w:val="00A10D46"/>
    <w:pPr>
      <w:keepNext/>
      <w:keepLines/>
      <w:numPr>
        <w:numId w:val="1"/>
      </w:numPr>
      <w:pBdr>
        <w:bottom w:val="single" w:sz="12" w:space="1" w:color="auto"/>
      </w:pBdr>
      <w:spacing w:before="480" w:after="120" w:line="240" w:lineRule="auto"/>
      <w:ind w:left="431" w:hanging="431"/>
      <w:outlineLvl w:val="0"/>
    </w:pPr>
    <w:rPr>
      <w:rFonts w:ascii="Segoe UI Light" w:eastAsiaTheme="majorEastAsia" w:hAnsi="Segoe UI Light" w:cstheme="majorBidi"/>
      <w:b/>
      <w:bCs/>
      <w:sz w:val="32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10D46"/>
    <w:pPr>
      <w:keepNext/>
      <w:keepLines/>
      <w:numPr>
        <w:ilvl w:val="1"/>
        <w:numId w:val="1"/>
      </w:numPr>
      <w:pBdr>
        <w:bottom w:val="double" w:sz="4" w:space="1" w:color="auto"/>
      </w:pBdr>
      <w:spacing w:before="200" w:after="120" w:line="240" w:lineRule="auto"/>
      <w:ind w:left="578" w:hanging="578"/>
      <w:outlineLvl w:val="1"/>
    </w:pPr>
    <w:rPr>
      <w:rFonts w:ascii="Segoe UI Light" w:eastAsiaTheme="majorEastAsia" w:hAnsi="Segoe UI Light" w:cstheme="majorBidi"/>
      <w:b/>
      <w:bCs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10D46"/>
    <w:pPr>
      <w:keepNext/>
      <w:keepLines/>
      <w:numPr>
        <w:ilvl w:val="2"/>
        <w:numId w:val="1"/>
      </w:numPr>
      <w:pBdr>
        <w:bottom w:val="single" w:sz="4" w:space="1" w:color="auto"/>
      </w:pBdr>
      <w:spacing w:before="200" w:after="120" w:line="240" w:lineRule="auto"/>
      <w:outlineLvl w:val="2"/>
    </w:pPr>
    <w:rPr>
      <w:rFonts w:ascii="Segoe UI Light" w:eastAsiaTheme="majorEastAsia" w:hAnsi="Segoe UI Light" w:cstheme="majorBidi"/>
      <w:b/>
      <w:bCs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10D46"/>
    <w:pPr>
      <w:keepNext/>
      <w:keepLines/>
      <w:numPr>
        <w:ilvl w:val="3"/>
        <w:numId w:val="1"/>
      </w:numPr>
      <w:spacing w:before="200" w:after="0"/>
      <w:outlineLvl w:val="3"/>
    </w:pPr>
    <w:rPr>
      <w:rFonts w:ascii="Segoe UI Light" w:eastAsiaTheme="majorEastAsia" w:hAnsi="Segoe UI Light" w:cstheme="majorBidi"/>
      <w:b/>
      <w:bCs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10D46"/>
    <w:pPr>
      <w:keepNext/>
      <w:keepLines/>
      <w:spacing w:before="200" w:after="0"/>
      <w:outlineLvl w:val="4"/>
    </w:pPr>
    <w:rPr>
      <w:rFonts w:ascii="Segoe UI Light" w:eastAsiaTheme="majorEastAsia" w:hAnsi="Segoe UI Light" w:cstheme="majorBidi"/>
      <w:b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10D46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10D46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10D46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10D46"/>
    <w:pPr>
      <w:keepNext/>
      <w:keepLines/>
      <w:spacing w:before="20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  <w:rsid w:val="00A10D46"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  <w:rsid w:val="00A10D46"/>
  </w:style>
  <w:style w:type="character" w:customStyle="1" w:styleId="Cmsor1Char">
    <w:name w:val="Címsor 1 Char"/>
    <w:basedOn w:val="Bekezdsalapbettpusa"/>
    <w:link w:val="Cmsor1"/>
    <w:uiPriority w:val="9"/>
    <w:rsid w:val="00A10D46"/>
    <w:rPr>
      <w:rFonts w:ascii="Segoe UI Light" w:eastAsiaTheme="majorEastAsia" w:hAnsi="Segoe UI Light" w:cstheme="majorBidi"/>
      <w:b/>
      <w:bCs/>
      <w:color w:val="262626" w:themeColor="text1" w:themeTint="D9"/>
      <w:sz w:val="32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A10D46"/>
    <w:rPr>
      <w:rFonts w:ascii="Segoe UI Light" w:eastAsiaTheme="majorEastAsia" w:hAnsi="Segoe UI Light" w:cstheme="majorBidi"/>
      <w:b/>
      <w:bCs/>
      <w:color w:val="262626" w:themeColor="text1" w:themeTint="D9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A10D46"/>
    <w:rPr>
      <w:rFonts w:ascii="Segoe UI Light" w:eastAsiaTheme="majorEastAsia" w:hAnsi="Segoe UI Light" w:cstheme="majorBidi"/>
      <w:b/>
      <w:bCs/>
      <w:color w:val="262626" w:themeColor="text1" w:themeTint="D9"/>
      <w:sz w:val="21"/>
    </w:rPr>
  </w:style>
  <w:style w:type="character" w:customStyle="1" w:styleId="Cmsor4Char">
    <w:name w:val="Címsor 4 Char"/>
    <w:basedOn w:val="Bekezdsalapbettpusa"/>
    <w:link w:val="Cmsor4"/>
    <w:uiPriority w:val="9"/>
    <w:rsid w:val="00A10D46"/>
    <w:rPr>
      <w:rFonts w:ascii="Segoe UI Light" w:eastAsiaTheme="majorEastAsia" w:hAnsi="Segoe UI Light" w:cstheme="majorBidi"/>
      <w:b/>
      <w:bCs/>
      <w:i/>
      <w:iCs/>
      <w:color w:val="262626" w:themeColor="text1" w:themeTint="D9"/>
      <w:sz w:val="21"/>
    </w:rPr>
  </w:style>
  <w:style w:type="character" w:customStyle="1" w:styleId="Cmsor5Char">
    <w:name w:val="Címsor 5 Char"/>
    <w:basedOn w:val="Bekezdsalapbettpusa"/>
    <w:link w:val="Cmsor5"/>
    <w:uiPriority w:val="9"/>
    <w:rsid w:val="00A10D46"/>
    <w:rPr>
      <w:rFonts w:ascii="Segoe UI Light" w:eastAsiaTheme="majorEastAsia" w:hAnsi="Segoe UI Light" w:cstheme="majorBidi"/>
      <w:b/>
      <w:color w:val="262626" w:themeColor="text1" w:themeTint="D9"/>
      <w:sz w:val="21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10D46"/>
    <w:rPr>
      <w:rFonts w:asciiTheme="majorHAnsi" w:eastAsiaTheme="majorEastAsia" w:hAnsiTheme="majorHAnsi" w:cstheme="majorBidi"/>
      <w:i/>
      <w:iCs/>
      <w:color w:val="243F60" w:themeColor="accent1" w:themeShade="7F"/>
      <w:sz w:val="21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10D46"/>
    <w:rPr>
      <w:rFonts w:asciiTheme="majorHAnsi" w:eastAsiaTheme="majorEastAsia" w:hAnsiTheme="majorHAnsi" w:cstheme="majorBidi"/>
      <w:i/>
      <w:iCs/>
      <w:color w:val="404040" w:themeColor="text1" w:themeTint="BF"/>
      <w:sz w:val="21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10D4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10D4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A10D46"/>
    <w:rPr>
      <w:color w:val="0000FF"/>
      <w:u w:val="single"/>
    </w:rPr>
  </w:style>
  <w:style w:type="paragraph" w:styleId="Listaszerbekezds">
    <w:name w:val="List Paragraph"/>
    <w:basedOn w:val="Norml"/>
    <w:uiPriority w:val="34"/>
    <w:qFormat/>
    <w:rsid w:val="00A10D46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A10D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10D46"/>
    <w:rPr>
      <w:rFonts w:ascii="Segoe UI" w:hAnsi="Segoe UI"/>
      <w:color w:val="262626" w:themeColor="text1" w:themeTint="D9"/>
      <w:sz w:val="21"/>
    </w:rPr>
  </w:style>
  <w:style w:type="paragraph" w:styleId="llb">
    <w:name w:val="footer"/>
    <w:basedOn w:val="Norml"/>
    <w:link w:val="llbChar"/>
    <w:uiPriority w:val="99"/>
    <w:unhideWhenUsed/>
    <w:rsid w:val="00A10D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10D46"/>
    <w:rPr>
      <w:rFonts w:ascii="Segoe UI" w:hAnsi="Segoe UI"/>
      <w:color w:val="262626" w:themeColor="text1" w:themeTint="D9"/>
      <w:sz w:val="21"/>
    </w:rPr>
  </w:style>
  <w:style w:type="character" w:customStyle="1" w:styleId="apple-converted-space">
    <w:name w:val="apple-converted-space"/>
    <w:basedOn w:val="Bekezdsalapbettpusa"/>
    <w:rsid w:val="00A10D46"/>
  </w:style>
  <w:style w:type="paragraph" w:styleId="NormlWeb">
    <w:name w:val="Normal (Web)"/>
    <w:basedOn w:val="Norml"/>
    <w:uiPriority w:val="99"/>
    <w:semiHidden/>
    <w:unhideWhenUsed/>
    <w:rsid w:val="00A10D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cntindent36">
    <w:name w:val="cntindent36"/>
    <w:basedOn w:val="Norml"/>
    <w:rsid w:val="00A10D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10D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10D46"/>
    <w:rPr>
      <w:rFonts w:ascii="Tahoma" w:hAnsi="Tahoma" w:cs="Tahoma"/>
      <w:color w:val="262626" w:themeColor="text1" w:themeTint="D9"/>
      <w:sz w:val="16"/>
      <w:szCs w:val="16"/>
    </w:rPr>
  </w:style>
  <w:style w:type="paragraph" w:styleId="Cm">
    <w:name w:val="Title"/>
    <w:basedOn w:val="Norml"/>
    <w:next w:val="Norml"/>
    <w:link w:val="CmChar"/>
    <w:uiPriority w:val="10"/>
    <w:qFormat/>
    <w:rsid w:val="00A10D46"/>
    <w:pPr>
      <w:pBdr>
        <w:bottom w:val="thinThickSmallGap" w:sz="24" w:space="4" w:color="auto"/>
      </w:pBdr>
      <w:spacing w:after="300" w:line="240" w:lineRule="auto"/>
      <w:contextualSpacing/>
      <w:jc w:val="right"/>
    </w:pPr>
    <w:rPr>
      <w:rFonts w:eastAsiaTheme="majorEastAsia" w:cstheme="majorBidi"/>
      <w:spacing w:val="5"/>
      <w:kern w:val="28"/>
      <w:sz w:val="56"/>
      <w:szCs w:val="52"/>
    </w:rPr>
  </w:style>
  <w:style w:type="character" w:customStyle="1" w:styleId="CmChar">
    <w:name w:val="Cím Char"/>
    <w:basedOn w:val="Bekezdsalapbettpusa"/>
    <w:link w:val="Cm"/>
    <w:uiPriority w:val="10"/>
    <w:rsid w:val="00A10D46"/>
    <w:rPr>
      <w:rFonts w:ascii="Segoe UI" w:eastAsiaTheme="majorEastAsia" w:hAnsi="Segoe UI" w:cstheme="majorBidi"/>
      <w:color w:val="262626" w:themeColor="text1" w:themeTint="D9"/>
      <w:spacing w:val="5"/>
      <w:kern w:val="28"/>
      <w:sz w:val="56"/>
      <w:szCs w:val="52"/>
    </w:rPr>
  </w:style>
  <w:style w:type="paragraph" w:styleId="Nincstrkz">
    <w:name w:val="No Spacing"/>
    <w:link w:val="NincstrkzChar"/>
    <w:uiPriority w:val="1"/>
    <w:qFormat/>
    <w:rsid w:val="00A10D46"/>
    <w:pPr>
      <w:spacing w:after="0" w:line="240" w:lineRule="auto"/>
    </w:pPr>
    <w:rPr>
      <w:rFonts w:ascii="Segoe UI" w:hAnsi="Segoe UI"/>
      <w:color w:val="262626" w:themeColor="text1" w:themeTint="D9"/>
      <w:sz w:val="21"/>
    </w:rPr>
  </w:style>
  <w:style w:type="character" w:styleId="Kiemels2">
    <w:name w:val="Strong"/>
    <w:basedOn w:val="Bekezdsalapbettpusa"/>
    <w:uiPriority w:val="22"/>
    <w:qFormat/>
    <w:rsid w:val="00A10D46"/>
    <w:rPr>
      <w:b/>
      <w:bCs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A10D4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A10D46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A10D46"/>
    <w:pPr>
      <w:spacing w:after="100"/>
      <w:ind w:left="210"/>
    </w:pPr>
  </w:style>
  <w:style w:type="paragraph" w:styleId="Alcm">
    <w:name w:val="Subtitle"/>
    <w:basedOn w:val="Norml"/>
    <w:next w:val="Norml"/>
    <w:link w:val="AlcmChar"/>
    <w:uiPriority w:val="11"/>
    <w:qFormat/>
    <w:rsid w:val="00A10D4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A10D4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Kiemels">
    <w:name w:val="Emphasis"/>
    <w:uiPriority w:val="20"/>
    <w:qFormat/>
    <w:rsid w:val="00A10D46"/>
  </w:style>
  <w:style w:type="table" w:styleId="Rcsostblzat">
    <w:name w:val="Table Grid"/>
    <w:basedOn w:val="Normltblzat"/>
    <w:uiPriority w:val="59"/>
    <w:rsid w:val="001C4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C8079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Jegyzethivatkozs">
    <w:name w:val="annotation reference"/>
    <w:basedOn w:val="Bekezdsalapbettpusa"/>
    <w:uiPriority w:val="99"/>
    <w:semiHidden/>
    <w:unhideWhenUsed/>
    <w:rsid w:val="007B0E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7B0E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B0E8F"/>
    <w:rPr>
      <w:rFonts w:ascii="Segoe UI" w:hAnsi="Segoe UI"/>
      <w:color w:val="262626" w:themeColor="text1" w:themeTint="D9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B0E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B0E8F"/>
    <w:rPr>
      <w:rFonts w:ascii="Segoe UI" w:hAnsi="Segoe UI"/>
      <w:b/>
      <w:bCs/>
      <w:color w:val="262626" w:themeColor="text1" w:themeTint="D9"/>
      <w:sz w:val="20"/>
      <w:szCs w:val="20"/>
    </w:rPr>
  </w:style>
  <w:style w:type="character" w:styleId="Mrltotthiperhivatkozs">
    <w:name w:val="FollowedHyperlink"/>
    <w:basedOn w:val="Bekezdsalapbettpusa"/>
    <w:uiPriority w:val="99"/>
    <w:semiHidden/>
    <w:unhideWhenUsed/>
    <w:rsid w:val="001D511D"/>
    <w:rPr>
      <w:color w:val="800080" w:themeColor="followedHyperlink"/>
      <w:u w:val="single"/>
    </w:rPr>
  </w:style>
  <w:style w:type="character" w:customStyle="1" w:styleId="NincstrkzChar">
    <w:name w:val="Nincs térköz Char"/>
    <w:basedOn w:val="Bekezdsalapbettpusa"/>
    <w:link w:val="Nincstrkz"/>
    <w:uiPriority w:val="1"/>
    <w:rsid w:val="00A10D46"/>
    <w:rPr>
      <w:rFonts w:ascii="Segoe UI" w:hAnsi="Segoe UI"/>
      <w:color w:val="262626" w:themeColor="text1" w:themeTint="D9"/>
      <w:sz w:val="21"/>
    </w:rPr>
  </w:style>
  <w:style w:type="paragraph" w:styleId="Bortkcm">
    <w:name w:val="envelope address"/>
    <w:basedOn w:val="Norml"/>
    <w:uiPriority w:val="99"/>
    <w:unhideWhenUsed/>
    <w:rsid w:val="00A10D46"/>
    <w:pPr>
      <w:framePr w:w="7920" w:h="1980" w:hRule="exact" w:hSpace="141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Feladcmebortkon">
    <w:name w:val="envelope return"/>
    <w:basedOn w:val="Norml"/>
    <w:uiPriority w:val="99"/>
    <w:unhideWhenUsed/>
    <w:rsid w:val="00A10D46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1047EA"/>
    <w:pPr>
      <w:spacing w:after="100"/>
      <w:ind w:left="420"/>
    </w:pPr>
  </w:style>
  <w:style w:type="character" w:styleId="Finomkiemels">
    <w:name w:val="Subtle Emphasis"/>
    <w:basedOn w:val="Bekezdsalapbettpusa"/>
    <w:uiPriority w:val="19"/>
    <w:qFormat/>
    <w:rsid w:val="00D87C77"/>
    <w:rPr>
      <w:i/>
      <w:iCs/>
      <w:color w:val="808080" w:themeColor="text1" w:themeTint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A10D46"/>
    <w:rPr>
      <w:rFonts w:ascii="Segoe UI" w:hAnsi="Segoe UI"/>
      <w:color w:val="262626" w:themeColor="text1" w:themeTint="D9"/>
      <w:sz w:val="21"/>
    </w:rPr>
  </w:style>
  <w:style w:type="paragraph" w:styleId="Cmsor1">
    <w:name w:val="heading 1"/>
    <w:basedOn w:val="Norml"/>
    <w:next w:val="Norml"/>
    <w:link w:val="Cmsor1Char"/>
    <w:uiPriority w:val="9"/>
    <w:qFormat/>
    <w:rsid w:val="00A10D46"/>
    <w:pPr>
      <w:keepNext/>
      <w:keepLines/>
      <w:numPr>
        <w:numId w:val="1"/>
      </w:numPr>
      <w:pBdr>
        <w:bottom w:val="single" w:sz="12" w:space="1" w:color="auto"/>
      </w:pBdr>
      <w:spacing w:before="480" w:after="120" w:line="240" w:lineRule="auto"/>
      <w:ind w:left="431" w:hanging="431"/>
      <w:outlineLvl w:val="0"/>
    </w:pPr>
    <w:rPr>
      <w:rFonts w:ascii="Segoe UI Light" w:eastAsiaTheme="majorEastAsia" w:hAnsi="Segoe UI Light" w:cstheme="majorBidi"/>
      <w:b/>
      <w:bCs/>
      <w:sz w:val="32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10D46"/>
    <w:pPr>
      <w:keepNext/>
      <w:keepLines/>
      <w:numPr>
        <w:ilvl w:val="1"/>
        <w:numId w:val="1"/>
      </w:numPr>
      <w:pBdr>
        <w:bottom w:val="double" w:sz="4" w:space="1" w:color="auto"/>
      </w:pBdr>
      <w:spacing w:before="200" w:after="120" w:line="240" w:lineRule="auto"/>
      <w:ind w:left="578" w:hanging="578"/>
      <w:outlineLvl w:val="1"/>
    </w:pPr>
    <w:rPr>
      <w:rFonts w:ascii="Segoe UI Light" w:eastAsiaTheme="majorEastAsia" w:hAnsi="Segoe UI Light" w:cstheme="majorBidi"/>
      <w:b/>
      <w:bCs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10D46"/>
    <w:pPr>
      <w:keepNext/>
      <w:keepLines/>
      <w:numPr>
        <w:ilvl w:val="2"/>
        <w:numId w:val="1"/>
      </w:numPr>
      <w:pBdr>
        <w:bottom w:val="single" w:sz="4" w:space="1" w:color="auto"/>
      </w:pBdr>
      <w:spacing w:before="200" w:after="120" w:line="240" w:lineRule="auto"/>
      <w:outlineLvl w:val="2"/>
    </w:pPr>
    <w:rPr>
      <w:rFonts w:ascii="Segoe UI Light" w:eastAsiaTheme="majorEastAsia" w:hAnsi="Segoe UI Light" w:cstheme="majorBidi"/>
      <w:b/>
      <w:bCs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10D46"/>
    <w:pPr>
      <w:keepNext/>
      <w:keepLines/>
      <w:numPr>
        <w:ilvl w:val="3"/>
        <w:numId w:val="1"/>
      </w:numPr>
      <w:spacing w:before="200" w:after="0"/>
      <w:outlineLvl w:val="3"/>
    </w:pPr>
    <w:rPr>
      <w:rFonts w:ascii="Segoe UI Light" w:eastAsiaTheme="majorEastAsia" w:hAnsi="Segoe UI Light" w:cstheme="majorBidi"/>
      <w:b/>
      <w:bCs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10D46"/>
    <w:pPr>
      <w:keepNext/>
      <w:keepLines/>
      <w:spacing w:before="200" w:after="0"/>
      <w:outlineLvl w:val="4"/>
    </w:pPr>
    <w:rPr>
      <w:rFonts w:ascii="Segoe UI Light" w:eastAsiaTheme="majorEastAsia" w:hAnsi="Segoe UI Light" w:cstheme="majorBidi"/>
      <w:b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10D46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10D46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10D46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10D46"/>
    <w:pPr>
      <w:keepNext/>
      <w:keepLines/>
      <w:spacing w:before="20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  <w:rsid w:val="00A10D46"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  <w:rsid w:val="00A10D46"/>
  </w:style>
  <w:style w:type="character" w:customStyle="1" w:styleId="Cmsor1Char">
    <w:name w:val="Címsor 1 Char"/>
    <w:basedOn w:val="Bekezdsalapbettpusa"/>
    <w:link w:val="Cmsor1"/>
    <w:uiPriority w:val="9"/>
    <w:rsid w:val="00A10D46"/>
    <w:rPr>
      <w:rFonts w:ascii="Segoe UI Light" w:eastAsiaTheme="majorEastAsia" w:hAnsi="Segoe UI Light" w:cstheme="majorBidi"/>
      <w:b/>
      <w:bCs/>
      <w:color w:val="262626" w:themeColor="text1" w:themeTint="D9"/>
      <w:sz w:val="32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A10D46"/>
    <w:rPr>
      <w:rFonts w:ascii="Segoe UI Light" w:eastAsiaTheme="majorEastAsia" w:hAnsi="Segoe UI Light" w:cstheme="majorBidi"/>
      <w:b/>
      <w:bCs/>
      <w:color w:val="262626" w:themeColor="text1" w:themeTint="D9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A10D46"/>
    <w:rPr>
      <w:rFonts w:ascii="Segoe UI Light" w:eastAsiaTheme="majorEastAsia" w:hAnsi="Segoe UI Light" w:cstheme="majorBidi"/>
      <w:b/>
      <w:bCs/>
      <w:color w:val="262626" w:themeColor="text1" w:themeTint="D9"/>
      <w:sz w:val="21"/>
    </w:rPr>
  </w:style>
  <w:style w:type="character" w:customStyle="1" w:styleId="Cmsor4Char">
    <w:name w:val="Címsor 4 Char"/>
    <w:basedOn w:val="Bekezdsalapbettpusa"/>
    <w:link w:val="Cmsor4"/>
    <w:uiPriority w:val="9"/>
    <w:rsid w:val="00A10D46"/>
    <w:rPr>
      <w:rFonts w:ascii="Segoe UI Light" w:eastAsiaTheme="majorEastAsia" w:hAnsi="Segoe UI Light" w:cstheme="majorBidi"/>
      <w:b/>
      <w:bCs/>
      <w:i/>
      <w:iCs/>
      <w:color w:val="262626" w:themeColor="text1" w:themeTint="D9"/>
      <w:sz w:val="21"/>
    </w:rPr>
  </w:style>
  <w:style w:type="character" w:customStyle="1" w:styleId="Cmsor5Char">
    <w:name w:val="Címsor 5 Char"/>
    <w:basedOn w:val="Bekezdsalapbettpusa"/>
    <w:link w:val="Cmsor5"/>
    <w:uiPriority w:val="9"/>
    <w:rsid w:val="00A10D46"/>
    <w:rPr>
      <w:rFonts w:ascii="Segoe UI Light" w:eastAsiaTheme="majorEastAsia" w:hAnsi="Segoe UI Light" w:cstheme="majorBidi"/>
      <w:b/>
      <w:color w:val="262626" w:themeColor="text1" w:themeTint="D9"/>
      <w:sz w:val="21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10D46"/>
    <w:rPr>
      <w:rFonts w:asciiTheme="majorHAnsi" w:eastAsiaTheme="majorEastAsia" w:hAnsiTheme="majorHAnsi" w:cstheme="majorBidi"/>
      <w:i/>
      <w:iCs/>
      <w:color w:val="243F60" w:themeColor="accent1" w:themeShade="7F"/>
      <w:sz w:val="21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10D46"/>
    <w:rPr>
      <w:rFonts w:asciiTheme="majorHAnsi" w:eastAsiaTheme="majorEastAsia" w:hAnsiTheme="majorHAnsi" w:cstheme="majorBidi"/>
      <w:i/>
      <w:iCs/>
      <w:color w:val="404040" w:themeColor="text1" w:themeTint="BF"/>
      <w:sz w:val="21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10D4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10D4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A10D46"/>
    <w:rPr>
      <w:color w:val="0000FF"/>
      <w:u w:val="single"/>
    </w:rPr>
  </w:style>
  <w:style w:type="paragraph" w:styleId="Listaszerbekezds">
    <w:name w:val="List Paragraph"/>
    <w:basedOn w:val="Norml"/>
    <w:uiPriority w:val="34"/>
    <w:qFormat/>
    <w:rsid w:val="00A10D46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A10D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10D46"/>
    <w:rPr>
      <w:rFonts w:ascii="Segoe UI" w:hAnsi="Segoe UI"/>
      <w:color w:val="262626" w:themeColor="text1" w:themeTint="D9"/>
      <w:sz w:val="21"/>
    </w:rPr>
  </w:style>
  <w:style w:type="paragraph" w:styleId="llb">
    <w:name w:val="footer"/>
    <w:basedOn w:val="Norml"/>
    <w:link w:val="llbChar"/>
    <w:uiPriority w:val="99"/>
    <w:unhideWhenUsed/>
    <w:rsid w:val="00A10D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10D46"/>
    <w:rPr>
      <w:rFonts w:ascii="Segoe UI" w:hAnsi="Segoe UI"/>
      <w:color w:val="262626" w:themeColor="text1" w:themeTint="D9"/>
      <w:sz w:val="21"/>
    </w:rPr>
  </w:style>
  <w:style w:type="character" w:customStyle="1" w:styleId="apple-converted-space">
    <w:name w:val="apple-converted-space"/>
    <w:basedOn w:val="Bekezdsalapbettpusa"/>
    <w:rsid w:val="00A10D46"/>
  </w:style>
  <w:style w:type="paragraph" w:styleId="NormlWeb">
    <w:name w:val="Normal (Web)"/>
    <w:basedOn w:val="Norml"/>
    <w:uiPriority w:val="99"/>
    <w:semiHidden/>
    <w:unhideWhenUsed/>
    <w:rsid w:val="00A10D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cntindent36">
    <w:name w:val="cntindent36"/>
    <w:basedOn w:val="Norml"/>
    <w:rsid w:val="00A10D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10D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10D46"/>
    <w:rPr>
      <w:rFonts w:ascii="Tahoma" w:hAnsi="Tahoma" w:cs="Tahoma"/>
      <w:color w:val="262626" w:themeColor="text1" w:themeTint="D9"/>
      <w:sz w:val="16"/>
      <w:szCs w:val="16"/>
    </w:rPr>
  </w:style>
  <w:style w:type="paragraph" w:styleId="Cm">
    <w:name w:val="Title"/>
    <w:basedOn w:val="Norml"/>
    <w:next w:val="Norml"/>
    <w:link w:val="CmChar"/>
    <w:uiPriority w:val="10"/>
    <w:qFormat/>
    <w:rsid w:val="00A10D46"/>
    <w:pPr>
      <w:pBdr>
        <w:bottom w:val="thinThickSmallGap" w:sz="24" w:space="4" w:color="auto"/>
      </w:pBdr>
      <w:spacing w:after="300" w:line="240" w:lineRule="auto"/>
      <w:contextualSpacing/>
      <w:jc w:val="right"/>
    </w:pPr>
    <w:rPr>
      <w:rFonts w:eastAsiaTheme="majorEastAsia" w:cstheme="majorBidi"/>
      <w:spacing w:val="5"/>
      <w:kern w:val="28"/>
      <w:sz w:val="56"/>
      <w:szCs w:val="52"/>
    </w:rPr>
  </w:style>
  <w:style w:type="character" w:customStyle="1" w:styleId="CmChar">
    <w:name w:val="Cím Char"/>
    <w:basedOn w:val="Bekezdsalapbettpusa"/>
    <w:link w:val="Cm"/>
    <w:uiPriority w:val="10"/>
    <w:rsid w:val="00A10D46"/>
    <w:rPr>
      <w:rFonts w:ascii="Segoe UI" w:eastAsiaTheme="majorEastAsia" w:hAnsi="Segoe UI" w:cstheme="majorBidi"/>
      <w:color w:val="262626" w:themeColor="text1" w:themeTint="D9"/>
      <w:spacing w:val="5"/>
      <w:kern w:val="28"/>
      <w:sz w:val="56"/>
      <w:szCs w:val="52"/>
    </w:rPr>
  </w:style>
  <w:style w:type="paragraph" w:styleId="Nincstrkz">
    <w:name w:val="No Spacing"/>
    <w:link w:val="NincstrkzChar"/>
    <w:uiPriority w:val="1"/>
    <w:qFormat/>
    <w:rsid w:val="00A10D46"/>
    <w:pPr>
      <w:spacing w:after="0" w:line="240" w:lineRule="auto"/>
    </w:pPr>
    <w:rPr>
      <w:rFonts w:ascii="Segoe UI" w:hAnsi="Segoe UI"/>
      <w:color w:val="262626" w:themeColor="text1" w:themeTint="D9"/>
      <w:sz w:val="21"/>
    </w:rPr>
  </w:style>
  <w:style w:type="character" w:styleId="Kiemels2">
    <w:name w:val="Strong"/>
    <w:basedOn w:val="Bekezdsalapbettpusa"/>
    <w:uiPriority w:val="22"/>
    <w:qFormat/>
    <w:rsid w:val="00A10D46"/>
    <w:rPr>
      <w:b/>
      <w:bCs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A10D4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A10D46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A10D46"/>
    <w:pPr>
      <w:spacing w:after="100"/>
      <w:ind w:left="210"/>
    </w:pPr>
  </w:style>
  <w:style w:type="paragraph" w:styleId="Alcm">
    <w:name w:val="Subtitle"/>
    <w:basedOn w:val="Norml"/>
    <w:next w:val="Norml"/>
    <w:link w:val="AlcmChar"/>
    <w:uiPriority w:val="11"/>
    <w:qFormat/>
    <w:rsid w:val="00A10D4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A10D4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Kiemels">
    <w:name w:val="Emphasis"/>
    <w:uiPriority w:val="20"/>
    <w:qFormat/>
    <w:rsid w:val="00A10D46"/>
  </w:style>
  <w:style w:type="table" w:styleId="Rcsostblzat">
    <w:name w:val="Table Grid"/>
    <w:basedOn w:val="Normltblzat"/>
    <w:uiPriority w:val="59"/>
    <w:rsid w:val="001C4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C8079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Jegyzethivatkozs">
    <w:name w:val="annotation reference"/>
    <w:basedOn w:val="Bekezdsalapbettpusa"/>
    <w:uiPriority w:val="99"/>
    <w:semiHidden/>
    <w:unhideWhenUsed/>
    <w:rsid w:val="007B0E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7B0E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B0E8F"/>
    <w:rPr>
      <w:rFonts w:ascii="Segoe UI" w:hAnsi="Segoe UI"/>
      <w:color w:val="262626" w:themeColor="text1" w:themeTint="D9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B0E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B0E8F"/>
    <w:rPr>
      <w:rFonts w:ascii="Segoe UI" w:hAnsi="Segoe UI"/>
      <w:b/>
      <w:bCs/>
      <w:color w:val="262626" w:themeColor="text1" w:themeTint="D9"/>
      <w:sz w:val="20"/>
      <w:szCs w:val="20"/>
    </w:rPr>
  </w:style>
  <w:style w:type="character" w:styleId="Mrltotthiperhivatkozs">
    <w:name w:val="FollowedHyperlink"/>
    <w:basedOn w:val="Bekezdsalapbettpusa"/>
    <w:uiPriority w:val="99"/>
    <w:semiHidden/>
    <w:unhideWhenUsed/>
    <w:rsid w:val="001D511D"/>
    <w:rPr>
      <w:color w:val="800080" w:themeColor="followedHyperlink"/>
      <w:u w:val="single"/>
    </w:rPr>
  </w:style>
  <w:style w:type="character" w:customStyle="1" w:styleId="NincstrkzChar">
    <w:name w:val="Nincs térköz Char"/>
    <w:basedOn w:val="Bekezdsalapbettpusa"/>
    <w:link w:val="Nincstrkz"/>
    <w:uiPriority w:val="1"/>
    <w:rsid w:val="00A10D46"/>
    <w:rPr>
      <w:rFonts w:ascii="Segoe UI" w:hAnsi="Segoe UI"/>
      <w:color w:val="262626" w:themeColor="text1" w:themeTint="D9"/>
      <w:sz w:val="21"/>
    </w:rPr>
  </w:style>
  <w:style w:type="paragraph" w:styleId="Bortkcm">
    <w:name w:val="envelope address"/>
    <w:basedOn w:val="Norml"/>
    <w:uiPriority w:val="99"/>
    <w:unhideWhenUsed/>
    <w:rsid w:val="00A10D46"/>
    <w:pPr>
      <w:framePr w:w="7920" w:h="1980" w:hRule="exact" w:hSpace="141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Feladcmebortkon">
    <w:name w:val="envelope return"/>
    <w:basedOn w:val="Norml"/>
    <w:uiPriority w:val="99"/>
    <w:unhideWhenUsed/>
    <w:rsid w:val="00A10D46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1047EA"/>
    <w:pPr>
      <w:spacing w:after="100"/>
      <w:ind w:left="420"/>
    </w:pPr>
  </w:style>
  <w:style w:type="character" w:styleId="Finomkiemels">
    <w:name w:val="Subtle Emphasis"/>
    <w:basedOn w:val="Bekezdsalapbettpusa"/>
    <w:uiPriority w:val="19"/>
    <w:qFormat/>
    <w:rsid w:val="00D87C77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944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1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ni.com/teststand/product_lifecycle/" TargetMode="External"/><Relationship Id="rId117" Type="http://schemas.openxmlformats.org/officeDocument/2006/relationships/image" Target="media/image87.png"/><Relationship Id="rId21" Type="http://schemas.openxmlformats.org/officeDocument/2006/relationships/hyperlink" Target="http://digital.ni.com/public.nsf/allkb/B972242574D4BB99862575A7007520CB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image" Target="media/image58.png"/><Relationship Id="rId89" Type="http://schemas.openxmlformats.org/officeDocument/2006/relationships/image" Target="media/image63.png"/><Relationship Id="rId112" Type="http://schemas.openxmlformats.org/officeDocument/2006/relationships/image" Target="media/image81.png"/><Relationship Id="rId133" Type="http://schemas.openxmlformats.org/officeDocument/2006/relationships/image" Target="media/image800.png"/><Relationship Id="rId138" Type="http://schemas.openxmlformats.org/officeDocument/2006/relationships/image" Target="media/image103.tmp"/><Relationship Id="rId154" Type="http://schemas.openxmlformats.org/officeDocument/2006/relationships/image" Target="media/image117.png"/><Relationship Id="rId159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77.png"/><Relationship Id="rId11" Type="http://schemas.openxmlformats.org/officeDocument/2006/relationships/image" Target="media/image3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53" Type="http://schemas.openxmlformats.org/officeDocument/2006/relationships/image" Target="media/image28.tmp"/><Relationship Id="rId58" Type="http://schemas.openxmlformats.org/officeDocument/2006/relationships/image" Target="media/image33.png"/><Relationship Id="rId74" Type="http://schemas.openxmlformats.org/officeDocument/2006/relationships/image" Target="media/image48.tmp"/><Relationship Id="rId79" Type="http://schemas.openxmlformats.org/officeDocument/2006/relationships/image" Target="media/image53.png"/><Relationship Id="rId102" Type="http://schemas.openxmlformats.org/officeDocument/2006/relationships/image" Target="media/image700.png"/><Relationship Id="rId123" Type="http://schemas.openxmlformats.org/officeDocument/2006/relationships/image" Target="media/image94.png"/><Relationship Id="rId128" Type="http://schemas.openxmlformats.org/officeDocument/2006/relationships/image" Target="media/image97.png"/><Relationship Id="rId144" Type="http://schemas.openxmlformats.org/officeDocument/2006/relationships/image" Target="media/image110.tmp"/><Relationship Id="rId149" Type="http://schemas.openxmlformats.org/officeDocument/2006/relationships/image" Target="media/image113.png"/><Relationship Id="rId5" Type="http://schemas.openxmlformats.org/officeDocument/2006/relationships/settings" Target="settings.xml"/><Relationship Id="rId90" Type="http://schemas.openxmlformats.org/officeDocument/2006/relationships/image" Target="media/image64.png"/><Relationship Id="rId95" Type="http://schemas.openxmlformats.org/officeDocument/2006/relationships/image" Target="media/image68.emf"/><Relationship Id="rId22" Type="http://schemas.openxmlformats.org/officeDocument/2006/relationships/hyperlink" Target="http://digital.ni.com/public.nsf/allkb/B972242574D4BB99862575A7007520CB" TargetMode="External"/><Relationship Id="rId27" Type="http://schemas.openxmlformats.org/officeDocument/2006/relationships/hyperlink" Target="http://digital.ni.com/public.nsf/allkb/800E68EBF895BD96862570770051FF36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10.png"/><Relationship Id="rId64" Type="http://schemas.openxmlformats.org/officeDocument/2006/relationships/image" Target="media/image38.png"/><Relationship Id="rId69" Type="http://schemas.openxmlformats.org/officeDocument/2006/relationships/image" Target="media/image43.tmp"/><Relationship Id="rId113" Type="http://schemas.openxmlformats.org/officeDocument/2006/relationships/image" Target="media/image82.png"/><Relationship Id="rId118" Type="http://schemas.openxmlformats.org/officeDocument/2006/relationships/image" Target="media/image88.png"/><Relationship Id="rId134" Type="http://schemas.openxmlformats.org/officeDocument/2006/relationships/image" Target="media/image100.tmp"/><Relationship Id="rId139" Type="http://schemas.openxmlformats.org/officeDocument/2006/relationships/image" Target="media/image105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150" Type="http://schemas.openxmlformats.org/officeDocument/2006/relationships/image" Target="media/image960.png"/><Relationship Id="rId155" Type="http://schemas.openxmlformats.org/officeDocument/2006/relationships/image" Target="media/image118.png"/><Relationship Id="rId12" Type="http://schemas.openxmlformats.org/officeDocument/2006/relationships/image" Target="media/image4.png"/><Relationship Id="rId17" Type="http://schemas.openxmlformats.org/officeDocument/2006/relationships/image" Target="media/image9.tmp"/><Relationship Id="rId33" Type="http://schemas.openxmlformats.org/officeDocument/2006/relationships/image" Target="media/image15.png"/><Relationship Id="rId38" Type="http://schemas.openxmlformats.org/officeDocument/2006/relationships/image" Target="media/image110.png"/><Relationship Id="rId59" Type="http://schemas.openxmlformats.org/officeDocument/2006/relationships/image" Target="media/image34.png"/><Relationship Id="rId103" Type="http://schemas.openxmlformats.org/officeDocument/2006/relationships/image" Target="media/image74.png"/><Relationship Id="rId108" Type="http://schemas.openxmlformats.org/officeDocument/2006/relationships/image" Target="media/image78.png"/><Relationship Id="rId124" Type="http://schemas.openxmlformats.org/officeDocument/2006/relationships/image" Target="media/image95.png"/><Relationship Id="rId129" Type="http://schemas.openxmlformats.org/officeDocument/2006/relationships/image" Target="media/image760.png"/><Relationship Id="rId20" Type="http://schemas.openxmlformats.org/officeDocument/2006/relationships/image" Target="media/image104.png"/><Relationship Id="rId41" Type="http://schemas.openxmlformats.org/officeDocument/2006/relationships/image" Target="media/image19.png"/><Relationship Id="rId54" Type="http://schemas.openxmlformats.org/officeDocument/2006/relationships/image" Target="media/image29.png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96" Type="http://schemas.openxmlformats.org/officeDocument/2006/relationships/package" Target="embeddings/Microsoft_Visio_Drawing1.vsdx"/><Relationship Id="rId111" Type="http://schemas.openxmlformats.org/officeDocument/2006/relationships/image" Target="media/image80.png"/><Relationship Id="rId132" Type="http://schemas.openxmlformats.org/officeDocument/2006/relationships/image" Target="media/image99.png"/><Relationship Id="rId140" Type="http://schemas.openxmlformats.org/officeDocument/2006/relationships/image" Target="media/image106.png"/><Relationship Id="rId145" Type="http://schemas.openxmlformats.org/officeDocument/2006/relationships/image" Target="media/image910.png"/><Relationship Id="rId153" Type="http://schemas.openxmlformats.org/officeDocument/2006/relationships/image" Target="media/image1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www.ni.com/teststand/product_lifecycle/" TargetMode="External"/><Relationship Id="rId28" Type="http://schemas.openxmlformats.org/officeDocument/2006/relationships/hyperlink" Target="http://digital.ni.com/public.nsf/allkb/800E68EBF895BD96862570770051FF36" TargetMode="External"/><Relationship Id="rId36" Type="http://schemas.openxmlformats.org/officeDocument/2006/relationships/image" Target="media/image90.png"/><Relationship Id="rId49" Type="http://schemas.openxmlformats.org/officeDocument/2006/relationships/image" Target="media/image24.tiff"/><Relationship Id="rId57" Type="http://schemas.openxmlformats.org/officeDocument/2006/relationships/image" Target="media/image32.png"/><Relationship Id="rId106" Type="http://schemas.openxmlformats.org/officeDocument/2006/relationships/image" Target="media/image741.png"/><Relationship Id="rId114" Type="http://schemas.openxmlformats.org/officeDocument/2006/relationships/image" Target="media/image83.png"/><Relationship Id="rId119" Type="http://schemas.openxmlformats.org/officeDocument/2006/relationships/image" Target="media/image89.png"/><Relationship Id="rId127" Type="http://schemas.openxmlformats.org/officeDocument/2006/relationships/image" Target="media/image740.png"/><Relationship Id="rId10" Type="http://schemas.openxmlformats.org/officeDocument/2006/relationships/image" Target="media/image2.gif"/><Relationship Id="rId31" Type="http://schemas.openxmlformats.org/officeDocument/2006/relationships/image" Target="media/image13.png"/><Relationship Id="rId44" Type="http://schemas.openxmlformats.org/officeDocument/2006/relationships/image" Target="media/image170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2.tmp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93.png"/><Relationship Id="rId130" Type="http://schemas.openxmlformats.org/officeDocument/2006/relationships/image" Target="media/image98.png"/><Relationship Id="rId135" Type="http://schemas.openxmlformats.org/officeDocument/2006/relationships/image" Target="media/image810.png"/><Relationship Id="rId143" Type="http://schemas.openxmlformats.org/officeDocument/2006/relationships/image" Target="media/image109.png"/><Relationship Id="rId148" Type="http://schemas.openxmlformats.org/officeDocument/2006/relationships/image" Target="media/image940.png"/><Relationship Id="rId151" Type="http://schemas.openxmlformats.org/officeDocument/2006/relationships/image" Target="media/image114.png"/><Relationship Id="rId156" Type="http://schemas.openxmlformats.org/officeDocument/2006/relationships/image" Target="media/image119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84.png"/><Relationship Id="rId39" Type="http://schemas.openxmlformats.org/officeDocument/2006/relationships/image" Target="media/image18.png"/><Relationship Id="rId109" Type="http://schemas.openxmlformats.org/officeDocument/2006/relationships/image" Target="media/image79.emf"/><Relationship Id="rId34" Type="http://schemas.openxmlformats.org/officeDocument/2006/relationships/image" Target="media/image710.png"/><Relationship Id="rId50" Type="http://schemas.openxmlformats.org/officeDocument/2006/relationships/image" Target="media/image25.tmp"/><Relationship Id="rId55" Type="http://schemas.openxmlformats.org/officeDocument/2006/relationships/image" Target="media/image30.png"/><Relationship Id="rId76" Type="http://schemas.openxmlformats.org/officeDocument/2006/relationships/image" Target="media/image50.png"/><Relationship Id="rId97" Type="http://schemas.openxmlformats.org/officeDocument/2006/relationships/image" Target="media/image69.png"/><Relationship Id="rId104" Type="http://schemas.openxmlformats.org/officeDocument/2006/relationships/image" Target="media/image75.png"/><Relationship Id="rId120" Type="http://schemas.openxmlformats.org/officeDocument/2006/relationships/image" Target="media/image91.png"/><Relationship Id="rId125" Type="http://schemas.openxmlformats.org/officeDocument/2006/relationships/image" Target="media/image720.png"/><Relationship Id="rId141" Type="http://schemas.openxmlformats.org/officeDocument/2006/relationships/image" Target="media/image107.png"/><Relationship Id="rId146" Type="http://schemas.openxmlformats.org/officeDocument/2006/relationships/image" Target="media/image111.png"/><Relationship Id="rId7" Type="http://schemas.openxmlformats.org/officeDocument/2006/relationships/footnotes" Target="footnotes.xml"/><Relationship Id="rId71" Type="http://schemas.openxmlformats.org/officeDocument/2006/relationships/image" Target="media/image45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hyperlink" Target="http://www.ni.com/teststand/product_lifecycle/" TargetMode="External"/><Relationship Id="rId40" Type="http://schemas.openxmlformats.org/officeDocument/2006/relationships/image" Target="media/image130.png"/><Relationship Id="rId45" Type="http://schemas.openxmlformats.org/officeDocument/2006/relationships/image" Target="media/image22.png"/><Relationship Id="rId66" Type="http://schemas.openxmlformats.org/officeDocument/2006/relationships/image" Target="media/image40.png"/><Relationship Id="rId87" Type="http://schemas.openxmlformats.org/officeDocument/2006/relationships/image" Target="media/image61.png"/><Relationship Id="rId110" Type="http://schemas.openxmlformats.org/officeDocument/2006/relationships/package" Target="embeddings/Microsoft_Visio_Drawing2.vsdx"/><Relationship Id="rId115" Type="http://schemas.openxmlformats.org/officeDocument/2006/relationships/image" Target="media/image85.png"/><Relationship Id="rId131" Type="http://schemas.openxmlformats.org/officeDocument/2006/relationships/image" Target="media/image780.png"/><Relationship Id="rId136" Type="http://schemas.openxmlformats.org/officeDocument/2006/relationships/image" Target="media/image101.png"/><Relationship Id="rId157" Type="http://schemas.openxmlformats.org/officeDocument/2006/relationships/image" Target="media/image120.png"/><Relationship Id="rId61" Type="http://schemas.openxmlformats.org/officeDocument/2006/relationships/image" Target="media/image350.png"/><Relationship Id="rId82" Type="http://schemas.openxmlformats.org/officeDocument/2006/relationships/image" Target="media/image56.png"/><Relationship Id="rId152" Type="http://schemas.openxmlformats.org/officeDocument/2006/relationships/image" Target="media/image115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56" Type="http://schemas.openxmlformats.org/officeDocument/2006/relationships/image" Target="media/image31.png"/><Relationship Id="rId77" Type="http://schemas.openxmlformats.org/officeDocument/2006/relationships/image" Target="media/image51.png"/><Relationship Id="rId100" Type="http://schemas.openxmlformats.org/officeDocument/2006/relationships/image" Target="media/image72.png"/><Relationship Id="rId105" Type="http://schemas.openxmlformats.org/officeDocument/2006/relationships/image" Target="media/image76.png"/><Relationship Id="rId126" Type="http://schemas.openxmlformats.org/officeDocument/2006/relationships/image" Target="media/image96.png"/><Relationship Id="rId147" Type="http://schemas.openxmlformats.org/officeDocument/2006/relationships/image" Target="media/image112.tmp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image" Target="media/image46.png"/><Relationship Id="rId93" Type="http://schemas.openxmlformats.org/officeDocument/2006/relationships/image" Target="media/image67.png"/><Relationship Id="rId98" Type="http://schemas.openxmlformats.org/officeDocument/2006/relationships/image" Target="media/image70.png"/><Relationship Id="rId121" Type="http://schemas.openxmlformats.org/officeDocument/2006/relationships/image" Target="media/image92.png"/><Relationship Id="rId142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hyperlink" Target="http://www.ni.com/teststand/product_lifecycle/" TargetMode="External"/><Relationship Id="rId46" Type="http://schemas.openxmlformats.org/officeDocument/2006/relationships/image" Target="media/image190.png"/><Relationship Id="rId67" Type="http://schemas.openxmlformats.org/officeDocument/2006/relationships/image" Target="media/image41.png"/><Relationship Id="rId116" Type="http://schemas.openxmlformats.org/officeDocument/2006/relationships/image" Target="media/image86.png"/><Relationship Id="rId137" Type="http://schemas.openxmlformats.org/officeDocument/2006/relationships/image" Target="media/image102.png"/><Relationship Id="rId158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@@@!ProjectS\.Office\WordStyle-Konvolucio.dotx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FB9AAB-EAD4-4A8E-86DA-0077426F19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WordStyle-Konvolucio.dotx</Template>
  <TotalTime>8426</TotalTime>
  <Pages>49</Pages>
  <Words>4037</Words>
  <Characters>27857</Characters>
  <Application>Microsoft Office Word</Application>
  <DocSecurity>0</DocSecurity>
  <Lines>232</Lines>
  <Paragraphs>63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CAN Adapter MCAN120803</vt:lpstr>
    </vt:vector>
  </TitlesOfParts>
  <Company>Konvolúció Bt</Company>
  <LinksUpToDate>false</LinksUpToDate>
  <CharactersWithSpaces>31831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 Adapter MCAN120803</dc:title>
  <dc:creator>Margit Róbert</dc:creator>
  <cp:lastModifiedBy>Margit Róbert</cp:lastModifiedBy>
  <cp:revision>358</cp:revision>
  <cp:lastPrinted>2016-09-13T09:04:00Z</cp:lastPrinted>
  <dcterms:created xsi:type="dcterms:W3CDTF">2015-12-07T05:21:00Z</dcterms:created>
  <dcterms:modified xsi:type="dcterms:W3CDTF">2016-09-13T09:19:00Z</dcterms:modified>
</cp:coreProperties>
</file>